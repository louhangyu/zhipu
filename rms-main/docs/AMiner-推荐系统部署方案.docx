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4"/>
        <w:tblW w:w="975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9752"/>
      </w:tblGrid>
      <w:tr w:rsidR="006B1EF1" w14:paraId="239736A1" w14:textId="77777777">
        <w:trPr>
          <w:trHeight w:val="2835"/>
          <w:jc w:val="right"/>
        </w:trPr>
        <w:tc>
          <w:tcPr>
            <w:tcW w:w="9752" w:type="dxa"/>
          </w:tcPr>
          <w:p w14:paraId="69B36E31" w14:textId="77777777" w:rsidR="006B1EF1" w:rsidRDefault="006B1EF1">
            <w:pPr>
              <w:rPr>
                <w:rFonts w:ascii="Arial" w:eastAsia="华文细黑" w:hAnsi="Arial"/>
              </w:rPr>
            </w:pPr>
          </w:p>
        </w:tc>
      </w:tr>
      <w:tr w:rsidR="006B1EF1" w14:paraId="4E257AC6" w14:textId="77777777">
        <w:trPr>
          <w:trHeight w:val="1134"/>
          <w:jc w:val="right"/>
        </w:trPr>
        <w:tc>
          <w:tcPr>
            <w:tcW w:w="9752" w:type="dxa"/>
          </w:tcPr>
          <w:p w14:paraId="7B177662" w14:textId="77777777" w:rsidR="006B1EF1" w:rsidRDefault="00000000">
            <w:pPr>
              <w:spacing w:line="360" w:lineRule="auto"/>
              <w:jc w:val="right"/>
              <w:rPr>
                <w:rFonts w:ascii="Arial" w:eastAsia="华文细黑" w:hAnsi="Arial"/>
                <w:sz w:val="60"/>
                <w:szCs w:val="60"/>
              </w:rPr>
            </w:pPr>
            <w:proofErr w:type="spellStart"/>
            <w:r>
              <w:rPr>
                <w:rFonts w:ascii="Arial" w:eastAsia="华文细黑" w:hAnsi="Arial" w:hint="eastAsia"/>
                <w:sz w:val="60"/>
                <w:szCs w:val="60"/>
                <w:lang w:eastAsia="zh-Hans"/>
              </w:rPr>
              <w:t>AMiner</w:t>
            </w:r>
            <w:proofErr w:type="spellEnd"/>
          </w:p>
        </w:tc>
      </w:tr>
      <w:tr w:rsidR="006B1EF1" w14:paraId="6981965A" w14:textId="77777777">
        <w:trPr>
          <w:trHeight w:val="1134"/>
          <w:jc w:val="right"/>
        </w:trPr>
        <w:tc>
          <w:tcPr>
            <w:tcW w:w="9752" w:type="dxa"/>
          </w:tcPr>
          <w:tbl>
            <w:tblPr>
              <w:tblStyle w:val="aff4"/>
              <w:tblW w:w="9752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2"/>
            </w:tblGrid>
            <w:tr w:rsidR="006B1EF1" w14:paraId="53D9C942" w14:textId="77777777">
              <w:trPr>
                <w:trHeight w:val="1083"/>
                <w:jc w:val="right"/>
              </w:trPr>
              <w:tc>
                <w:tcPr>
                  <w:tcW w:w="9752" w:type="dxa"/>
                </w:tcPr>
                <w:p w14:paraId="0EE3CA6F" w14:textId="77777777" w:rsidR="006B1EF1" w:rsidRDefault="00000000">
                  <w:pPr>
                    <w:jc w:val="right"/>
                    <w:rPr>
                      <w:rFonts w:ascii="Arial" w:eastAsia="华文细黑" w:hAnsi="Arial"/>
                      <w:sz w:val="45"/>
                      <w:szCs w:val="45"/>
                    </w:rPr>
                  </w:pPr>
                  <w:r>
                    <w:rPr>
                      <w:rFonts w:ascii="Arial" w:eastAsia="华文细黑" w:hAnsi="Arial" w:hint="eastAsia"/>
                      <w:sz w:val="45"/>
                      <w:szCs w:val="45"/>
                    </w:rPr>
                    <w:t>推荐系统部署方案</w:t>
                  </w:r>
                </w:p>
              </w:tc>
            </w:tr>
          </w:tbl>
          <w:p w14:paraId="650AC702" w14:textId="77777777" w:rsidR="006B1EF1" w:rsidRDefault="006B1EF1">
            <w:pPr>
              <w:spacing w:line="360" w:lineRule="auto"/>
              <w:rPr>
                <w:rFonts w:ascii="Arial" w:eastAsia="华文细黑" w:hAnsi="Arial"/>
                <w:sz w:val="60"/>
                <w:szCs w:val="60"/>
              </w:rPr>
            </w:pPr>
          </w:p>
        </w:tc>
      </w:tr>
      <w:tr w:rsidR="006B1EF1" w14:paraId="4E8ADD09" w14:textId="77777777">
        <w:trPr>
          <w:trHeight w:val="1083"/>
          <w:jc w:val="right"/>
        </w:trPr>
        <w:tc>
          <w:tcPr>
            <w:tcW w:w="9752" w:type="dxa"/>
          </w:tcPr>
          <w:p w14:paraId="2B71F9DA" w14:textId="77777777" w:rsidR="006B1EF1" w:rsidRDefault="006B1EF1">
            <w:pPr>
              <w:jc w:val="right"/>
              <w:rPr>
                <w:rFonts w:ascii="Arial" w:eastAsia="华文细黑" w:hAnsi="Arial"/>
                <w:sz w:val="45"/>
                <w:szCs w:val="45"/>
              </w:rPr>
            </w:pPr>
          </w:p>
        </w:tc>
      </w:tr>
      <w:tr w:rsidR="006B1EF1" w14:paraId="7748E74D" w14:textId="77777777">
        <w:trPr>
          <w:trHeight w:val="567"/>
          <w:jc w:val="right"/>
        </w:trPr>
        <w:tc>
          <w:tcPr>
            <w:tcW w:w="9752" w:type="dxa"/>
          </w:tcPr>
          <w:p w14:paraId="404E8EFE" w14:textId="77777777" w:rsidR="006B1EF1" w:rsidRDefault="006B1EF1">
            <w:pPr>
              <w:rPr>
                <w:rFonts w:ascii="Arial" w:eastAsia="华文细黑" w:hAnsi="Arial"/>
              </w:rPr>
            </w:pPr>
          </w:p>
          <w:p w14:paraId="20D06F41" w14:textId="77777777" w:rsidR="006B1EF1" w:rsidRDefault="006B1EF1">
            <w:pPr>
              <w:jc w:val="right"/>
              <w:rPr>
                <w:rFonts w:ascii="Arial" w:eastAsia="华文细黑" w:hAnsi="Arial"/>
              </w:rPr>
            </w:pPr>
          </w:p>
        </w:tc>
      </w:tr>
      <w:tr w:rsidR="006B1EF1" w14:paraId="6C2AE68B" w14:textId="77777777">
        <w:trPr>
          <w:trHeight w:val="459"/>
          <w:jc w:val="right"/>
        </w:trPr>
        <w:tc>
          <w:tcPr>
            <w:tcW w:w="9752" w:type="dxa"/>
          </w:tcPr>
          <w:p w14:paraId="42DE7B3F" w14:textId="77777777" w:rsidR="006B1EF1" w:rsidRDefault="006B1EF1">
            <w:pPr>
              <w:jc w:val="right"/>
              <w:rPr>
                <w:rFonts w:ascii="Arial" w:eastAsia="华文细黑" w:hAnsi="Arial"/>
                <w:sz w:val="28"/>
              </w:rPr>
            </w:pPr>
          </w:p>
        </w:tc>
      </w:tr>
      <w:tr w:rsidR="006B1EF1" w14:paraId="2B4D0E0E" w14:textId="77777777">
        <w:trPr>
          <w:trHeight w:val="567"/>
          <w:jc w:val="right"/>
        </w:trPr>
        <w:tc>
          <w:tcPr>
            <w:tcW w:w="9752" w:type="dxa"/>
          </w:tcPr>
          <w:p w14:paraId="44DB475A" w14:textId="77777777" w:rsidR="006B1EF1" w:rsidRDefault="006B1EF1">
            <w:pPr>
              <w:jc w:val="left"/>
              <w:rPr>
                <w:rFonts w:ascii="Arial" w:eastAsia="华文细黑" w:hAnsi="Arial"/>
                <w:sz w:val="28"/>
              </w:rPr>
            </w:pPr>
          </w:p>
        </w:tc>
      </w:tr>
      <w:tr w:rsidR="006B1EF1" w14:paraId="3F3FB0A9" w14:textId="77777777">
        <w:trPr>
          <w:trHeight w:val="1134"/>
          <w:jc w:val="right"/>
        </w:trPr>
        <w:tc>
          <w:tcPr>
            <w:tcW w:w="9752" w:type="dxa"/>
          </w:tcPr>
          <w:p w14:paraId="4620F811" w14:textId="77777777" w:rsidR="006B1EF1" w:rsidRDefault="006B1EF1">
            <w:pPr>
              <w:jc w:val="center"/>
              <w:rPr>
                <w:rFonts w:ascii="Arial" w:eastAsia="华文细黑" w:hAnsi="Arial"/>
              </w:rPr>
            </w:pPr>
          </w:p>
          <w:p w14:paraId="79D97ADD" w14:textId="77777777" w:rsidR="006B1EF1" w:rsidRDefault="006B1EF1">
            <w:pPr>
              <w:jc w:val="center"/>
              <w:rPr>
                <w:rFonts w:ascii="Arial" w:eastAsia="华文细黑" w:hAnsi="Arial"/>
              </w:rPr>
            </w:pPr>
          </w:p>
          <w:p w14:paraId="274B768F" w14:textId="77777777" w:rsidR="006B1EF1" w:rsidRDefault="006B1EF1">
            <w:pPr>
              <w:jc w:val="center"/>
              <w:rPr>
                <w:rFonts w:ascii="Arial" w:eastAsia="华文细黑" w:hAnsi="Arial"/>
              </w:rPr>
            </w:pPr>
          </w:p>
          <w:p w14:paraId="1510129C" w14:textId="77777777" w:rsidR="006B1EF1" w:rsidRDefault="006B1EF1">
            <w:pPr>
              <w:jc w:val="center"/>
              <w:rPr>
                <w:rFonts w:ascii="Arial" w:eastAsia="华文细黑" w:hAnsi="Arial"/>
              </w:rPr>
            </w:pPr>
          </w:p>
          <w:p w14:paraId="24A6A92A" w14:textId="77777777" w:rsidR="006B1EF1" w:rsidRDefault="006B1EF1">
            <w:pPr>
              <w:jc w:val="center"/>
              <w:rPr>
                <w:rFonts w:ascii="Arial" w:eastAsia="华文细黑" w:hAnsi="Arial"/>
              </w:rPr>
            </w:pPr>
          </w:p>
          <w:p w14:paraId="28B47678" w14:textId="77777777" w:rsidR="006B1EF1" w:rsidRDefault="006B1EF1">
            <w:pPr>
              <w:jc w:val="center"/>
              <w:rPr>
                <w:rFonts w:ascii="Arial" w:eastAsia="华文细黑" w:hAnsi="Arial"/>
              </w:rPr>
            </w:pPr>
          </w:p>
          <w:p w14:paraId="2E3194A3" w14:textId="77777777" w:rsidR="006B1EF1" w:rsidRDefault="006B1EF1">
            <w:pPr>
              <w:jc w:val="center"/>
              <w:rPr>
                <w:rFonts w:ascii="Arial" w:eastAsia="华文细黑" w:hAnsi="Arial"/>
              </w:rPr>
            </w:pPr>
          </w:p>
          <w:p w14:paraId="3F201026" w14:textId="77777777" w:rsidR="006B1EF1" w:rsidRDefault="006B1EF1">
            <w:pPr>
              <w:jc w:val="center"/>
              <w:rPr>
                <w:rFonts w:ascii="Arial" w:eastAsia="华文细黑" w:hAnsi="Arial"/>
              </w:rPr>
            </w:pPr>
          </w:p>
          <w:p w14:paraId="4C1860F7" w14:textId="77777777" w:rsidR="006B1EF1" w:rsidRDefault="00000000">
            <w:pPr>
              <w:spacing w:line="360" w:lineRule="auto"/>
              <w:jc w:val="center"/>
              <w:rPr>
                <w:rFonts w:ascii="Arial" w:eastAsia="华文细黑" w:hAnsi="Arial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                                                </w:t>
            </w:r>
          </w:p>
          <w:p w14:paraId="5E4CB16E" w14:textId="77777777" w:rsidR="006B1EF1" w:rsidRDefault="006B1EF1">
            <w:pPr>
              <w:spacing w:line="360" w:lineRule="auto"/>
              <w:jc w:val="center"/>
              <w:rPr>
                <w:rFonts w:ascii="Arial" w:eastAsia="华文细黑" w:hAnsi="Arial"/>
              </w:rPr>
            </w:pPr>
          </w:p>
        </w:tc>
      </w:tr>
      <w:tr w:rsidR="006B1EF1" w14:paraId="22D23E9B" w14:textId="77777777">
        <w:trPr>
          <w:trHeight w:val="1134"/>
          <w:jc w:val="right"/>
        </w:trPr>
        <w:tc>
          <w:tcPr>
            <w:tcW w:w="9752" w:type="dxa"/>
          </w:tcPr>
          <w:p w14:paraId="09692C39" w14:textId="77777777" w:rsidR="006B1EF1" w:rsidRDefault="006B1EF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76B8871D" w14:textId="77777777" w:rsidR="006B1EF1" w:rsidRDefault="006B1EF1">
      <w:pPr>
        <w:rPr>
          <w:rFonts w:ascii="Arial" w:eastAsia="华文细黑" w:hAnsi="Arial"/>
        </w:rPr>
      </w:pPr>
    </w:p>
    <w:p w14:paraId="20245654" w14:textId="77777777" w:rsidR="006B1EF1" w:rsidRDefault="006B1EF1">
      <w:pPr>
        <w:rPr>
          <w:rFonts w:ascii="Arial" w:eastAsia="华文细黑" w:hAnsi="Arial"/>
        </w:rPr>
      </w:pPr>
    </w:p>
    <w:p w14:paraId="2D10927C" w14:textId="77777777" w:rsidR="006B1EF1" w:rsidRDefault="006B1EF1">
      <w:pPr>
        <w:rPr>
          <w:rFonts w:ascii="Arial" w:eastAsia="华文细黑" w:hAnsi="Arial"/>
        </w:rPr>
      </w:pPr>
    </w:p>
    <w:p w14:paraId="6FD05AD6" w14:textId="77777777" w:rsidR="006B1EF1" w:rsidRDefault="006B1EF1">
      <w:pPr>
        <w:rPr>
          <w:rFonts w:ascii="Arial" w:eastAsia="华文细黑" w:hAnsi="Arial"/>
        </w:rPr>
      </w:pPr>
    </w:p>
    <w:p w14:paraId="2739C200" w14:textId="77777777" w:rsidR="006B1EF1" w:rsidRDefault="006B1EF1">
      <w:pPr>
        <w:rPr>
          <w:rFonts w:ascii="Arial" w:eastAsia="华文细黑" w:hAnsi="Arial"/>
        </w:rPr>
        <w:sectPr w:rsidR="006B1EF1">
          <w:headerReference w:type="default" r:id="rId7"/>
          <w:footerReference w:type="default" r:id="rId8"/>
          <w:pgSz w:w="11906" w:h="16838"/>
          <w:pgMar w:top="1134" w:right="1077" w:bottom="1134" w:left="1077" w:header="851" w:footer="567" w:gutter="0"/>
          <w:pgNumType w:fmt="upperRoman"/>
          <w:cols w:space="425"/>
          <w:docGrid w:type="lines" w:linePitch="312"/>
        </w:sectPr>
      </w:pPr>
    </w:p>
    <w:p w14:paraId="6DD43005" w14:textId="77777777" w:rsidR="006B1EF1" w:rsidRDefault="00000000">
      <w:pPr>
        <w:pStyle w:val="aff0"/>
        <w:spacing w:line="360" w:lineRule="auto"/>
        <w:outlineLvl w:val="9"/>
        <w:rPr>
          <w:rFonts w:ascii="Times New Roman" w:hAnsi="Times New Roman"/>
          <w:color w:val="auto"/>
        </w:rPr>
      </w:pPr>
      <w:bookmarkStart w:id="0" w:name="_Toc17292"/>
      <w:bookmarkStart w:id="1" w:name="_Toc459811156"/>
      <w:bookmarkStart w:id="2" w:name="_Toc461024645"/>
      <w:bookmarkStart w:id="3" w:name="_Toc80266640"/>
      <w:bookmarkStart w:id="4" w:name="_Toc458696176"/>
      <w:r>
        <w:rPr>
          <w:rFonts w:ascii="Times New Roman" w:hAnsi="Times New Roman" w:hint="eastAsia"/>
          <w:color w:val="auto"/>
        </w:rPr>
        <w:lastRenderedPageBreak/>
        <w:t>目录</w:t>
      </w:r>
      <w:bookmarkEnd w:id="0"/>
    </w:p>
    <w:p w14:paraId="00432E99" w14:textId="77777777" w:rsidR="006B1EF1" w:rsidRDefault="00000000">
      <w:pPr>
        <w:pStyle w:val="TOC1"/>
        <w:tabs>
          <w:tab w:val="right" w:leader="dot" w:pos="9752"/>
        </w:tabs>
      </w:pPr>
      <w:r>
        <w:rPr>
          <w:rFonts w:ascii="宋体" w:eastAsia="宋体" w:hAnsi="宋体" w:cs="宋体" w:hint="eastAsia"/>
        </w:rPr>
        <w:fldChar w:fldCharType="begin"/>
      </w:r>
      <w:r>
        <w:rPr>
          <w:rFonts w:ascii="宋体" w:eastAsia="宋体" w:hAnsi="宋体" w:cs="宋体" w:hint="eastAsia"/>
        </w:rPr>
        <w:instrText xml:space="preserve"> TOC \o "1-4" \f \u </w:instrText>
      </w:r>
      <w:r>
        <w:rPr>
          <w:rFonts w:ascii="宋体" w:eastAsia="宋体" w:hAnsi="宋体" w:cs="宋体"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t>系统部署流程</w:t>
      </w:r>
      <w:r>
        <w:tab/>
      </w:r>
      <w:r>
        <w:fldChar w:fldCharType="begin"/>
      </w:r>
      <w:r>
        <w:instrText xml:space="preserve"> PAGEREF _Toc22004 \h </w:instrText>
      </w:r>
      <w:r>
        <w:fldChar w:fldCharType="separate"/>
      </w:r>
      <w:r>
        <w:t>1</w:t>
      </w:r>
      <w:r>
        <w:fldChar w:fldCharType="end"/>
      </w:r>
    </w:p>
    <w:p w14:paraId="2C5F63F2" w14:textId="77777777" w:rsidR="006B1EF1" w:rsidRDefault="00000000">
      <w:pPr>
        <w:pStyle w:val="TOC2"/>
        <w:tabs>
          <w:tab w:val="right" w:leader="dot" w:pos="9752"/>
        </w:tabs>
      </w:pPr>
      <w:r>
        <w:rPr>
          <w:rFonts w:hint="eastAsia"/>
        </w:rPr>
        <w:t xml:space="preserve">1.1. </w:t>
      </w:r>
      <w:r>
        <w:rPr>
          <w:rFonts w:hint="eastAsia"/>
        </w:rPr>
        <w:t>网络环境部署</w:t>
      </w:r>
      <w:r>
        <w:tab/>
      </w:r>
      <w:r>
        <w:fldChar w:fldCharType="begin"/>
      </w:r>
      <w:r>
        <w:instrText xml:space="preserve"> PAGEREF _Toc6229 \h </w:instrText>
      </w:r>
      <w:r>
        <w:fldChar w:fldCharType="separate"/>
      </w:r>
      <w:r>
        <w:t>1</w:t>
      </w:r>
      <w:r>
        <w:fldChar w:fldCharType="end"/>
      </w:r>
    </w:p>
    <w:p w14:paraId="628A15E0" w14:textId="77777777" w:rsidR="006B1EF1" w:rsidRDefault="00000000">
      <w:pPr>
        <w:pStyle w:val="TOC3"/>
        <w:tabs>
          <w:tab w:val="right" w:leader="dot" w:pos="9752"/>
        </w:tabs>
      </w:pPr>
      <w:r>
        <w:rPr>
          <w:rFonts w:ascii="Times New Roman" w:eastAsiaTheme="majorEastAsia" w:hAnsi="Times New Roman" w:cs="Times New Roman" w:hint="eastAsia"/>
        </w:rPr>
        <w:t xml:space="preserve">1.1.1. </w:t>
      </w:r>
      <w:r>
        <w:rPr>
          <w:rFonts w:ascii="Times New Roman" w:eastAsiaTheme="majorEastAsia" w:hAnsi="Times New Roman" w:cs="Times New Roman"/>
        </w:rPr>
        <w:t>网络配置</w:t>
      </w:r>
      <w:r>
        <w:tab/>
      </w:r>
      <w:r>
        <w:fldChar w:fldCharType="begin"/>
      </w:r>
      <w:r>
        <w:instrText xml:space="preserve"> PAGEREF _Toc6865 \h </w:instrText>
      </w:r>
      <w:r>
        <w:fldChar w:fldCharType="separate"/>
      </w:r>
      <w:r>
        <w:t>1</w:t>
      </w:r>
      <w:r>
        <w:fldChar w:fldCharType="end"/>
      </w:r>
    </w:p>
    <w:p w14:paraId="66762E3B" w14:textId="77777777" w:rsidR="006B1EF1" w:rsidRDefault="00000000">
      <w:pPr>
        <w:pStyle w:val="TOC2"/>
        <w:tabs>
          <w:tab w:val="right" w:leader="dot" w:pos="9752"/>
        </w:tabs>
      </w:pPr>
      <w:r>
        <w:rPr>
          <w:rFonts w:hint="eastAsia"/>
        </w:rPr>
        <w:t xml:space="preserve">1.2. </w:t>
      </w:r>
      <w:r>
        <w:rPr>
          <w:rFonts w:hint="eastAsia"/>
        </w:rPr>
        <w:t>系统服务部署</w:t>
      </w:r>
      <w:r>
        <w:tab/>
      </w:r>
      <w:r>
        <w:fldChar w:fldCharType="begin"/>
      </w:r>
      <w:r>
        <w:instrText xml:space="preserve"> PAGEREF _Toc21295 \h </w:instrText>
      </w:r>
      <w:r>
        <w:fldChar w:fldCharType="separate"/>
      </w:r>
      <w:r>
        <w:t>1</w:t>
      </w:r>
      <w:r>
        <w:fldChar w:fldCharType="end"/>
      </w:r>
    </w:p>
    <w:p w14:paraId="5ED870F0" w14:textId="77777777" w:rsidR="006B1EF1" w:rsidRDefault="00000000">
      <w:pPr>
        <w:pStyle w:val="TOC3"/>
        <w:tabs>
          <w:tab w:val="right" w:leader="dot" w:pos="9752"/>
        </w:tabs>
      </w:pPr>
      <w:r>
        <w:rPr>
          <w:rFonts w:hint="eastAsia"/>
        </w:rPr>
        <w:t xml:space="preserve">1.2.1. </w:t>
      </w:r>
      <w:r>
        <w:t>Nginx</w:t>
      </w:r>
      <w:r>
        <w:rPr>
          <w:rFonts w:hint="eastAsia"/>
        </w:rPr>
        <w:t>服务部署</w:t>
      </w:r>
      <w:r>
        <w:tab/>
      </w:r>
      <w:r>
        <w:fldChar w:fldCharType="begin"/>
      </w:r>
      <w:r>
        <w:instrText xml:space="preserve"> PAGEREF _Toc21648 \h </w:instrText>
      </w:r>
      <w:r>
        <w:fldChar w:fldCharType="separate"/>
      </w:r>
      <w:r>
        <w:t>1</w:t>
      </w:r>
      <w:r>
        <w:fldChar w:fldCharType="end"/>
      </w:r>
    </w:p>
    <w:p w14:paraId="3071896B" w14:textId="77777777" w:rsidR="006B1EF1" w:rsidRDefault="00000000">
      <w:pPr>
        <w:pStyle w:val="TOC4"/>
        <w:tabs>
          <w:tab w:val="right" w:leader="dot" w:pos="9752"/>
        </w:tabs>
      </w:pPr>
      <w:r>
        <w:rPr>
          <w:rFonts w:hint="eastAsia"/>
        </w:rPr>
        <w:t xml:space="preserve">1.2.1.1. </w:t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_Toc21293 \h </w:instrText>
      </w:r>
      <w:r>
        <w:fldChar w:fldCharType="separate"/>
      </w:r>
      <w:r>
        <w:t>1</w:t>
      </w:r>
      <w:r>
        <w:fldChar w:fldCharType="end"/>
      </w:r>
    </w:p>
    <w:p w14:paraId="0EB1ACBC" w14:textId="77777777" w:rsidR="006B1EF1" w:rsidRDefault="00000000">
      <w:pPr>
        <w:pStyle w:val="TOC4"/>
        <w:tabs>
          <w:tab w:val="right" w:leader="dot" w:pos="9752"/>
        </w:tabs>
      </w:pPr>
      <w:r>
        <w:rPr>
          <w:rFonts w:hint="eastAsia"/>
        </w:rPr>
        <w:t xml:space="preserve">1.2.1.2. </w:t>
      </w:r>
      <w:r>
        <w:rPr>
          <w:rFonts w:hint="eastAsia"/>
        </w:rPr>
        <w:t>配置</w:t>
      </w:r>
      <w:r>
        <w:tab/>
      </w:r>
      <w:r>
        <w:fldChar w:fldCharType="begin"/>
      </w:r>
      <w:r>
        <w:instrText xml:space="preserve"> PAGEREF _Toc2185 \h </w:instrText>
      </w:r>
      <w:r>
        <w:fldChar w:fldCharType="separate"/>
      </w:r>
      <w:r>
        <w:t>1</w:t>
      </w:r>
      <w:r>
        <w:fldChar w:fldCharType="end"/>
      </w:r>
    </w:p>
    <w:p w14:paraId="513C5A20" w14:textId="77777777" w:rsidR="006B1EF1" w:rsidRDefault="00000000">
      <w:pPr>
        <w:pStyle w:val="TOC3"/>
        <w:tabs>
          <w:tab w:val="right" w:leader="dot" w:pos="9752"/>
        </w:tabs>
      </w:pPr>
      <w:r>
        <w:rPr>
          <w:rFonts w:ascii="Times New Roman" w:eastAsiaTheme="majorEastAsia" w:hAnsi="Times New Roman" w:cs="Times New Roman" w:hint="eastAsia"/>
        </w:rPr>
        <w:t>1.2.2. M</w:t>
      </w:r>
      <w:r>
        <w:rPr>
          <w:rFonts w:ascii="Times New Roman" w:eastAsiaTheme="majorEastAsia" w:hAnsi="Times New Roman" w:cs="Times New Roman"/>
        </w:rPr>
        <w:t>eili</w:t>
      </w:r>
      <w:r>
        <w:rPr>
          <w:rFonts w:ascii="Times New Roman" w:eastAsiaTheme="majorEastAsia" w:hAnsi="Times New Roman" w:cs="Times New Roman" w:hint="eastAsia"/>
        </w:rPr>
        <w:t>检索</w:t>
      </w:r>
      <w:r>
        <w:rPr>
          <w:rFonts w:ascii="Times New Roman" w:eastAsiaTheme="majorEastAsia" w:hAnsi="Times New Roman" w:cs="Times New Roman"/>
        </w:rPr>
        <w:t>服务部署</w:t>
      </w:r>
      <w:r>
        <w:tab/>
      </w:r>
      <w:r>
        <w:fldChar w:fldCharType="begin"/>
      </w:r>
      <w:r>
        <w:instrText xml:space="preserve"> PAGEREF _Toc26769 \h </w:instrText>
      </w:r>
      <w:r>
        <w:fldChar w:fldCharType="separate"/>
      </w:r>
      <w:r>
        <w:t>3</w:t>
      </w:r>
      <w:r>
        <w:fldChar w:fldCharType="end"/>
      </w:r>
    </w:p>
    <w:p w14:paraId="135A4F73" w14:textId="77777777" w:rsidR="006B1EF1" w:rsidRDefault="00000000">
      <w:pPr>
        <w:pStyle w:val="TOC4"/>
        <w:tabs>
          <w:tab w:val="right" w:leader="dot" w:pos="9752"/>
        </w:tabs>
      </w:pPr>
      <w:r>
        <w:rPr>
          <w:rFonts w:ascii="Times New Roman" w:eastAsiaTheme="majorEastAsia" w:hAnsi="Times New Roman" w:cs="Times New Roman" w:hint="eastAsia"/>
        </w:rPr>
        <w:t xml:space="preserve">1.2.2.1. </w:t>
      </w:r>
      <w:r>
        <w:rPr>
          <w:rFonts w:ascii="Times New Roman" w:eastAsiaTheme="majorEastAsia" w:hAnsi="Times New Roman" w:cs="Times New Roman"/>
        </w:rPr>
        <w:t>安装</w:t>
      </w:r>
      <w:r>
        <w:tab/>
      </w:r>
      <w:r>
        <w:fldChar w:fldCharType="begin"/>
      </w:r>
      <w:r>
        <w:instrText xml:space="preserve"> PAGEREF _Toc19730 \h </w:instrText>
      </w:r>
      <w:r>
        <w:fldChar w:fldCharType="separate"/>
      </w:r>
      <w:r>
        <w:t>3</w:t>
      </w:r>
      <w:r>
        <w:fldChar w:fldCharType="end"/>
      </w:r>
    </w:p>
    <w:p w14:paraId="0AA6AFBE" w14:textId="77777777" w:rsidR="006B1EF1" w:rsidRDefault="00000000">
      <w:pPr>
        <w:pStyle w:val="TOC3"/>
        <w:tabs>
          <w:tab w:val="right" w:leader="dot" w:pos="9752"/>
        </w:tabs>
      </w:pPr>
      <w:r>
        <w:rPr>
          <w:rFonts w:ascii="Times New Roman" w:eastAsiaTheme="majorEastAsia" w:hAnsi="Times New Roman" w:cs="Times New Roman" w:hint="eastAsia"/>
        </w:rPr>
        <w:t>1.2.3. Postgres</w:t>
      </w:r>
      <w:r>
        <w:rPr>
          <w:rFonts w:ascii="Times New Roman" w:eastAsiaTheme="majorEastAsia" w:hAnsi="Times New Roman" w:cs="Times New Roman"/>
        </w:rPr>
        <w:t>数据库部署</w:t>
      </w:r>
      <w:r>
        <w:tab/>
      </w:r>
      <w:r>
        <w:fldChar w:fldCharType="begin"/>
      </w:r>
      <w:r>
        <w:instrText xml:space="preserve"> PAGEREF _Toc17135 \h </w:instrText>
      </w:r>
      <w:r>
        <w:fldChar w:fldCharType="separate"/>
      </w:r>
      <w:r>
        <w:t>7</w:t>
      </w:r>
      <w:r>
        <w:fldChar w:fldCharType="end"/>
      </w:r>
    </w:p>
    <w:p w14:paraId="37B0D202" w14:textId="77777777" w:rsidR="006B1EF1" w:rsidRDefault="00000000">
      <w:pPr>
        <w:pStyle w:val="TOC4"/>
        <w:tabs>
          <w:tab w:val="right" w:leader="dot" w:pos="9752"/>
        </w:tabs>
      </w:pPr>
      <w:r>
        <w:rPr>
          <w:rFonts w:ascii="Times New Roman" w:eastAsiaTheme="majorEastAsia" w:hAnsi="Times New Roman" w:cs="Times New Roman" w:hint="eastAsia"/>
        </w:rPr>
        <w:t xml:space="preserve">1.2.3.1. </w:t>
      </w:r>
      <w:r>
        <w:rPr>
          <w:rFonts w:ascii="Times New Roman" w:eastAsiaTheme="majorEastAsia" w:hAnsi="Times New Roman" w:cs="Times New Roman"/>
        </w:rPr>
        <w:t>安装</w:t>
      </w:r>
      <w:r>
        <w:tab/>
      </w:r>
      <w:r>
        <w:fldChar w:fldCharType="begin"/>
      </w:r>
      <w:r>
        <w:instrText xml:space="preserve"> PAGEREF _Toc9128 \h </w:instrText>
      </w:r>
      <w:r>
        <w:fldChar w:fldCharType="separate"/>
      </w:r>
      <w:r>
        <w:t>7</w:t>
      </w:r>
      <w:r>
        <w:fldChar w:fldCharType="end"/>
      </w:r>
    </w:p>
    <w:p w14:paraId="1575633B" w14:textId="77777777" w:rsidR="006B1EF1" w:rsidRDefault="00000000">
      <w:pPr>
        <w:pStyle w:val="TOC4"/>
        <w:tabs>
          <w:tab w:val="right" w:leader="dot" w:pos="9752"/>
        </w:tabs>
      </w:pPr>
      <w:r>
        <w:rPr>
          <w:rFonts w:ascii="Times New Roman" w:eastAsiaTheme="majorEastAsia" w:hAnsi="Times New Roman" w:cs="Times New Roman" w:hint="eastAsia"/>
        </w:rPr>
        <w:t xml:space="preserve">1.2.3.2. </w:t>
      </w:r>
      <w:r>
        <w:rPr>
          <w:rFonts w:ascii="Times New Roman" w:eastAsiaTheme="majorEastAsia" w:hAnsi="Times New Roman" w:cs="Times New Roman"/>
        </w:rPr>
        <w:t>配置</w:t>
      </w:r>
      <w:r>
        <w:tab/>
      </w:r>
      <w:r>
        <w:fldChar w:fldCharType="begin"/>
      </w:r>
      <w:r>
        <w:instrText xml:space="preserve"> PAGEREF _Toc30016 \h </w:instrText>
      </w:r>
      <w:r>
        <w:fldChar w:fldCharType="separate"/>
      </w:r>
      <w:r>
        <w:t>7</w:t>
      </w:r>
      <w:r>
        <w:fldChar w:fldCharType="end"/>
      </w:r>
    </w:p>
    <w:p w14:paraId="536C935E" w14:textId="77777777" w:rsidR="006B1EF1" w:rsidRDefault="00000000">
      <w:pPr>
        <w:pStyle w:val="TOC4"/>
        <w:tabs>
          <w:tab w:val="right" w:leader="dot" w:pos="9752"/>
        </w:tabs>
      </w:pPr>
      <w:r>
        <w:rPr>
          <w:rFonts w:ascii="Times New Roman" w:eastAsiaTheme="majorEastAsia" w:hAnsi="Times New Roman" w:cs="Times New Roman" w:hint="eastAsia"/>
        </w:rPr>
        <w:t xml:space="preserve">1.2.3.3. </w:t>
      </w:r>
      <w:r>
        <w:rPr>
          <w:rFonts w:ascii="Times New Roman" w:eastAsiaTheme="majorEastAsia" w:hAnsi="Times New Roman" w:cs="Times New Roman"/>
        </w:rPr>
        <w:t>创建用户</w:t>
      </w:r>
      <w:r>
        <w:tab/>
      </w:r>
      <w:r>
        <w:fldChar w:fldCharType="begin"/>
      </w:r>
      <w:r>
        <w:instrText xml:space="preserve"> PAGEREF _Toc13600 \h </w:instrText>
      </w:r>
      <w:r>
        <w:fldChar w:fldCharType="separate"/>
      </w:r>
      <w:r>
        <w:t>7</w:t>
      </w:r>
      <w:r>
        <w:fldChar w:fldCharType="end"/>
      </w:r>
    </w:p>
    <w:p w14:paraId="075E5B30" w14:textId="77777777" w:rsidR="006B1EF1" w:rsidRDefault="00000000">
      <w:pPr>
        <w:pStyle w:val="TOC3"/>
        <w:tabs>
          <w:tab w:val="right" w:leader="dot" w:pos="9752"/>
        </w:tabs>
      </w:pPr>
      <w:r>
        <w:rPr>
          <w:rFonts w:hint="eastAsia"/>
        </w:rPr>
        <w:t>1.2.4. M</w:t>
      </w:r>
      <w:r>
        <w:t>ilvus</w:t>
      </w:r>
      <w:r>
        <w:rPr>
          <w:rFonts w:hint="eastAsia"/>
        </w:rPr>
        <w:t>向量搜索数据库服务部署</w:t>
      </w:r>
      <w:r>
        <w:tab/>
      </w:r>
      <w:r>
        <w:fldChar w:fldCharType="begin"/>
      </w:r>
      <w:r>
        <w:instrText xml:space="preserve"> PAGEREF _Toc26557 \h </w:instrText>
      </w:r>
      <w:r>
        <w:fldChar w:fldCharType="separate"/>
      </w:r>
      <w:r>
        <w:t>8</w:t>
      </w:r>
      <w:r>
        <w:fldChar w:fldCharType="end"/>
      </w:r>
    </w:p>
    <w:p w14:paraId="49DCF257" w14:textId="77777777" w:rsidR="006B1EF1" w:rsidRDefault="00000000">
      <w:pPr>
        <w:pStyle w:val="TOC4"/>
        <w:tabs>
          <w:tab w:val="right" w:leader="dot" w:pos="9752"/>
        </w:tabs>
      </w:pPr>
      <w:r>
        <w:rPr>
          <w:rFonts w:hint="eastAsia"/>
        </w:rPr>
        <w:t xml:space="preserve">1.2.4.1. </w:t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_Toc2205 \h </w:instrText>
      </w:r>
      <w:r>
        <w:fldChar w:fldCharType="separate"/>
      </w:r>
      <w:r>
        <w:t>8</w:t>
      </w:r>
      <w:r>
        <w:fldChar w:fldCharType="end"/>
      </w:r>
    </w:p>
    <w:p w14:paraId="3C49CC65" w14:textId="77777777" w:rsidR="006B1EF1" w:rsidRDefault="00000000">
      <w:pPr>
        <w:pStyle w:val="TOC4"/>
        <w:tabs>
          <w:tab w:val="right" w:leader="dot" w:pos="9752"/>
        </w:tabs>
      </w:pPr>
      <w:r>
        <w:rPr>
          <w:rFonts w:hint="eastAsia"/>
        </w:rPr>
        <w:t xml:space="preserve">1.2.4.2. </w:t>
      </w:r>
      <w:r>
        <w:rPr>
          <w:rFonts w:hint="eastAsia"/>
        </w:rPr>
        <w:t>配置</w:t>
      </w:r>
      <w:r>
        <w:tab/>
      </w:r>
      <w:r>
        <w:fldChar w:fldCharType="begin"/>
      </w:r>
      <w:r>
        <w:instrText xml:space="preserve"> PAGEREF _Toc3459 \h </w:instrText>
      </w:r>
      <w:r>
        <w:fldChar w:fldCharType="separate"/>
      </w:r>
      <w:r>
        <w:t>8</w:t>
      </w:r>
      <w:r>
        <w:fldChar w:fldCharType="end"/>
      </w:r>
    </w:p>
    <w:p w14:paraId="763321E5" w14:textId="77777777" w:rsidR="006B1EF1" w:rsidRDefault="00000000">
      <w:pPr>
        <w:pStyle w:val="TOC3"/>
        <w:tabs>
          <w:tab w:val="right" w:leader="dot" w:pos="9752"/>
        </w:tabs>
      </w:pPr>
      <w:r>
        <w:rPr>
          <w:rFonts w:hint="eastAsia"/>
        </w:rPr>
        <w:t>1.2.5. R</w:t>
      </w:r>
      <w:r>
        <w:t xml:space="preserve">edis </w:t>
      </w:r>
      <w:r>
        <w:rPr>
          <w:rFonts w:hint="eastAsia"/>
        </w:rPr>
        <w:t>内存数据库部署</w:t>
      </w:r>
      <w:r>
        <w:tab/>
      </w:r>
      <w:r>
        <w:fldChar w:fldCharType="begin"/>
      </w:r>
      <w:r>
        <w:instrText xml:space="preserve"> PAGEREF _Toc21294 \h </w:instrText>
      </w:r>
      <w:r>
        <w:fldChar w:fldCharType="separate"/>
      </w:r>
      <w:r>
        <w:t>9</w:t>
      </w:r>
      <w:r>
        <w:fldChar w:fldCharType="end"/>
      </w:r>
    </w:p>
    <w:p w14:paraId="22A83AEA" w14:textId="77777777" w:rsidR="006B1EF1" w:rsidRDefault="00000000">
      <w:pPr>
        <w:pStyle w:val="TOC4"/>
        <w:tabs>
          <w:tab w:val="right" w:leader="dot" w:pos="9752"/>
        </w:tabs>
      </w:pPr>
      <w:r>
        <w:rPr>
          <w:rFonts w:hint="eastAsia"/>
        </w:rPr>
        <w:t xml:space="preserve">1.2.5.1. </w:t>
      </w:r>
      <w:r>
        <w:rPr>
          <w:rFonts w:hint="eastAsia"/>
        </w:rPr>
        <w:t>安装</w:t>
      </w:r>
      <w:r>
        <w:tab/>
      </w:r>
      <w:r>
        <w:fldChar w:fldCharType="begin"/>
      </w:r>
      <w:r>
        <w:instrText xml:space="preserve"> PAGEREF _Toc9284 \h </w:instrText>
      </w:r>
      <w:r>
        <w:fldChar w:fldCharType="separate"/>
      </w:r>
      <w:r>
        <w:t>9</w:t>
      </w:r>
      <w:r>
        <w:fldChar w:fldCharType="end"/>
      </w:r>
    </w:p>
    <w:p w14:paraId="2AE8EC11" w14:textId="77777777" w:rsidR="006B1EF1" w:rsidRDefault="00000000">
      <w:pPr>
        <w:pStyle w:val="TOC4"/>
        <w:tabs>
          <w:tab w:val="right" w:leader="dot" w:pos="9752"/>
        </w:tabs>
      </w:pPr>
      <w:r>
        <w:rPr>
          <w:rFonts w:hint="eastAsia"/>
        </w:rPr>
        <w:t xml:space="preserve">1.2.5.2. </w:t>
      </w:r>
      <w:r>
        <w:rPr>
          <w:rFonts w:hint="eastAsia"/>
        </w:rPr>
        <w:t>配置</w:t>
      </w:r>
      <w:r>
        <w:tab/>
      </w:r>
      <w:r>
        <w:fldChar w:fldCharType="begin"/>
      </w:r>
      <w:r>
        <w:instrText xml:space="preserve"> PAGEREF _Toc11567 \h </w:instrText>
      </w:r>
      <w:r>
        <w:fldChar w:fldCharType="separate"/>
      </w:r>
      <w:r>
        <w:t>9</w:t>
      </w:r>
      <w:r>
        <w:fldChar w:fldCharType="end"/>
      </w:r>
    </w:p>
    <w:p w14:paraId="44B4FF79" w14:textId="77777777" w:rsidR="006B1EF1" w:rsidRDefault="00000000">
      <w:pPr>
        <w:pStyle w:val="TOC2"/>
        <w:tabs>
          <w:tab w:val="right" w:leader="dot" w:pos="9752"/>
        </w:tabs>
      </w:pPr>
      <w:r>
        <w:rPr>
          <w:rFonts w:ascii="Times New Roman" w:eastAsiaTheme="majorEastAsia" w:hAnsi="Times New Roman" w:cs="Times New Roman" w:hint="eastAsia"/>
        </w:rPr>
        <w:t xml:space="preserve">1.3. </w:t>
      </w:r>
      <w:r>
        <w:rPr>
          <w:rFonts w:ascii="Times New Roman" w:eastAsiaTheme="majorEastAsia" w:hAnsi="Times New Roman" w:cs="Times New Roman" w:hint="eastAsia"/>
        </w:rPr>
        <w:t>推荐算法</w:t>
      </w:r>
      <w:r>
        <w:rPr>
          <w:rFonts w:ascii="Times New Roman" w:eastAsiaTheme="majorEastAsia" w:hAnsi="Times New Roman" w:cs="Times New Roman"/>
        </w:rPr>
        <w:t>部署</w:t>
      </w:r>
      <w:r>
        <w:tab/>
      </w:r>
      <w:r>
        <w:fldChar w:fldCharType="begin"/>
      </w:r>
      <w:r>
        <w:instrText xml:space="preserve"> PAGEREF _Toc13971 \h </w:instrText>
      </w:r>
      <w:r>
        <w:fldChar w:fldCharType="separate"/>
      </w:r>
      <w:r>
        <w:t>10</w:t>
      </w:r>
      <w:r>
        <w:fldChar w:fldCharType="end"/>
      </w:r>
    </w:p>
    <w:p w14:paraId="6EB9A0BE" w14:textId="77777777" w:rsidR="006B1EF1" w:rsidRDefault="00000000">
      <w:pPr>
        <w:pStyle w:val="TOC3"/>
        <w:tabs>
          <w:tab w:val="right" w:leader="dot" w:pos="9752"/>
        </w:tabs>
      </w:pPr>
      <w:r>
        <w:rPr>
          <w:rFonts w:hint="eastAsia"/>
        </w:rPr>
        <w:t>1.3.1. Python</w:t>
      </w:r>
      <w:r>
        <w:rPr>
          <w:rFonts w:hint="eastAsia"/>
        </w:rPr>
        <w:t>部署</w:t>
      </w:r>
      <w:r>
        <w:tab/>
      </w:r>
      <w:r>
        <w:fldChar w:fldCharType="begin"/>
      </w:r>
      <w:r>
        <w:instrText xml:space="preserve"> PAGEREF _Toc9193 \h </w:instrText>
      </w:r>
      <w:r>
        <w:fldChar w:fldCharType="separate"/>
      </w:r>
      <w:r>
        <w:t>10</w:t>
      </w:r>
      <w:r>
        <w:fldChar w:fldCharType="end"/>
      </w:r>
    </w:p>
    <w:p w14:paraId="6258866B" w14:textId="77777777" w:rsidR="006B1EF1" w:rsidRDefault="00000000">
      <w:pPr>
        <w:pStyle w:val="TOC3"/>
        <w:tabs>
          <w:tab w:val="right" w:leader="dot" w:pos="9752"/>
        </w:tabs>
      </w:pPr>
      <w:r>
        <w:rPr>
          <w:rFonts w:hint="eastAsia"/>
        </w:rPr>
        <w:t>1.3.2. R</w:t>
      </w:r>
      <w:r>
        <w:t>MS API</w:t>
      </w:r>
      <w:r>
        <w:rPr>
          <w:rFonts w:hint="eastAsia"/>
        </w:rPr>
        <w:t>部署</w:t>
      </w:r>
      <w:r>
        <w:tab/>
      </w:r>
      <w:r>
        <w:fldChar w:fldCharType="begin"/>
      </w:r>
      <w:r>
        <w:instrText xml:space="preserve"> PAGEREF _Toc7570 \h </w:instrText>
      </w:r>
      <w:r>
        <w:fldChar w:fldCharType="separate"/>
      </w:r>
      <w:r>
        <w:t>10</w:t>
      </w:r>
      <w:r>
        <w:fldChar w:fldCharType="end"/>
      </w:r>
    </w:p>
    <w:p w14:paraId="79299833" w14:textId="77777777" w:rsidR="006B1EF1" w:rsidRDefault="00000000">
      <w:pPr>
        <w:pStyle w:val="TOC3"/>
        <w:tabs>
          <w:tab w:val="right" w:leader="dot" w:pos="9752"/>
        </w:tabs>
      </w:pPr>
      <w:r>
        <w:rPr>
          <w:rFonts w:hint="eastAsia"/>
        </w:rPr>
        <w:t>1.3.3. R</w:t>
      </w:r>
      <w:r>
        <w:t xml:space="preserve">MS </w:t>
      </w:r>
      <w:r>
        <w:rPr>
          <w:rFonts w:hint="eastAsia"/>
        </w:rPr>
        <w:t>离线任务部署</w:t>
      </w:r>
      <w:r>
        <w:tab/>
      </w:r>
      <w:r>
        <w:fldChar w:fldCharType="begin"/>
      </w:r>
      <w:r>
        <w:instrText xml:space="preserve"> PAGEREF _Toc4359 \h </w:instrText>
      </w:r>
      <w:r>
        <w:fldChar w:fldCharType="separate"/>
      </w:r>
      <w:r>
        <w:t>11</w:t>
      </w:r>
      <w:r>
        <w:fldChar w:fldCharType="end"/>
      </w:r>
    </w:p>
    <w:p w14:paraId="4BC0DADB" w14:textId="77777777" w:rsidR="006B1EF1" w:rsidRDefault="00000000">
      <w:pPr>
        <w:pStyle w:val="TOC3"/>
        <w:tabs>
          <w:tab w:val="right" w:leader="dot" w:pos="9752"/>
        </w:tabs>
      </w:pPr>
      <w:r>
        <w:rPr>
          <w:rFonts w:hint="eastAsia"/>
        </w:rPr>
        <w:t>1.3.4. R</w:t>
      </w:r>
      <w:r>
        <w:t>MS Recall</w:t>
      </w:r>
      <w:r>
        <w:rPr>
          <w:rFonts w:hint="eastAsia"/>
        </w:rPr>
        <w:t>任务部署</w:t>
      </w:r>
      <w:r>
        <w:tab/>
      </w:r>
      <w:r>
        <w:fldChar w:fldCharType="begin"/>
      </w:r>
      <w:r>
        <w:instrText xml:space="preserve"> PAGEREF _Toc25864 \h </w:instrText>
      </w:r>
      <w:r>
        <w:fldChar w:fldCharType="separate"/>
      </w:r>
      <w:r>
        <w:t>12</w:t>
      </w:r>
      <w:r>
        <w:fldChar w:fldCharType="end"/>
      </w:r>
    </w:p>
    <w:p w14:paraId="4098E6FD" w14:textId="77777777" w:rsidR="006B1EF1" w:rsidRDefault="00000000">
      <w:pPr>
        <w:pStyle w:val="TOC3"/>
        <w:tabs>
          <w:tab w:val="right" w:leader="dot" w:pos="9752"/>
        </w:tabs>
      </w:pPr>
      <w:r>
        <w:rPr>
          <w:rFonts w:hint="eastAsia"/>
        </w:rPr>
        <w:t xml:space="preserve">1.3.5. </w:t>
      </w:r>
      <w:r>
        <w:t>Topic Embedding</w:t>
      </w:r>
      <w:r>
        <w:rPr>
          <w:rFonts w:hint="eastAsia"/>
        </w:rPr>
        <w:t>服务部署</w:t>
      </w:r>
      <w:r>
        <w:tab/>
      </w:r>
      <w:r>
        <w:fldChar w:fldCharType="begin"/>
      </w:r>
      <w:r>
        <w:instrText xml:space="preserve"> PAGEREF _Toc11990 \h </w:instrText>
      </w:r>
      <w:r>
        <w:fldChar w:fldCharType="separate"/>
      </w:r>
      <w:r>
        <w:t>13</w:t>
      </w:r>
      <w:r>
        <w:fldChar w:fldCharType="end"/>
      </w:r>
    </w:p>
    <w:p w14:paraId="44E2532C" w14:textId="77777777" w:rsidR="006B1EF1" w:rsidRDefault="00000000">
      <w:pPr>
        <w:pStyle w:val="TOC3"/>
        <w:tabs>
          <w:tab w:val="right" w:leader="dot" w:pos="9752"/>
        </w:tabs>
      </w:pPr>
      <w:r>
        <w:rPr>
          <w:rFonts w:hint="eastAsia"/>
        </w:rPr>
        <w:t xml:space="preserve">1.3.6. CF_recommendation </w:t>
      </w:r>
      <w:r>
        <w:rPr>
          <w:rFonts w:hint="eastAsia"/>
        </w:rPr>
        <w:t>协同推荐</w:t>
      </w:r>
      <w:r>
        <w:tab/>
      </w:r>
      <w:r>
        <w:fldChar w:fldCharType="begin"/>
      </w:r>
      <w:r>
        <w:instrText xml:space="preserve"> PAGEREF _Toc19752 \h </w:instrText>
      </w:r>
      <w:r>
        <w:fldChar w:fldCharType="separate"/>
      </w:r>
      <w:r>
        <w:t>13</w:t>
      </w:r>
      <w:r>
        <w:fldChar w:fldCharType="end"/>
      </w:r>
    </w:p>
    <w:p w14:paraId="399DA1F7" w14:textId="77777777" w:rsidR="006B1EF1" w:rsidRDefault="00000000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fldChar w:fldCharType="end"/>
      </w:r>
    </w:p>
    <w:p w14:paraId="6F5B588B" w14:textId="77777777" w:rsidR="006B1EF1" w:rsidRDefault="006B1EF1">
      <w:pPr>
        <w:spacing w:line="360" w:lineRule="auto"/>
        <w:rPr>
          <w:rFonts w:ascii="宋体" w:eastAsia="宋体" w:hAnsi="宋体" w:cs="宋体"/>
        </w:rPr>
        <w:sectPr w:rsidR="006B1EF1">
          <w:headerReference w:type="default" r:id="rId9"/>
          <w:footerReference w:type="even" r:id="rId10"/>
          <w:footerReference w:type="default" r:id="rId11"/>
          <w:pgSz w:w="11906" w:h="16838"/>
          <w:pgMar w:top="1134" w:right="1077" w:bottom="1134" w:left="1077" w:header="850" w:footer="567" w:gutter="0"/>
          <w:pgNumType w:fmt="upperRoman" w:start="1"/>
          <w:cols w:space="425"/>
          <w:docGrid w:type="lines" w:linePitch="312"/>
        </w:sectPr>
      </w:pPr>
    </w:p>
    <w:p w14:paraId="1E60C835" w14:textId="77777777" w:rsidR="006B1EF1" w:rsidRDefault="00000000">
      <w:pPr>
        <w:pStyle w:val="10"/>
        <w:numPr>
          <w:ilvl w:val="0"/>
          <w:numId w:val="0"/>
        </w:numPr>
        <w:rPr>
          <w:color w:val="auto"/>
        </w:rPr>
      </w:pPr>
      <w:bookmarkStart w:id="5" w:name="_Toc80266646"/>
      <w:bookmarkStart w:id="6" w:name="_Toc22004"/>
      <w:bookmarkStart w:id="7" w:name="_Toc461024646"/>
      <w:bookmarkStart w:id="8" w:name="_Toc459811157"/>
      <w:bookmarkStart w:id="9" w:name="_Toc458696177"/>
      <w:bookmarkEnd w:id="1"/>
      <w:bookmarkEnd w:id="2"/>
      <w:bookmarkEnd w:id="3"/>
      <w:bookmarkEnd w:id="4"/>
      <w:r>
        <w:rPr>
          <w:rFonts w:hint="eastAsia"/>
          <w:color w:val="auto"/>
        </w:rPr>
        <w:lastRenderedPageBreak/>
        <w:t>1</w:t>
      </w:r>
      <w:r>
        <w:rPr>
          <w:rFonts w:hint="eastAsia"/>
          <w:color w:val="auto"/>
        </w:rPr>
        <w:t>系统部署流程</w:t>
      </w:r>
      <w:bookmarkEnd w:id="5"/>
      <w:bookmarkEnd w:id="6"/>
    </w:p>
    <w:p w14:paraId="01ED488A" w14:textId="77777777" w:rsidR="006B1EF1" w:rsidRDefault="00000000">
      <w:pPr>
        <w:pStyle w:val="21"/>
      </w:pPr>
      <w:bookmarkStart w:id="10" w:name="_Toc80266647"/>
      <w:bookmarkStart w:id="11" w:name="_Toc6229"/>
      <w:r>
        <w:rPr>
          <w:rFonts w:hint="eastAsia"/>
        </w:rPr>
        <w:t>网络环境部署</w:t>
      </w:r>
      <w:bookmarkEnd w:id="10"/>
      <w:bookmarkEnd w:id="11"/>
    </w:p>
    <w:p w14:paraId="07047ADA" w14:textId="77777777" w:rsidR="006B1EF1" w:rsidRDefault="00000000">
      <w:pPr>
        <w:pStyle w:val="14"/>
      </w:pPr>
      <w:r>
        <w:rPr>
          <w:rFonts w:hint="eastAsia"/>
        </w:rPr>
        <w:t>系统应部署于</w:t>
      </w:r>
      <w:r>
        <w:rPr>
          <w:rFonts w:eastAsiaTheme="majorEastAsia" w:cs="Times New Roman"/>
          <w:lang w:eastAsia="zh-Hans"/>
        </w:rPr>
        <w:t>云服务器</w:t>
      </w:r>
      <w:r>
        <w:rPr>
          <w:rFonts w:hint="eastAsia"/>
        </w:rPr>
        <w:t>网络环境中。此节介绍系统服务器上的网络环境部署流程。</w:t>
      </w:r>
    </w:p>
    <w:p w14:paraId="51E9B0D3" w14:textId="77777777" w:rsidR="006B1EF1" w:rsidRDefault="00000000">
      <w:pPr>
        <w:pStyle w:val="3"/>
        <w:rPr>
          <w:rFonts w:ascii="Times New Roman" w:eastAsiaTheme="majorEastAsia" w:hAnsi="Times New Roman" w:cs="Times New Roman"/>
        </w:rPr>
      </w:pPr>
      <w:bookmarkStart w:id="12" w:name="_Toc6865"/>
      <w:bookmarkStart w:id="13" w:name="_Toc107395920"/>
      <w:r>
        <w:rPr>
          <w:rFonts w:ascii="Times New Roman" w:eastAsiaTheme="majorEastAsia" w:hAnsi="Times New Roman" w:cs="Times New Roman"/>
        </w:rPr>
        <w:t>网络配置</w:t>
      </w:r>
      <w:bookmarkEnd w:id="12"/>
      <w:bookmarkEnd w:id="13"/>
    </w:p>
    <w:p w14:paraId="0D315EE5" w14:textId="77777777" w:rsidR="006B1EF1" w:rsidRDefault="00000000">
      <w:pPr>
        <w:pStyle w:val="14"/>
        <w:rPr>
          <w:rFonts w:eastAsiaTheme="majorEastAsia" w:cs="Times New Roman"/>
        </w:rPr>
      </w:pPr>
      <w:r>
        <w:rPr>
          <w:rFonts w:eastAsiaTheme="majorEastAsia" w:cs="Times New Roman"/>
        </w:rPr>
        <w:t>每台服务器作为局域网的节点，具体网络配置在文件</w:t>
      </w:r>
      <w:r>
        <w:rPr>
          <w:rFonts w:eastAsiaTheme="majorEastAsia" w:cs="Times New Roman"/>
        </w:rPr>
        <w:t xml:space="preserve"> /</w:t>
      </w:r>
      <w:proofErr w:type="spellStart"/>
      <w:r>
        <w:rPr>
          <w:rFonts w:eastAsiaTheme="majorEastAsia" w:cs="Times New Roman"/>
        </w:rPr>
        <w:t>etc</w:t>
      </w:r>
      <w:proofErr w:type="spellEnd"/>
      <w:r>
        <w:rPr>
          <w:rFonts w:eastAsiaTheme="majorEastAsia" w:cs="Times New Roman"/>
        </w:rPr>
        <w:t>/</w:t>
      </w:r>
      <w:proofErr w:type="spellStart"/>
      <w:r>
        <w:rPr>
          <w:rFonts w:eastAsiaTheme="majorEastAsia" w:cs="Times New Roman"/>
        </w:rPr>
        <w:t>sysconfig</w:t>
      </w:r>
      <w:proofErr w:type="spellEnd"/>
      <w:r>
        <w:rPr>
          <w:rFonts w:eastAsiaTheme="majorEastAsia" w:cs="Times New Roman"/>
        </w:rPr>
        <w:t>/network-scripts/ifcfg-em1</w:t>
      </w:r>
      <w:r>
        <w:rPr>
          <w:rFonts w:eastAsiaTheme="majorEastAsia" w:cs="Times New Roman"/>
        </w:rPr>
        <w:t>中进行设置。</w:t>
      </w:r>
    </w:p>
    <w:p w14:paraId="3A122FFD" w14:textId="77777777" w:rsidR="006B1EF1" w:rsidRDefault="00000000">
      <w:pPr>
        <w:pStyle w:val="14"/>
        <w:rPr>
          <w:rFonts w:eastAsiaTheme="majorEastAsia" w:cs="Times New Roman"/>
        </w:rPr>
      </w:pPr>
      <w:r>
        <w:rPr>
          <w:rFonts w:eastAsiaTheme="majorEastAsia" w:cs="Times New Roman"/>
        </w:rPr>
        <w:t>使用</w:t>
      </w:r>
      <w:proofErr w:type="spellStart"/>
      <w:r>
        <w:rPr>
          <w:rFonts w:eastAsiaTheme="majorEastAsia" w:cs="Times New Roman"/>
        </w:rPr>
        <w:t>ifconfig</w:t>
      </w:r>
      <w:proofErr w:type="spellEnd"/>
      <w:r>
        <w:rPr>
          <w:rFonts w:eastAsiaTheme="majorEastAsia" w:cs="Times New Roman"/>
        </w:rPr>
        <w:t>或者</w:t>
      </w:r>
      <w:proofErr w:type="spellStart"/>
      <w:r>
        <w:rPr>
          <w:rFonts w:eastAsiaTheme="majorEastAsia" w:cs="Times New Roman"/>
        </w:rPr>
        <w:t>ip</w:t>
      </w:r>
      <w:proofErr w:type="spellEnd"/>
      <w:r>
        <w:rPr>
          <w:rFonts w:eastAsiaTheme="majorEastAsia" w:cs="Times New Roman"/>
        </w:rPr>
        <w:t xml:space="preserve"> </w:t>
      </w:r>
      <w:proofErr w:type="spellStart"/>
      <w:r>
        <w:rPr>
          <w:rFonts w:eastAsiaTheme="majorEastAsia" w:cs="Times New Roman"/>
        </w:rPr>
        <w:t>addr</w:t>
      </w:r>
      <w:proofErr w:type="spellEnd"/>
      <w:r>
        <w:rPr>
          <w:rFonts w:eastAsiaTheme="majorEastAsia" w:cs="Times New Roman"/>
        </w:rPr>
        <w:t>命令查看当前网络状态。</w:t>
      </w:r>
    </w:p>
    <w:p w14:paraId="66C7CA9C" w14:textId="77777777" w:rsidR="006B1EF1" w:rsidRDefault="00000000">
      <w:pPr>
        <w:pStyle w:val="3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机器配置</w:t>
      </w:r>
    </w:p>
    <w:p w14:paraId="19B4AA60" w14:textId="77777777" w:rsidR="006B1EF1" w:rsidRDefault="00000000">
      <w:pPr>
        <w:spacing w:line="360" w:lineRule="auto"/>
        <w:ind w:firstLineChars="200" w:firstLine="480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eastAsiaTheme="majorEastAsia" w:hAnsi="Times New Roman" w:cs="Times New Roman" w:hint="eastAsia"/>
          <w:sz w:val="24"/>
        </w:rPr>
        <w:t>推荐系统各模块所在机器位置如下表所示：</w:t>
      </w:r>
    </w:p>
    <w:tbl>
      <w:tblPr>
        <w:tblW w:w="4998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124"/>
        <w:gridCol w:w="3001"/>
        <w:gridCol w:w="3769"/>
      </w:tblGrid>
      <w:tr w:rsidR="006B1EF1" w14:paraId="427167F9" w14:textId="77777777">
        <w:trPr>
          <w:trHeight w:val="311"/>
        </w:trPr>
        <w:tc>
          <w:tcPr>
            <w:tcW w:w="433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42F8E756" w14:textId="77777777" w:rsidR="006B1EF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090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61CFAC80" w14:textId="77777777" w:rsidR="006B1EF1" w:rsidRDefault="00000000">
            <w:pPr>
              <w:widowControl/>
              <w:jc w:val="center"/>
              <w:textAlignment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资源名称</w:t>
            </w:r>
          </w:p>
        </w:tc>
        <w:tc>
          <w:tcPr>
            <w:tcW w:w="1541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771997AB" w14:textId="77777777" w:rsidR="006B1EF1" w:rsidRDefault="00000000">
            <w:pPr>
              <w:widowControl/>
              <w:jc w:val="center"/>
              <w:textAlignment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用途</w:t>
            </w:r>
          </w:p>
        </w:tc>
        <w:tc>
          <w:tcPr>
            <w:tcW w:w="1935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2BDC6DEA" w14:textId="77777777" w:rsidR="006B1EF1" w:rsidRDefault="00000000">
            <w:pPr>
              <w:widowControl/>
              <w:jc w:val="center"/>
              <w:textAlignment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所在机器位置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（IP）</w:t>
            </w:r>
          </w:p>
        </w:tc>
      </w:tr>
      <w:tr w:rsidR="006B1EF1" w14:paraId="3F2B27B4" w14:textId="77777777">
        <w:trPr>
          <w:trHeight w:val="311"/>
        </w:trPr>
        <w:tc>
          <w:tcPr>
            <w:tcW w:w="433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13AE9D9E" w14:textId="77777777" w:rsidR="006B1EF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090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2CE167ED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GPU</w:t>
            </w:r>
          </w:p>
        </w:tc>
        <w:tc>
          <w:tcPr>
            <w:tcW w:w="1541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5E5CCB68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一台用于训练，一台用于预测</w:t>
            </w:r>
          </w:p>
        </w:tc>
        <w:tc>
          <w:tcPr>
            <w:tcW w:w="1935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28F44C98" w14:textId="77777777" w:rsidR="006B1EF1" w:rsidRDefault="00000000">
            <w:pPr>
              <w:widowControl/>
              <w:jc w:val="center"/>
              <w:textAlignment w:val="center"/>
              <w:rPr>
                <w:color w:val="F54A45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54A45"/>
                <w:kern w:val="0"/>
                <w:sz w:val="24"/>
                <w:szCs w:val="24"/>
                <w:lang w:bidi="ar"/>
              </w:rPr>
              <w:t>192.168.0.51</w:t>
            </w:r>
          </w:p>
        </w:tc>
      </w:tr>
      <w:tr w:rsidR="006B1EF1" w14:paraId="4E96E36D" w14:textId="77777777">
        <w:trPr>
          <w:trHeight w:val="350"/>
        </w:trPr>
        <w:tc>
          <w:tcPr>
            <w:tcW w:w="433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759EFEFA" w14:textId="77777777" w:rsidR="006B1EF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90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6FA8ADCF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CPU</w:t>
            </w:r>
          </w:p>
        </w:tc>
        <w:tc>
          <w:tcPr>
            <w:tcW w:w="1541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3520DB1B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离线任务</w:t>
            </w:r>
          </w:p>
        </w:tc>
        <w:tc>
          <w:tcPr>
            <w:tcW w:w="1935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48826CDB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192.168.0.53</w:t>
            </w:r>
          </w:p>
        </w:tc>
      </w:tr>
      <w:tr w:rsidR="006B1EF1" w14:paraId="21273C65" w14:textId="77777777">
        <w:trPr>
          <w:trHeight w:val="540"/>
        </w:trPr>
        <w:tc>
          <w:tcPr>
            <w:tcW w:w="433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0D9FAC96" w14:textId="77777777" w:rsidR="006B1EF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90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41AC9DC1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CPU</w:t>
            </w:r>
          </w:p>
        </w:tc>
        <w:tc>
          <w:tcPr>
            <w:tcW w:w="1541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162CD5D9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分布式容灾方案，部署API接口、任务worker</w:t>
            </w:r>
          </w:p>
        </w:tc>
        <w:tc>
          <w:tcPr>
            <w:tcW w:w="1935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5114AC6A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192.168.0.54</w:t>
            </w:r>
            <w:r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4"/>
                <w:szCs w:val="24"/>
                <w:lang w:bidi="ar"/>
              </w:rPr>
              <w:t>~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192.168.0.57</w:t>
            </w:r>
          </w:p>
        </w:tc>
      </w:tr>
      <w:tr w:rsidR="006B1EF1" w14:paraId="75630262" w14:textId="77777777">
        <w:trPr>
          <w:trHeight w:val="311"/>
        </w:trPr>
        <w:tc>
          <w:tcPr>
            <w:tcW w:w="433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7944B904" w14:textId="77777777" w:rsidR="006B1EF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90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5C7AD5D9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Redis</w:t>
            </w:r>
          </w:p>
        </w:tc>
        <w:tc>
          <w:tcPr>
            <w:tcW w:w="1541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6F6AC85C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内存加速</w:t>
            </w:r>
          </w:p>
        </w:tc>
        <w:tc>
          <w:tcPr>
            <w:tcW w:w="1935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6E956C27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192.168.0.51</w:t>
            </w:r>
          </w:p>
        </w:tc>
      </w:tr>
      <w:tr w:rsidR="006B1EF1" w14:paraId="5CF26CDE" w14:textId="77777777">
        <w:trPr>
          <w:trHeight w:val="311"/>
        </w:trPr>
        <w:tc>
          <w:tcPr>
            <w:tcW w:w="433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725F714B" w14:textId="77777777" w:rsidR="006B1EF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90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528A48A6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Milvus</w:t>
            </w:r>
          </w:p>
        </w:tc>
        <w:tc>
          <w:tcPr>
            <w:tcW w:w="1541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1E11F2A1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向量引擎</w:t>
            </w:r>
          </w:p>
        </w:tc>
        <w:tc>
          <w:tcPr>
            <w:tcW w:w="1935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3195DAAA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192.168.0.50</w:t>
            </w:r>
          </w:p>
        </w:tc>
      </w:tr>
      <w:tr w:rsidR="006B1EF1" w14:paraId="5729C086" w14:textId="77777777">
        <w:trPr>
          <w:trHeight w:val="311"/>
        </w:trPr>
        <w:tc>
          <w:tcPr>
            <w:tcW w:w="433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5B477AEE" w14:textId="77777777" w:rsidR="006B1EF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90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6043E715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Postgres</w:t>
            </w:r>
          </w:p>
        </w:tc>
        <w:tc>
          <w:tcPr>
            <w:tcW w:w="1541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2804FCAD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存储元数据</w:t>
            </w:r>
          </w:p>
        </w:tc>
        <w:tc>
          <w:tcPr>
            <w:tcW w:w="1935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625E4FD6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192.168.0.49</w:t>
            </w:r>
          </w:p>
        </w:tc>
      </w:tr>
      <w:tr w:rsidR="006B1EF1" w14:paraId="37206959" w14:textId="77777777">
        <w:trPr>
          <w:trHeight w:val="540"/>
        </w:trPr>
        <w:tc>
          <w:tcPr>
            <w:tcW w:w="433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77CBB137" w14:textId="77777777" w:rsidR="006B1EF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90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5C5A7155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Meili</w:t>
            </w:r>
          </w:p>
        </w:tc>
        <w:tc>
          <w:tcPr>
            <w:tcW w:w="1541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14BAA884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存储搜索数据</w:t>
            </w:r>
          </w:p>
        </w:tc>
        <w:tc>
          <w:tcPr>
            <w:tcW w:w="1935" w:type="pct"/>
            <w:tcBorders>
              <w:top w:val="single" w:sz="4" w:space="0" w:color="1F2329"/>
              <w:left w:val="single" w:sz="4" w:space="0" w:color="1F2329"/>
              <w:bottom w:val="single" w:sz="4" w:space="0" w:color="1F2329"/>
              <w:right w:val="single" w:sz="4" w:space="0" w:color="1F2329"/>
            </w:tcBorders>
            <w:shd w:val="clear" w:color="auto" w:fill="auto"/>
            <w:vAlign w:val="center"/>
          </w:tcPr>
          <w:p w14:paraId="57DF933D" w14:textId="77777777" w:rsidR="006B1EF1" w:rsidRDefault="00000000">
            <w:pPr>
              <w:widowControl/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192.168.0.52</w:t>
            </w:r>
          </w:p>
        </w:tc>
      </w:tr>
    </w:tbl>
    <w:p w14:paraId="71763B2B" w14:textId="77777777" w:rsidR="006B1EF1" w:rsidRDefault="006B1EF1">
      <w:pPr>
        <w:pStyle w:val="14"/>
        <w:rPr>
          <w:rFonts w:eastAsiaTheme="majorEastAsia" w:cs="Times New Roman"/>
        </w:rPr>
      </w:pPr>
    </w:p>
    <w:p w14:paraId="5FC8D788" w14:textId="77777777" w:rsidR="006B1EF1" w:rsidRDefault="00000000">
      <w:pPr>
        <w:pStyle w:val="21"/>
      </w:pPr>
      <w:bookmarkStart w:id="14" w:name="_Toc80266653"/>
      <w:bookmarkStart w:id="15" w:name="_Toc21295"/>
      <w:r>
        <w:rPr>
          <w:rFonts w:hint="eastAsia"/>
        </w:rPr>
        <w:t>系统服务部署</w:t>
      </w:r>
      <w:bookmarkEnd w:id="14"/>
      <w:bookmarkEnd w:id="15"/>
    </w:p>
    <w:p w14:paraId="37016070" w14:textId="77777777" w:rsidR="006B1EF1" w:rsidRDefault="00000000">
      <w:pPr>
        <w:pStyle w:val="3"/>
      </w:pPr>
      <w:bookmarkStart w:id="16" w:name="_Toc80266654"/>
      <w:r>
        <w:rPr>
          <w:rFonts w:hint="eastAsia"/>
        </w:rPr>
        <w:t xml:space="preserve"> </w:t>
      </w:r>
      <w:bookmarkStart w:id="17" w:name="_Toc21648"/>
      <w:r>
        <w:t>Nginx</w:t>
      </w:r>
      <w:r>
        <w:rPr>
          <w:rFonts w:hint="eastAsia"/>
        </w:rPr>
        <w:t>服务部署</w:t>
      </w:r>
      <w:bookmarkEnd w:id="16"/>
      <w:bookmarkEnd w:id="17"/>
    </w:p>
    <w:p w14:paraId="4ADD6EF8" w14:textId="77777777" w:rsidR="006B1EF1" w:rsidRDefault="00000000">
      <w:pPr>
        <w:pStyle w:val="14"/>
      </w:pPr>
      <w:r>
        <w:rPr>
          <w:rFonts w:hint="eastAsia"/>
        </w:rPr>
        <w:t>系统</w:t>
      </w:r>
      <w:r>
        <w:t>使用</w:t>
      </w:r>
      <w:r>
        <w:rPr>
          <w:rFonts w:hint="eastAsia"/>
        </w:rPr>
        <w:t>反向代理服务器</w:t>
      </w:r>
      <w:r>
        <w:rPr>
          <w:rFonts w:hint="eastAsia"/>
        </w:rPr>
        <w:t>Nginx</w:t>
      </w:r>
      <w:r>
        <w:rPr>
          <w:rFonts w:hint="eastAsia"/>
        </w:rPr>
        <w:t>进行反向代理、负载均衡。</w:t>
      </w:r>
    </w:p>
    <w:p w14:paraId="2BF70878" w14:textId="77777777" w:rsidR="006B1EF1" w:rsidRDefault="00000000">
      <w:pPr>
        <w:pStyle w:val="4"/>
      </w:pPr>
      <w:bookmarkStart w:id="18" w:name="_Toc80266655"/>
      <w:bookmarkStart w:id="19" w:name="_Toc21293"/>
      <w:r>
        <w:rPr>
          <w:rFonts w:hint="eastAsia"/>
        </w:rPr>
        <w:t>安装</w:t>
      </w:r>
      <w:bookmarkEnd w:id="18"/>
      <w:bookmarkEnd w:id="19"/>
    </w:p>
    <w:p w14:paraId="3F0CBE68" w14:textId="795443DE" w:rsidR="006B1EF1" w:rsidRDefault="006B6A4C">
      <w:pPr>
        <w:pStyle w:val="14"/>
      </w:pPr>
      <w:r>
        <w:rPr>
          <w:rFonts w:hint="eastAsia"/>
        </w:rPr>
        <w:t>安装</w:t>
      </w:r>
      <w:r>
        <w:t>192.168.0.54</w:t>
      </w:r>
      <w:r w:rsidR="003E65BF">
        <w:rPr>
          <w:rFonts w:hint="eastAsia"/>
        </w:rPr>
        <w:t>上</w:t>
      </w:r>
      <w:r>
        <w:rPr>
          <w:rFonts w:hint="eastAsia"/>
        </w:rPr>
        <w:t>。</w:t>
      </w:r>
      <w:r w:rsidR="00000000">
        <w:rPr>
          <w:rFonts w:hint="eastAsia"/>
        </w:rPr>
        <w:t>Nginx</w:t>
      </w:r>
      <w:r w:rsidR="00000000">
        <w:rPr>
          <w:rFonts w:hint="eastAsia"/>
        </w:rPr>
        <w:t>应通过官方软件源进行安装，具体流程见</w:t>
      </w:r>
      <w:r w:rsidR="00000000">
        <w:fldChar w:fldCharType="begin"/>
      </w:r>
      <w:r w:rsidR="00000000">
        <w:instrText>HYPERLINK "http://nginx.org/en/linux_packages.html"</w:instrText>
      </w:r>
      <w:r w:rsidR="00000000">
        <w:fldChar w:fldCharType="separate"/>
      </w:r>
      <w:r w:rsidR="00000000">
        <w:rPr>
          <w:rStyle w:val="aff6"/>
          <w:rFonts w:hint="eastAsia"/>
        </w:rPr>
        <w:t>http://nginx.org/en/linux_packages.html</w:t>
      </w:r>
      <w:r w:rsidR="00000000">
        <w:rPr>
          <w:rStyle w:val="aff6"/>
        </w:rPr>
        <w:fldChar w:fldCharType="end"/>
      </w:r>
      <w:r w:rsidR="00000000">
        <w:rPr>
          <w:rFonts w:hint="eastAsia"/>
        </w:rPr>
        <w:t>。</w:t>
      </w:r>
    </w:p>
    <w:p w14:paraId="66F17B50" w14:textId="77777777" w:rsidR="006B1EF1" w:rsidRDefault="00000000">
      <w:pPr>
        <w:pStyle w:val="4"/>
      </w:pPr>
      <w:bookmarkStart w:id="20" w:name="_Toc80266656"/>
      <w:bookmarkStart w:id="21" w:name="_Toc2185"/>
      <w:r>
        <w:rPr>
          <w:rFonts w:hint="eastAsia"/>
        </w:rPr>
        <w:lastRenderedPageBreak/>
        <w:t>配置</w:t>
      </w:r>
      <w:bookmarkEnd w:id="20"/>
      <w:bookmarkEnd w:id="21"/>
    </w:p>
    <w:p w14:paraId="59149C9B" w14:textId="77777777" w:rsidR="006B1EF1" w:rsidRDefault="00000000">
      <w:pPr>
        <w:pStyle w:val="14"/>
      </w:pPr>
      <w:r>
        <w:rPr>
          <w:rFonts w:hint="eastAsia"/>
        </w:rPr>
        <w:t>默认情况下，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配置文件位于系统</w:t>
      </w:r>
      <w:r>
        <w:rPr>
          <w:rFonts w:hint="eastAsia"/>
        </w:rPr>
        <w:t xml:space="preserve"> /</w:t>
      </w:r>
      <w:proofErr w:type="spellStart"/>
      <w:r>
        <w:t>etc</w:t>
      </w:r>
      <w:proofErr w:type="spellEnd"/>
      <w:r>
        <w:t xml:space="preserve">/nginx </w:t>
      </w:r>
      <w:r>
        <w:rPr>
          <w:rFonts w:hint="eastAsia"/>
        </w:rPr>
        <w:t>下。目录</w:t>
      </w:r>
      <w:r>
        <w:rPr>
          <w:rFonts w:hint="eastAsia"/>
        </w:rPr>
        <w:t xml:space="preserve"> /</w:t>
      </w:r>
      <w:proofErr w:type="spellStart"/>
      <w:r>
        <w:t>etc</w:t>
      </w:r>
      <w:proofErr w:type="spellEnd"/>
      <w:r>
        <w:t>/nginx/</w:t>
      </w:r>
      <w:proofErr w:type="spellStart"/>
      <w:r>
        <w:t>conf.d</w:t>
      </w:r>
      <w:proofErr w:type="spellEnd"/>
      <w:r>
        <w:t xml:space="preserve"> </w:t>
      </w:r>
      <w:r>
        <w:rPr>
          <w:rFonts w:hint="eastAsia"/>
        </w:rPr>
        <w:t>目录下所有</w:t>
      </w:r>
      <w:r>
        <w:rPr>
          <w:rFonts w:hint="eastAsia"/>
        </w:rPr>
        <w:t xml:space="preserve"> </w:t>
      </w:r>
      <w:r>
        <w:t xml:space="preserve">*.conf </w:t>
      </w:r>
      <w:r>
        <w:rPr>
          <w:rFonts w:hint="eastAsia"/>
        </w:rPr>
        <w:t>配置文件在</w:t>
      </w:r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启动时也会自动载入。</w:t>
      </w:r>
    </w:p>
    <w:p w14:paraId="06C8B968" w14:textId="77777777" w:rsidR="006B1EF1" w:rsidRDefault="00000000">
      <w:pPr>
        <w:pStyle w:val="14"/>
      </w:pPr>
      <w:r>
        <w:rPr>
          <w:rFonts w:hint="eastAsia"/>
        </w:rPr>
        <w:t>系统</w:t>
      </w:r>
      <w:r>
        <w:rPr>
          <w:rFonts w:hint="eastAsia"/>
        </w:rPr>
        <w:t xml:space="preserve"> HTTP</w:t>
      </w:r>
      <w:r>
        <w:t xml:space="preserve"> </w:t>
      </w:r>
      <w:r>
        <w:rPr>
          <w:rFonts w:hint="eastAsia"/>
        </w:rPr>
        <w:t>服务的主要配置位于</w:t>
      </w:r>
      <w:r>
        <w:rPr>
          <w:rStyle w:val="afff1"/>
          <w:rFonts w:ascii="Times New Roman" w:eastAsiaTheme="minorEastAsia" w:hAnsi="Times New Roman"/>
          <w:b w:val="0"/>
          <w:sz w:val="24"/>
        </w:rPr>
        <w:t>/</w:t>
      </w:r>
      <w:proofErr w:type="spellStart"/>
      <w:r>
        <w:rPr>
          <w:rStyle w:val="afff1"/>
          <w:rFonts w:ascii="Times New Roman" w:eastAsiaTheme="minorEastAsia" w:hAnsi="Times New Roman"/>
          <w:b w:val="0"/>
          <w:sz w:val="24"/>
        </w:rPr>
        <w:t>etc</w:t>
      </w:r>
      <w:proofErr w:type="spellEnd"/>
      <w:r>
        <w:rPr>
          <w:rStyle w:val="afff1"/>
          <w:rFonts w:ascii="Times New Roman" w:eastAsiaTheme="minorEastAsia" w:hAnsi="Times New Roman"/>
          <w:b w:val="0"/>
          <w:sz w:val="24"/>
        </w:rPr>
        <w:t>/nginx/</w:t>
      </w:r>
      <w:proofErr w:type="spellStart"/>
      <w:r>
        <w:rPr>
          <w:rStyle w:val="afff1"/>
          <w:rFonts w:ascii="Times New Roman" w:eastAsiaTheme="minorEastAsia" w:hAnsi="Times New Roman"/>
          <w:b w:val="0"/>
          <w:sz w:val="24"/>
        </w:rPr>
        <w:t>conf.d</w:t>
      </w:r>
      <w:proofErr w:type="spellEnd"/>
      <w:r>
        <w:rPr>
          <w:rStyle w:val="afff1"/>
          <w:rFonts w:ascii="Times New Roman" w:eastAsiaTheme="minorEastAsia" w:hAnsi="Times New Roman"/>
          <w:b w:val="0"/>
          <w:sz w:val="24"/>
        </w:rPr>
        <w:t>/</w:t>
      </w:r>
      <w:proofErr w:type="spellStart"/>
      <w:r>
        <w:rPr>
          <w:rStyle w:val="afff1"/>
          <w:rFonts w:ascii="Times New Roman" w:eastAsiaTheme="minorEastAsia" w:hAnsi="Times New Roman"/>
          <w:b w:val="0"/>
          <w:sz w:val="24"/>
        </w:rPr>
        <w:t>ngx_pingback.conf</w:t>
      </w:r>
      <w:proofErr w:type="spellEnd"/>
      <w:r>
        <w:rPr>
          <w:rStyle w:val="afff1"/>
          <w:rFonts w:ascii="Times New Roman" w:eastAsiaTheme="minorEastAsia" w:hAnsi="Times New Roman" w:hint="eastAsia"/>
          <w:b w:val="0"/>
          <w:sz w:val="24"/>
        </w:rPr>
        <w:t>目录下</w:t>
      </w:r>
      <w:r>
        <w:t>，</w:t>
      </w:r>
      <w:r>
        <w:rPr>
          <w:rFonts w:hint="eastAsia"/>
        </w:rPr>
        <w:t>服务配置涉及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以及日志上报</w:t>
      </w:r>
      <w:r>
        <w:t>pingback</w:t>
      </w:r>
      <w:r>
        <w:rPr>
          <w:rFonts w:hint="eastAsia"/>
        </w:rPr>
        <w:t>服务</w:t>
      </w:r>
      <w:r>
        <w:t>。</w:t>
      </w:r>
    </w:p>
    <w:p w14:paraId="5D7D8F1D" w14:textId="77777777" w:rsidR="006B1EF1" w:rsidRDefault="00000000">
      <w:pPr>
        <w:pStyle w:val="14"/>
      </w:pPr>
      <w:proofErr w:type="spellStart"/>
      <w:r>
        <w:rPr>
          <w:rFonts w:hint="eastAsia"/>
        </w:rPr>
        <w:t>n</w:t>
      </w:r>
      <w:r>
        <w:t>gx_pingback.conf</w:t>
      </w:r>
      <w:proofErr w:type="spellEnd"/>
      <w:r>
        <w:rPr>
          <w:rFonts w:hint="eastAsia"/>
        </w:rPr>
        <w:t>内容如下：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7E53E8FB" w14:textId="77777777">
        <w:tc>
          <w:tcPr>
            <w:tcW w:w="9742" w:type="dxa"/>
          </w:tcPr>
          <w:p w14:paraId="34E83E8D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4CB47A1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upstream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rec_servers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{</w:t>
            </w:r>
          </w:p>
          <w:p w14:paraId="42BCC08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server 192.168.0.54:4091 weight=2;</w:t>
            </w:r>
          </w:p>
          <w:p w14:paraId="5E323A9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server 192.168.0.55:4091 weight=10;</w:t>
            </w:r>
          </w:p>
          <w:p w14:paraId="47FF1E0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server 192.168.0.56:4091 weight=10;</w:t>
            </w:r>
          </w:p>
          <w:p w14:paraId="2130DF7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server 192.168.0.57:4091 weight=10;</w:t>
            </w:r>
          </w:p>
          <w:p w14:paraId="6AF8E28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}</w:t>
            </w:r>
          </w:p>
          <w:p w14:paraId="6916D471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2BE0E1DF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upstream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pingback_servers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{</w:t>
            </w:r>
          </w:p>
          <w:p w14:paraId="6D45F44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server 192.168.0.54:4091 weight=10;</w:t>
            </w:r>
          </w:p>
          <w:p w14:paraId="2FB9914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}</w:t>
            </w:r>
          </w:p>
          <w:p w14:paraId="7D0714E6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13B9C008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5808ABC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server {</w:t>
            </w:r>
          </w:p>
          <w:p w14:paraId="5FB2C5F6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listen 80;</w:t>
            </w:r>
          </w:p>
          <w:p w14:paraId="686151F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server_name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pingback.aminer.cn;</w:t>
            </w:r>
          </w:p>
          <w:p w14:paraId="78919A1C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04D2254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#log_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format  main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 '$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remote_addr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-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remote_user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[$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time_local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] "$request" '</w:t>
            </w:r>
          </w:p>
          <w:p w14:paraId="0CECC71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#                  '$status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body_bytes_sent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"$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http_referer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 '</w:t>
            </w:r>
          </w:p>
          <w:p w14:paraId="729DD2C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#                  '"$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http_user_agent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 "$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http_x_forwarded_for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upstream_response_time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';</w:t>
            </w:r>
          </w:p>
          <w:p w14:paraId="2BAD1DCD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2B5D09C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</w:t>
            </w:r>
          </w:p>
          <w:p w14:paraId="2B4CFC0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add_header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X-Forward-For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proxy_add_x_forwarded_for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436C444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</w:t>
            </w:r>
          </w:p>
          <w:p w14:paraId="2B83F4B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location /static {</w:t>
            </w:r>
          </w:p>
          <w:p w14:paraId="004FEEAB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alias /data/webapp/rms/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appserver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recsys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recsys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/static;</w:t>
            </w:r>
          </w:p>
          <w:p w14:paraId="1583D5F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}</w:t>
            </w:r>
          </w:p>
          <w:p w14:paraId="7DB40EE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</w:t>
            </w:r>
          </w:p>
          <w:p w14:paraId="7FAD1953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2EB1945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location / {</w:t>
            </w:r>
          </w:p>
          <w:p w14:paraId="6D94ABF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access_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log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/data/weblog/pingback.access.log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 main;</w:t>
            </w:r>
          </w:p>
          <w:p w14:paraId="7B950A5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</w:p>
          <w:p w14:paraId="1FBA00F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proxy_pass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      http://pingback_servers/pingback/;</w:t>
            </w:r>
          </w:p>
          <w:p w14:paraId="3DC41CCF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proxy_redirect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  off;</w:t>
            </w:r>
          </w:p>
          <w:p w14:paraId="27920E9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#proxy_next_upstream error timeout http_502 http_500;</w:t>
            </w:r>
          </w:p>
          <w:p w14:paraId="29456A3A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67090A96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lastRenderedPageBreak/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Host              $host;</w:t>
            </w:r>
          </w:p>
          <w:p w14:paraId="60E7FC5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X-Real-IP        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remote_addr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3EC7E23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X-Forwarded-For  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proxy_add_x_forwarded_for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153DCDD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X-Forwarded-Proto $scheme;</w:t>
            </w:r>
          </w:p>
          <w:p w14:paraId="7F0F837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#proxy_set_header Content-Type "application/x-www-form-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urlencoded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";</w:t>
            </w:r>
          </w:p>
          <w:p w14:paraId="1133EA9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Content-Type "$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content_type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";</w:t>
            </w:r>
          </w:p>
          <w:p w14:paraId="0FBC564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}</w:t>
            </w:r>
          </w:p>
          <w:p w14:paraId="474712C6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}</w:t>
            </w:r>
          </w:p>
          <w:p w14:paraId="0CA8111F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26A587E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server {</w:t>
            </w:r>
          </w:p>
          <w:p w14:paraId="375BD19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listen 80;</w:t>
            </w:r>
          </w:p>
          <w:p w14:paraId="5884161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server_name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192.168.0.54 backend.aminersz.cn;</w:t>
            </w:r>
          </w:p>
          <w:p w14:paraId="5E50962C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549DEEB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access_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log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/data/weblog/apiv2.access.log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 main;</w:t>
            </w:r>
          </w:p>
          <w:p w14:paraId="49DB254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add_header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X-Forward-For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proxy_add_x_forwarded_for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77316C2E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3E100FA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location /static {</w:t>
            </w:r>
          </w:p>
          <w:p w14:paraId="0936608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alias /data/webapp/rms/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appserver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recsys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recsys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/static;</w:t>
            </w:r>
          </w:p>
          <w:p w14:paraId="0620E39F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}</w:t>
            </w:r>
          </w:p>
          <w:p w14:paraId="36C90B6D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59C8251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location /pingback {</w:t>
            </w:r>
          </w:p>
          <w:p w14:paraId="6E430086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access_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log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/data/weblog/pingback.access.log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 main;</w:t>
            </w:r>
          </w:p>
          <w:p w14:paraId="1B77FE7B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656A7A7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proxy_pass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      http://pingback_servers;</w:t>
            </w:r>
          </w:p>
          <w:p w14:paraId="40E81F0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proxy_redirect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  off;</w:t>
            </w:r>
          </w:p>
          <w:p w14:paraId="23FA876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#proxy_next_upstream error timeout http_502 http_500;</w:t>
            </w:r>
          </w:p>
          <w:p w14:paraId="5D28BDE0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7F091D3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Host              $host;</w:t>
            </w:r>
          </w:p>
          <w:p w14:paraId="1BB2442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X-Real-IP        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remote_addr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20ECAA1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X-Forwarded-For  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proxy_add_x_forwarded_for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3245F0C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X-Forwarded-Proto $scheme;</w:t>
            </w:r>
          </w:p>
          <w:p w14:paraId="4031B8A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#proxy_set_header Content-Type "application/x-www-form-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urlencoded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";</w:t>
            </w:r>
          </w:p>
          <w:p w14:paraId="4E860D1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Content-Type "$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content_type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";</w:t>
            </w:r>
          </w:p>
          <w:p w14:paraId="07B172E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}</w:t>
            </w:r>
          </w:p>
          <w:p w14:paraId="3D916381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0DA31B1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location / {</w:t>
            </w:r>
          </w:p>
          <w:p w14:paraId="45520E6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ab/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proxy_pass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      http://rec_servers;</w:t>
            </w:r>
          </w:p>
          <w:p w14:paraId="78004EB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ab/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proxy_redirect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  off;</w:t>
            </w:r>
          </w:p>
          <w:p w14:paraId="3ED91B5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ab/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proxy_next_upstream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error timeout http_502 http_500 http_504;</w:t>
            </w:r>
          </w:p>
          <w:p w14:paraId="29FA0C68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78BAAFAB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ab/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Host              $host;</w:t>
            </w:r>
          </w:p>
          <w:p w14:paraId="2CF234A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ab/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X-Real-IP        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remote_addr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62DB869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ab/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X-Forwarded-For   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proxy_add_x_forwarded_for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1AC671F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ab/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 X-Forwarded-Proto $scheme;</w:t>
            </w:r>
          </w:p>
          <w:p w14:paraId="4A0E21C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ab/>
              <w:t xml:space="preserve">    #proxy_set_header Content-Type "application/x-www-form-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urlencoded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";</w:t>
            </w:r>
          </w:p>
          <w:p w14:paraId="1B320F4F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ab/>
              <w:t xml:space="preserve">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proxy_set_header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Content-Type "$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content_type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";</w:t>
            </w:r>
          </w:p>
          <w:p w14:paraId="6A81F88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lastRenderedPageBreak/>
              <w:t xml:space="preserve">    }</w:t>
            </w:r>
          </w:p>
          <w:p w14:paraId="1728410A" w14:textId="77777777" w:rsidR="006B1EF1" w:rsidRDefault="00000000">
            <w:r>
              <w:rPr>
                <w:rFonts w:ascii="Times New Roman" w:eastAsiaTheme="majorEastAsia" w:hAnsi="Times New Roman" w:cs="Times New Roman"/>
              </w:rPr>
              <w:t>}</w:t>
            </w:r>
          </w:p>
        </w:tc>
      </w:tr>
    </w:tbl>
    <w:p w14:paraId="741DE8E8" w14:textId="77777777" w:rsidR="006B1EF1" w:rsidRDefault="006B1EF1">
      <w:pPr>
        <w:pStyle w:val="14"/>
      </w:pPr>
    </w:p>
    <w:p w14:paraId="3A7CF2B5" w14:textId="77777777" w:rsidR="006B1EF1" w:rsidRDefault="00000000">
      <w:pPr>
        <w:pStyle w:val="14"/>
      </w:pPr>
      <w:r>
        <w:rPr>
          <w:rFonts w:hint="eastAsia"/>
        </w:rPr>
        <w:t>默认情况下，</w:t>
      </w: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的日志位于</w:t>
      </w:r>
      <w:r>
        <w:rPr>
          <w:rFonts w:hint="eastAsia"/>
        </w:rPr>
        <w:t xml:space="preserve"> </w:t>
      </w:r>
      <w:r>
        <w:t xml:space="preserve">/var/log/nginx </w:t>
      </w:r>
      <w:r>
        <w:rPr>
          <w:rFonts w:hint="eastAsia"/>
        </w:rPr>
        <w:t>与</w:t>
      </w:r>
      <w:r>
        <w:rPr>
          <w:rFonts w:hint="eastAsia"/>
        </w:rPr>
        <w:t>/data</w:t>
      </w:r>
      <w:r>
        <w:t>/weblog</w:t>
      </w:r>
      <w:r>
        <w:rPr>
          <w:rFonts w:hint="eastAsia"/>
        </w:rPr>
        <w:t>目录下。</w:t>
      </w:r>
    </w:p>
    <w:p w14:paraId="6677EF48" w14:textId="77777777" w:rsidR="006B1EF1" w:rsidRDefault="00000000">
      <w:pPr>
        <w:pStyle w:val="14"/>
      </w:pPr>
      <w:r>
        <w:rPr>
          <w:rFonts w:hint="eastAsia"/>
        </w:rPr>
        <w:t>当</w:t>
      </w:r>
      <w:r>
        <w:rPr>
          <w:rFonts w:hint="eastAsia"/>
        </w:rPr>
        <w:t xml:space="preserve"> Nginx</w:t>
      </w:r>
      <w:r>
        <w:t xml:space="preserve"> </w:t>
      </w:r>
      <w:r>
        <w:rPr>
          <w:rFonts w:hint="eastAsia"/>
        </w:rPr>
        <w:t>的配置被修改后，应当使用如下命令重新加载配置，使其生效：</w:t>
      </w:r>
    </w:p>
    <w:p w14:paraId="22237BB8" w14:textId="77777777" w:rsidR="006B1EF1" w:rsidRDefault="00000000">
      <w:pPr>
        <w:pStyle w:val="a4"/>
        <w:ind w:left="630"/>
        <w:rPr>
          <w:rFonts w:ascii="Times New Roman" w:eastAsiaTheme="majorEastAsia" w:hAnsi="Times New Roman" w:cs="Times New Roman"/>
          <w:szCs w:val="21"/>
        </w:rPr>
      </w:pPr>
      <w:proofErr w:type="spellStart"/>
      <w:r>
        <w:rPr>
          <w:rFonts w:ascii="Times New Roman" w:eastAsiaTheme="majorEastAsia" w:hAnsi="Times New Roman" w:cs="Times New Roman"/>
          <w:szCs w:val="21"/>
        </w:rPr>
        <w:t>sudo</w:t>
      </w:r>
      <w:proofErr w:type="spellEnd"/>
      <w:r>
        <w:rPr>
          <w:rFonts w:ascii="Times New Roman" w:eastAsiaTheme="majorEastAsia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Cs w:val="21"/>
        </w:rPr>
        <w:t>systemctl</w:t>
      </w:r>
      <w:proofErr w:type="spellEnd"/>
      <w:r>
        <w:rPr>
          <w:rFonts w:ascii="Times New Roman" w:eastAsiaTheme="majorEastAsia" w:hAnsi="Times New Roman" w:cs="Times New Roman"/>
          <w:szCs w:val="21"/>
        </w:rPr>
        <w:t xml:space="preserve"> </w:t>
      </w:r>
      <w:r>
        <w:rPr>
          <w:rFonts w:ascii="Times New Roman" w:eastAsiaTheme="majorEastAsia" w:hAnsi="Times New Roman" w:cs="Times New Roman" w:hint="eastAsia"/>
          <w:szCs w:val="21"/>
        </w:rPr>
        <w:t>reload</w:t>
      </w:r>
      <w:r>
        <w:rPr>
          <w:rFonts w:ascii="Times New Roman" w:eastAsiaTheme="majorEastAsia" w:hAnsi="Times New Roman" w:cs="Times New Roman"/>
          <w:szCs w:val="21"/>
        </w:rPr>
        <w:t xml:space="preserve"> nginx</w:t>
      </w:r>
    </w:p>
    <w:p w14:paraId="464DFE29" w14:textId="46561CF0" w:rsidR="006B1EF1" w:rsidRDefault="006B1EF1">
      <w:pPr>
        <w:pStyle w:val="14"/>
        <w:ind w:firstLineChars="0" w:firstLine="0"/>
        <w:rPr>
          <w:rFonts w:eastAsiaTheme="majorEastAsia" w:cs="Times New Roman"/>
        </w:rPr>
      </w:pPr>
    </w:p>
    <w:p w14:paraId="70A10245" w14:textId="1EF501C2" w:rsidR="00512615" w:rsidRDefault="00512615" w:rsidP="00512615">
      <w:pPr>
        <w:pStyle w:val="4"/>
      </w:pPr>
      <w:r w:rsidRPr="00512615">
        <w:rPr>
          <w:rFonts w:hint="eastAsia"/>
        </w:rPr>
        <w:t>注意事项</w:t>
      </w:r>
    </w:p>
    <w:p w14:paraId="38513D67" w14:textId="75FDE0D9" w:rsidR="007D0FFD" w:rsidRDefault="007D0FFD" w:rsidP="007D0FFD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</w:t>
      </w:r>
      <w:r w:rsidR="00077D85">
        <w:rPr>
          <w:rFonts w:hint="eastAsia"/>
        </w:rPr>
        <w:t>修改文件</w:t>
      </w:r>
      <w:r w:rsidR="00077D85" w:rsidRPr="00077D85">
        <w:t>/</w:t>
      </w:r>
      <w:proofErr w:type="spellStart"/>
      <w:r w:rsidR="00077D85" w:rsidRPr="00077D85">
        <w:t>etc</w:t>
      </w:r>
      <w:proofErr w:type="spellEnd"/>
      <w:r w:rsidR="00077D85" w:rsidRPr="00077D85">
        <w:t>/security/</w:t>
      </w:r>
      <w:proofErr w:type="spellStart"/>
      <w:r w:rsidR="00077D85" w:rsidRPr="00077D85">
        <w:t>limits.d</w:t>
      </w:r>
      <w:proofErr w:type="spellEnd"/>
      <w:r w:rsidR="00077D85" w:rsidRPr="00077D85">
        <w:t>/20-nproc.conf</w:t>
      </w:r>
      <w:r w:rsidR="00077D85"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077D85" w14:paraId="239E0322" w14:textId="77777777" w:rsidTr="00077D85">
        <w:tc>
          <w:tcPr>
            <w:tcW w:w="9742" w:type="dxa"/>
          </w:tcPr>
          <w:p w14:paraId="4173D009" w14:textId="77777777" w:rsidR="00077D85" w:rsidRDefault="00077D85" w:rsidP="00077D85">
            <w:r>
              <w:t># Default limit for number of user's processes to prevent</w:t>
            </w:r>
          </w:p>
          <w:p w14:paraId="1300AEBB" w14:textId="77777777" w:rsidR="00077D85" w:rsidRDefault="00077D85" w:rsidP="00077D85">
            <w:r>
              <w:t># accidental fork bombs.</w:t>
            </w:r>
          </w:p>
          <w:p w14:paraId="1C3BFE06" w14:textId="77777777" w:rsidR="00077D85" w:rsidRDefault="00077D85" w:rsidP="00077D85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448CE799" w14:textId="77777777" w:rsidR="00077D85" w:rsidRDefault="00077D85" w:rsidP="00077D85"/>
          <w:p w14:paraId="6C9DB3FE" w14:textId="77777777" w:rsidR="00077D85" w:rsidRDefault="00077D85" w:rsidP="00077D85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790F0830" w14:textId="77777777" w:rsidR="00077D85" w:rsidRDefault="00077D85" w:rsidP="00077D85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2B10190E" w14:textId="50BA0F73" w:rsidR="00077D85" w:rsidRDefault="00077D85" w:rsidP="00077D85">
            <w:pPr>
              <w:rPr>
                <w:rFonts w:hint="eastAsia"/>
              </w:rPr>
            </w:pPr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27A7D7D9" w14:textId="77777777" w:rsidR="00077D85" w:rsidRPr="007D0FFD" w:rsidRDefault="00077D85" w:rsidP="007D0FFD">
      <w:pPr>
        <w:rPr>
          <w:rFonts w:hint="eastAsia"/>
        </w:rPr>
      </w:pPr>
    </w:p>
    <w:p w14:paraId="56564306" w14:textId="77777777" w:rsidR="00512615" w:rsidRDefault="00512615">
      <w:pPr>
        <w:pStyle w:val="14"/>
        <w:ind w:firstLineChars="0" w:firstLine="0"/>
        <w:rPr>
          <w:rFonts w:eastAsiaTheme="majorEastAsia" w:cs="Times New Roman" w:hint="eastAsia"/>
        </w:rPr>
      </w:pPr>
    </w:p>
    <w:p w14:paraId="391C4D34" w14:textId="77777777" w:rsidR="006B1EF1" w:rsidRDefault="00000000">
      <w:pPr>
        <w:pStyle w:val="3"/>
        <w:rPr>
          <w:rFonts w:ascii="Times New Roman" w:eastAsiaTheme="majorEastAsia" w:hAnsi="Times New Roman" w:cs="Times New Roman"/>
        </w:rPr>
      </w:pPr>
      <w:bookmarkStart w:id="22" w:name="_Toc107395924"/>
      <w:bookmarkStart w:id="23" w:name="_Toc26769"/>
      <w:r>
        <w:rPr>
          <w:rFonts w:ascii="Times New Roman" w:eastAsiaTheme="majorEastAsia" w:hAnsi="Times New Roman" w:cs="Times New Roman" w:hint="eastAsia"/>
        </w:rPr>
        <w:t>M</w:t>
      </w:r>
      <w:r>
        <w:rPr>
          <w:rFonts w:ascii="Times New Roman" w:eastAsiaTheme="majorEastAsia" w:hAnsi="Times New Roman" w:cs="Times New Roman"/>
        </w:rPr>
        <w:t>eili</w:t>
      </w:r>
      <w:r>
        <w:rPr>
          <w:rFonts w:ascii="Times New Roman" w:eastAsiaTheme="majorEastAsia" w:hAnsi="Times New Roman" w:cs="Times New Roman" w:hint="eastAsia"/>
        </w:rPr>
        <w:t>检索</w:t>
      </w:r>
      <w:r>
        <w:rPr>
          <w:rFonts w:ascii="Times New Roman" w:eastAsiaTheme="majorEastAsia" w:hAnsi="Times New Roman" w:cs="Times New Roman"/>
        </w:rPr>
        <w:t>服务部署</w:t>
      </w:r>
      <w:bookmarkEnd w:id="22"/>
      <w:bookmarkEnd w:id="23"/>
    </w:p>
    <w:p w14:paraId="0DCA835C" w14:textId="77777777" w:rsidR="006B1EF1" w:rsidRDefault="00000000">
      <w:pPr>
        <w:pStyle w:val="14"/>
        <w:rPr>
          <w:rFonts w:eastAsiaTheme="majorEastAsia" w:cs="Times New Roman"/>
        </w:rPr>
      </w:pPr>
      <w:r>
        <w:rPr>
          <w:rFonts w:eastAsiaTheme="majorEastAsia" w:cs="Times New Roman"/>
        </w:rPr>
        <w:t>系统使用</w:t>
      </w:r>
      <w:r>
        <w:rPr>
          <w:rFonts w:eastAsiaTheme="majorEastAsia" w:cs="Times New Roman"/>
        </w:rPr>
        <w:t>Meili-v0.26.1</w:t>
      </w:r>
      <w:r>
        <w:rPr>
          <w:rFonts w:eastAsiaTheme="majorEastAsia" w:cs="Times New Roman" w:hint="eastAsia"/>
        </w:rPr>
        <w:t>提供检索服务，可以参考文档：</w:t>
      </w:r>
      <w:r>
        <w:rPr>
          <w:rFonts w:eastAsiaTheme="majorEastAsia" w:cs="Times New Roman"/>
        </w:rPr>
        <w:t>https://docs.meilisearch.com</w:t>
      </w:r>
    </w:p>
    <w:p w14:paraId="2D1E0E21" w14:textId="77777777" w:rsidR="006B1EF1" w:rsidRDefault="00000000">
      <w:pPr>
        <w:pStyle w:val="4"/>
        <w:rPr>
          <w:rFonts w:ascii="Times New Roman" w:eastAsiaTheme="majorEastAsia" w:hAnsi="Times New Roman" w:cs="Times New Roman"/>
        </w:rPr>
      </w:pPr>
      <w:bookmarkStart w:id="24" w:name="_Toc107395925"/>
      <w:bookmarkStart w:id="25" w:name="_Toc19730"/>
      <w:r>
        <w:rPr>
          <w:rFonts w:ascii="Times New Roman" w:eastAsiaTheme="majorEastAsia" w:hAnsi="Times New Roman" w:cs="Times New Roman"/>
        </w:rPr>
        <w:t>安装</w:t>
      </w:r>
      <w:bookmarkEnd w:id="24"/>
      <w:bookmarkEnd w:id="25"/>
    </w:p>
    <w:p w14:paraId="3DC758B2" w14:textId="3B07888C" w:rsidR="009B79E7" w:rsidRDefault="00000000">
      <w:pPr>
        <w:rPr>
          <w:rFonts w:ascii="Times New Roman" w:eastAsiaTheme="majorEastAsia" w:hAnsi="Times New Roman" w:cs="Times New Roman" w:hint="eastAsia"/>
          <w:szCs w:val="24"/>
        </w:rPr>
      </w:pPr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/>
          <w:szCs w:val="24"/>
          <w:lang w:eastAsia="zh-Hans"/>
        </w:rPr>
        <w:t xml:space="preserve"> </w:t>
      </w:r>
      <w:r w:rsidR="009B79E7">
        <w:rPr>
          <w:rFonts w:ascii="Times New Roman" w:eastAsiaTheme="majorEastAsia" w:hAnsi="Times New Roman" w:cs="Times New Roman" w:hint="eastAsia"/>
          <w:szCs w:val="24"/>
        </w:rPr>
        <w:t>服务部署在</w:t>
      </w:r>
      <w:r w:rsidR="009B79E7">
        <w:rPr>
          <w:rFonts w:ascii="Times New Roman" w:eastAsiaTheme="majorEastAsia" w:hAnsi="Times New Roman" w:cs="Times New Roman"/>
          <w:szCs w:val="24"/>
        </w:rPr>
        <w:t>192.168.0.52</w:t>
      </w:r>
      <w:r w:rsidR="009B79E7">
        <w:rPr>
          <w:rFonts w:ascii="Times New Roman" w:eastAsiaTheme="majorEastAsia" w:hAnsi="Times New Roman" w:cs="Times New Roman" w:hint="eastAsia"/>
          <w:szCs w:val="24"/>
        </w:rPr>
        <w:t>上，</w:t>
      </w:r>
      <w:r w:rsidR="005F0D12">
        <w:rPr>
          <w:rFonts w:ascii="Times New Roman" w:eastAsiaTheme="majorEastAsia" w:hAnsi="Times New Roman" w:cs="Times New Roman" w:hint="eastAsia"/>
          <w:szCs w:val="24"/>
        </w:rPr>
        <w:t>操作</w:t>
      </w:r>
      <w:r w:rsidR="009B79E7">
        <w:rPr>
          <w:rFonts w:ascii="Times New Roman" w:eastAsiaTheme="majorEastAsia" w:hAnsi="Times New Roman" w:cs="Times New Roman" w:hint="eastAsia"/>
          <w:szCs w:val="24"/>
        </w:rPr>
        <w:t>系统</w:t>
      </w:r>
      <w:r w:rsidR="005F0D12">
        <w:rPr>
          <w:rFonts w:ascii="Times New Roman" w:eastAsiaTheme="majorEastAsia" w:hAnsi="Times New Roman" w:cs="Times New Roman" w:hint="eastAsia"/>
          <w:szCs w:val="24"/>
        </w:rPr>
        <w:t>须</w:t>
      </w:r>
      <w:r w:rsidR="009B79E7">
        <w:rPr>
          <w:rFonts w:ascii="Times New Roman" w:eastAsiaTheme="majorEastAsia" w:hAnsi="Times New Roman" w:cs="Times New Roman" w:hint="eastAsia"/>
          <w:szCs w:val="24"/>
        </w:rPr>
        <w:t>为</w:t>
      </w:r>
      <w:r w:rsidR="009B79E7">
        <w:rPr>
          <w:rFonts w:ascii="Times New Roman" w:eastAsiaTheme="majorEastAsia" w:hAnsi="Times New Roman" w:cs="Times New Roman"/>
          <w:szCs w:val="24"/>
        </w:rPr>
        <w:t>CentOS-8</w:t>
      </w:r>
      <w:r w:rsidR="00095949">
        <w:rPr>
          <w:rFonts w:ascii="Times New Roman" w:eastAsiaTheme="majorEastAsia" w:hAnsi="Times New Roman" w:cs="Times New Roman" w:hint="eastAsia"/>
          <w:szCs w:val="24"/>
        </w:rPr>
        <w:t>，否则将无法运行。</w:t>
      </w:r>
    </w:p>
    <w:p w14:paraId="7510DA2F" w14:textId="61420BB0" w:rsidR="006B1EF1" w:rsidRDefault="00000000" w:rsidP="009B79E7">
      <w:pPr>
        <w:ind w:firstLineChars="150" w:firstLine="315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下载二进制文件</w:t>
      </w:r>
      <w:r>
        <w:rPr>
          <w:rFonts w:ascii="Times New Roman" w:eastAsiaTheme="majorEastAsia" w:hAnsi="Times New Roman" w:cs="Times New Roman"/>
          <w:szCs w:val="24"/>
        </w:rPr>
        <w:t>meilisearch-linux-amd64</w:t>
      </w:r>
      <w:r>
        <w:rPr>
          <w:rFonts w:ascii="Times New Roman" w:eastAsiaTheme="majorEastAsia" w:hAnsi="Times New Roman" w:cs="Times New Roman" w:hint="eastAsia"/>
          <w:szCs w:val="24"/>
        </w:rPr>
        <w:t>，并放到目录</w:t>
      </w:r>
      <w:r>
        <w:rPr>
          <w:rFonts w:ascii="Times New Roman" w:eastAsiaTheme="majorEastAsia" w:hAnsi="Times New Roman" w:cs="Times New Roman"/>
          <w:szCs w:val="24"/>
        </w:rPr>
        <w:t>/data/cache/</w:t>
      </w:r>
      <w:proofErr w:type="spellStart"/>
      <w:r>
        <w:rPr>
          <w:rFonts w:ascii="Times New Roman" w:eastAsiaTheme="majorEastAsia" w:hAnsi="Times New Roman" w:cs="Times New Roman"/>
          <w:szCs w:val="24"/>
        </w:rPr>
        <w:t>meili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</w:p>
    <w:p w14:paraId="228F20E1" w14:textId="77777777" w:rsidR="006B1EF1" w:rsidRDefault="006B1EF1">
      <w:pPr>
        <w:rPr>
          <w:rFonts w:ascii="Times New Roman" w:eastAsiaTheme="majorEastAsia" w:hAnsi="Times New Roman" w:cs="Times New Roman"/>
          <w:szCs w:val="24"/>
        </w:rPr>
      </w:pPr>
    </w:p>
    <w:p w14:paraId="67ED2F7A" w14:textId="77777777" w:rsidR="006B1EF1" w:rsidRDefault="00000000">
      <w:pPr>
        <w:ind w:firstLine="420"/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创建启动脚本</w:t>
      </w:r>
      <w:r>
        <w:rPr>
          <w:rFonts w:ascii="Times New Roman" w:eastAsiaTheme="majorEastAsia" w:hAnsi="Times New Roman" w:cs="Times New Roman"/>
          <w:szCs w:val="24"/>
        </w:rPr>
        <w:t>supervisord-meili.sh</w:t>
      </w:r>
      <w:r>
        <w:rPr>
          <w:rFonts w:ascii="Times New Roman" w:eastAsiaTheme="majorEastAsia" w:hAnsi="Times New Roman" w:cs="Times New Roman" w:hint="eastAsia"/>
          <w:szCs w:val="24"/>
        </w:rPr>
        <w:t>，内容如下：</w:t>
      </w:r>
    </w:p>
    <w:tbl>
      <w:tblPr>
        <w:tblStyle w:val="aff4"/>
        <w:tblW w:w="0" w:type="auto"/>
        <w:tblInd w:w="279" w:type="dxa"/>
        <w:tblLook w:val="04A0" w:firstRow="1" w:lastRow="0" w:firstColumn="1" w:lastColumn="0" w:noHBand="0" w:noVBand="1"/>
      </w:tblPr>
      <w:tblGrid>
        <w:gridCol w:w="9463"/>
      </w:tblGrid>
      <w:tr w:rsidR="006B1EF1" w14:paraId="5AA51B2B" w14:textId="77777777">
        <w:tc>
          <w:tcPr>
            <w:tcW w:w="9463" w:type="dxa"/>
          </w:tcPr>
          <w:p w14:paraId="1143501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</w:rPr>
              <w:t>#!/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bin/bash</w:t>
            </w:r>
          </w:p>
          <w:p w14:paraId="5E63292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</w:t>
            </w:r>
          </w:p>
          <w:p w14:paraId="1D2E0DD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# Init file for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supervisord-meili</w:t>
            </w:r>
            <w:proofErr w:type="spellEnd"/>
          </w:p>
          <w:p w14:paraId="0AD4C63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</w:t>
            </w:r>
          </w:p>
          <w:p w14:paraId="1FC439A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chkconfig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: 2345 55 25</w:t>
            </w:r>
          </w:p>
          <w:p w14:paraId="45E41B6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description: supervisor server daemon</w:t>
            </w:r>
          </w:p>
          <w:p w14:paraId="5AFB00B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</w:t>
            </w:r>
          </w:p>
          <w:p w14:paraId="6A56B02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#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processname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supervisord-meili</w:t>
            </w:r>
            <w:proofErr w:type="spellEnd"/>
          </w:p>
          <w:p w14:paraId="1AB10CA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</w:t>
            </w:r>
          </w:p>
          <w:p w14:paraId="153E605F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1503D4D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lastRenderedPageBreak/>
              <w:t>NAME="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supervisord-meili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</w:t>
            </w:r>
          </w:p>
          <w:p w14:paraId="4F09C62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CONFIG=/data/cache/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meili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/supervisord.ini</w:t>
            </w:r>
          </w:p>
          <w:p w14:paraId="4504866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CMD="/data/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envs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/rms/bin/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supervisord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-c ${CONFIG}"</w:t>
            </w:r>
          </w:p>
          <w:p w14:paraId="59A550B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PID="/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tmp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/${NAME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}.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pid</w:t>
            </w:r>
            <w:proofErr w:type="spellEnd"/>
            <w:proofErr w:type="gramEnd"/>
            <w:r>
              <w:rPr>
                <w:rFonts w:ascii="Times New Roman" w:eastAsiaTheme="majorEastAsia" w:hAnsi="Times New Roman" w:cs="Times New Roman"/>
              </w:rPr>
              <w:t>"</w:t>
            </w:r>
          </w:p>
          <w:p w14:paraId="3616963C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1B8E4B26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3CE5B1F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wait_for_pid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() {</w:t>
            </w:r>
          </w:p>
          <w:p w14:paraId="52EA382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try=0</w:t>
            </w:r>
          </w:p>
          <w:p w14:paraId="7E79636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while test $try -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lt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30 ;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do</w:t>
            </w:r>
          </w:p>
          <w:p w14:paraId="11E7061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case "$1" in</w:t>
            </w:r>
          </w:p>
          <w:p w14:paraId="66E25A1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'created')</w:t>
            </w:r>
          </w:p>
          <w:p w14:paraId="14A69F6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if [ -f "$2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" ]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; then</w:t>
            </w:r>
          </w:p>
          <w:p w14:paraId="573E596F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    try=''</w:t>
            </w:r>
          </w:p>
          <w:p w14:paraId="0DF9CC7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    break</w:t>
            </w:r>
          </w:p>
          <w:p w14:paraId="4324F21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fi</w:t>
            </w:r>
          </w:p>
          <w:p w14:paraId="7B67B9B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;;</w:t>
            </w:r>
          </w:p>
          <w:p w14:paraId="554D64A5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151AF7D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'removed')</w:t>
            </w:r>
          </w:p>
          <w:p w14:paraId="46A1D9A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if 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[ !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-f "$2" ] ; then</w:t>
            </w:r>
          </w:p>
          <w:p w14:paraId="4A27B58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    try=''</w:t>
            </w:r>
          </w:p>
          <w:p w14:paraId="706B0DE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    break</w:t>
            </w:r>
          </w:p>
          <w:p w14:paraId="560109F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fi</w:t>
            </w:r>
          </w:p>
          <w:p w14:paraId="00E7573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;;</w:t>
            </w:r>
          </w:p>
          <w:p w14:paraId="4609ABB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esac</w:t>
            </w:r>
            <w:proofErr w:type="spellEnd"/>
          </w:p>
          <w:p w14:paraId="7C0CE03F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1503BD9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echo -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n .</w:t>
            </w:r>
            <w:proofErr w:type="gramEnd"/>
          </w:p>
          <w:p w14:paraId="4B8DD2B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try=`expr $try + 1`</w:t>
            </w:r>
          </w:p>
          <w:p w14:paraId="1ADA073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sleep 1</w:t>
            </w:r>
          </w:p>
          <w:p w14:paraId="39543E39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6FE3D7B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done</w:t>
            </w:r>
          </w:p>
          <w:p w14:paraId="12D84EFF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0F5B3E5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}</w:t>
            </w:r>
          </w:p>
          <w:p w14:paraId="3A726D50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52D85F4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case "$1" in</w:t>
            </w:r>
          </w:p>
          <w:p w14:paraId="51CB9F4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start)</w:t>
            </w:r>
          </w:p>
          <w:p w14:paraId="0BAB208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echo -n "Starting ${NAME} "</w:t>
            </w:r>
          </w:p>
          <w:p w14:paraId="3F0B561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ulimit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-n 10240</w:t>
            </w:r>
          </w:p>
          <w:p w14:paraId="30F2D75F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</w:p>
          <w:p w14:paraId="6F3D2CA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${CMD}</w:t>
            </w:r>
          </w:p>
          <w:p w14:paraId="18E6038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if [ $? 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!=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0 ] ; then</w:t>
            </w:r>
          </w:p>
          <w:p w14:paraId="4B21AF8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echo " failed"</w:t>
            </w:r>
          </w:p>
          <w:p w14:paraId="6656A57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exit 1</w:t>
            </w:r>
          </w:p>
          <w:p w14:paraId="251638D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fi</w:t>
            </w:r>
          </w:p>
          <w:p w14:paraId="608E966C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592D87A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wait_for_pid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created "$PID"</w:t>
            </w:r>
          </w:p>
          <w:p w14:paraId="42BAB48A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0FACF0E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lastRenderedPageBreak/>
              <w:t xml:space="preserve">        if [ -n "$try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" ]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; then</w:t>
            </w:r>
          </w:p>
          <w:p w14:paraId="78A3389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echo " failed"</w:t>
            </w:r>
          </w:p>
          <w:p w14:paraId="28BEF52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exit 1</w:t>
            </w:r>
          </w:p>
          <w:p w14:paraId="40D00CE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else</w:t>
            </w:r>
          </w:p>
          <w:p w14:paraId="088C8A36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echo " done"</w:t>
            </w:r>
          </w:p>
          <w:p w14:paraId="129EF03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fi</w:t>
            </w:r>
          </w:p>
          <w:p w14:paraId="76733DF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;;</w:t>
            </w:r>
          </w:p>
          <w:p w14:paraId="3E1CCC2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stop)</w:t>
            </w:r>
          </w:p>
          <w:p w14:paraId="71CFC5A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if [ -f ${PID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} ]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; then</w:t>
            </w:r>
          </w:p>
          <w:p w14:paraId="4ADEBCA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=`cat ${PID}`</w:t>
            </w:r>
          </w:p>
          <w:p w14:paraId="5DF8785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else</w:t>
            </w:r>
          </w:p>
          <w:p w14:paraId="202D4606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=`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aux | grep "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supervisord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 | grep "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meili</w:t>
            </w:r>
            <w:proofErr w:type="spellEnd"/>
            <w:proofErr w:type="gramStart"/>
            <w:r>
              <w:rPr>
                <w:rFonts w:ascii="Times New Roman" w:eastAsiaTheme="majorEastAsia" w:hAnsi="Times New Roman" w:cs="Times New Roman"/>
              </w:rPr>
              <w:t>"  |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grep -v grep | awk -F " " '{print $2}' | head -n 1`</w:t>
            </w:r>
          </w:p>
          <w:p w14:paraId="03E4124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fi</w:t>
            </w:r>
          </w:p>
          <w:p w14:paraId="5F9EB756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66EC544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kill ${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}</w:t>
            </w:r>
          </w:p>
          <w:p w14:paraId="13691EA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wait_for_pid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removed ${PID}</w:t>
            </w:r>
          </w:p>
          <w:p w14:paraId="42CA9D4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rm -f ${PID}</w:t>
            </w:r>
          </w:p>
          <w:p w14:paraId="71FF883F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echo "Gracefully shutting down ${NAME}, PID ${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}"</w:t>
            </w:r>
          </w:p>
          <w:p w14:paraId="731ADD9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;;</w:t>
            </w:r>
          </w:p>
          <w:p w14:paraId="68B3915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reload)</w:t>
            </w:r>
          </w:p>
          <w:p w14:paraId="4BDBAC5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if [ -f ${PID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} ]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; then</w:t>
            </w:r>
          </w:p>
          <w:p w14:paraId="456E86F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=`cat ${PID}`</w:t>
            </w:r>
          </w:p>
          <w:p w14:paraId="3C3CFFB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else</w:t>
            </w:r>
          </w:p>
          <w:p w14:paraId="0B2AA94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=`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aux | grep "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supervisord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 | grep "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meili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 | grep -v grep | awk -F " " '{print $2}' | head -n 1`</w:t>
            </w:r>
          </w:p>
          <w:p w14:paraId="7EAC0F0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fi</w:t>
            </w:r>
          </w:p>
          <w:p w14:paraId="29C99FB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echo "Reload ${NAME}: ${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}"</w:t>
            </w:r>
          </w:p>
          <w:p w14:paraId="3701FCF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kill -s HUP ${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pid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}</w:t>
            </w:r>
          </w:p>
          <w:p w14:paraId="62533BE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;;</w:t>
            </w:r>
          </w:p>
          <w:p w14:paraId="2E2D8CB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status)</w:t>
            </w:r>
          </w:p>
          <w:p w14:paraId="247B4D9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-aux | grep "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supervisord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 | grep "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meili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</w:t>
            </w:r>
          </w:p>
          <w:p w14:paraId="295CC49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;;</w:t>
            </w:r>
          </w:p>
          <w:p w14:paraId="66EFB9A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restart)</w:t>
            </w:r>
          </w:p>
          <w:p w14:paraId="15B2878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$0 stop</w:t>
            </w:r>
          </w:p>
          <w:p w14:paraId="7D06E910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sleep 2</w:t>
            </w:r>
          </w:p>
          <w:p w14:paraId="0D27F78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$0 start</w:t>
            </w:r>
          </w:p>
          <w:p w14:paraId="51500BD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;;</w:t>
            </w:r>
          </w:p>
          <w:p w14:paraId="06E27B5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*)</w:t>
            </w:r>
          </w:p>
          <w:p w14:paraId="39A187D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echo "Usage: $0 {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start|stop|restart|reload|status|check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}"</w:t>
            </w:r>
          </w:p>
          <w:p w14:paraId="04E57D3B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   exit 1</w:t>
            </w:r>
          </w:p>
          <w:p w14:paraId="7301FB66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;;</w:t>
            </w:r>
          </w:p>
          <w:p w14:paraId="2E167663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2EC8710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esac</w:t>
            </w:r>
            <w:proofErr w:type="spellEnd"/>
          </w:p>
        </w:tc>
      </w:tr>
    </w:tbl>
    <w:p w14:paraId="0B10239B" w14:textId="77777777" w:rsidR="006B1EF1" w:rsidRDefault="006B1EF1">
      <w:pPr>
        <w:ind w:firstLine="420"/>
        <w:rPr>
          <w:rFonts w:ascii="Times New Roman" w:eastAsiaTheme="majorEastAsia" w:hAnsi="Times New Roman" w:cs="Times New Roman"/>
        </w:rPr>
      </w:pPr>
    </w:p>
    <w:p w14:paraId="0532A2C4" w14:textId="77777777" w:rsidR="006B1EF1" w:rsidRDefault="006B1EF1">
      <w:pPr>
        <w:rPr>
          <w:rFonts w:ascii="Times New Roman" w:eastAsiaTheme="majorEastAsia" w:hAnsi="Times New Roman" w:cs="Times New Roman"/>
          <w:szCs w:val="24"/>
        </w:rPr>
      </w:pPr>
    </w:p>
    <w:p w14:paraId="029AE830" w14:textId="77777777" w:rsidR="006B1EF1" w:rsidRDefault="00000000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/>
          <w:szCs w:val="24"/>
          <w:lang w:eastAsia="zh-Hans"/>
        </w:rPr>
        <w:lastRenderedPageBreak/>
        <w:t xml:space="preserve">   </w:t>
      </w:r>
      <w:r>
        <w:rPr>
          <w:rFonts w:ascii="Times New Roman" w:eastAsiaTheme="majorEastAsia" w:hAnsi="Times New Roman" w:cs="Times New Roman" w:hint="eastAsia"/>
          <w:szCs w:val="24"/>
        </w:rPr>
        <w:t>创建配置文件</w:t>
      </w:r>
      <w:r>
        <w:rPr>
          <w:rFonts w:ascii="Times New Roman" w:eastAsiaTheme="majorEastAsia" w:hAnsi="Times New Roman" w:cs="Times New Roman"/>
          <w:szCs w:val="24"/>
        </w:rPr>
        <w:t>supervisord.ini</w:t>
      </w:r>
      <w:r>
        <w:rPr>
          <w:rFonts w:ascii="Times New Roman" w:eastAsiaTheme="majorEastAsia" w:hAnsi="Times New Roman" w:cs="Times New Roman" w:hint="eastAsia"/>
          <w:szCs w:val="24"/>
        </w:rPr>
        <w:t>，内容如下：</w:t>
      </w:r>
    </w:p>
    <w:tbl>
      <w:tblPr>
        <w:tblStyle w:val="aff4"/>
        <w:tblW w:w="0" w:type="auto"/>
        <w:tblInd w:w="279" w:type="dxa"/>
        <w:tblLook w:val="04A0" w:firstRow="1" w:lastRow="0" w:firstColumn="1" w:lastColumn="0" w:noHBand="0" w:noVBand="1"/>
      </w:tblPr>
      <w:tblGrid>
        <w:gridCol w:w="9463"/>
      </w:tblGrid>
      <w:tr w:rsidR="006B1EF1" w14:paraId="51F4588D" w14:textId="77777777">
        <w:tc>
          <w:tcPr>
            <w:tcW w:w="9463" w:type="dxa"/>
          </w:tcPr>
          <w:p w14:paraId="0BCA28A5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[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supervisord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]</w:t>
            </w:r>
          </w:p>
          <w:p w14:paraId="6586060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logfile = /data/weblog/supervisord-meili.log</w:t>
            </w:r>
          </w:p>
          <w:p w14:paraId="61A315D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logfile_maxbytes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=50MB</w:t>
            </w:r>
          </w:p>
          <w:p w14:paraId="48892CE6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logfile_backups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 1</w:t>
            </w:r>
          </w:p>
          <w:p w14:paraId="518C46F3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loglevel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= debug</w:t>
            </w:r>
          </w:p>
          <w:p w14:paraId="0D8AB87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pidfile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= 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tmp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supervisord-meili.pid</w:t>
            </w:r>
            <w:proofErr w:type="spellEnd"/>
          </w:p>
          <w:p w14:paraId="1DD44F9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directory=/data/weblog</w:t>
            </w:r>
          </w:p>
          <w:p w14:paraId="74FDB522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user=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aminer</w:t>
            </w:r>
            <w:proofErr w:type="spellEnd"/>
          </w:p>
          <w:p w14:paraId="441AC76C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52614DA1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79EBF9B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[</w:t>
            </w: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</w:rPr>
              <w:t>program:meili</w:t>
            </w:r>
            <w:proofErr w:type="spellEnd"/>
            <w:proofErr w:type="gramEnd"/>
            <w:r>
              <w:rPr>
                <w:rFonts w:ascii="Times New Roman" w:eastAsiaTheme="majorEastAsia" w:hAnsi="Times New Roman" w:cs="Times New Roman"/>
              </w:rPr>
              <w:t>]</w:t>
            </w:r>
          </w:p>
          <w:p w14:paraId="6CD7043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#command=/data/cache/meili/meilisearch_028 --http-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"0.0.0.0:7700"</w:t>
            </w:r>
          </w:p>
          <w:p w14:paraId="0FC8C69D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command=/data/cache/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meili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/meilisearch-linux-amd64 --http-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addr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"0.0.0.0:7700"</w:t>
            </w:r>
          </w:p>
          <w:p w14:paraId="24781D6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environment=</w:t>
            </w:r>
          </w:p>
          <w:p w14:paraId="2F0D8E6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directory=/data/cache/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meili</w:t>
            </w:r>
            <w:proofErr w:type="spellEnd"/>
          </w:p>
          <w:p w14:paraId="361CDAE9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user=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aminer</w:t>
            </w:r>
            <w:proofErr w:type="spellEnd"/>
          </w:p>
          <w:p w14:paraId="0C070027" w14:textId="77777777" w:rsidR="006B1EF1" w:rsidRDefault="006B1EF1">
            <w:pPr>
              <w:rPr>
                <w:rFonts w:ascii="Times New Roman" w:eastAsiaTheme="majorEastAsia" w:hAnsi="Times New Roman" w:cs="Times New Roman"/>
              </w:rPr>
            </w:pPr>
          </w:p>
          <w:p w14:paraId="039D940A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process_name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=%(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program_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name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)s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>_%(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process_num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)02d</w:t>
            </w:r>
          </w:p>
          <w:p w14:paraId="4F44FC21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numprocs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=1</w:t>
            </w:r>
          </w:p>
          <w:p w14:paraId="2489562E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stdout_logfile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=/data/weblog/meili.log</w:t>
            </w:r>
          </w:p>
          <w:p w14:paraId="43BBF48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stderr_logfile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=/data/weblog/meili.log</w:t>
            </w:r>
          </w:p>
          <w:p w14:paraId="1CA0ECB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autostart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=true</w:t>
            </w:r>
          </w:p>
          <w:p w14:paraId="64A6AE47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autorestart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=true</w:t>
            </w:r>
          </w:p>
          <w:p w14:paraId="6978CCA8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</w:rPr>
              <w:t>startsecs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=10</w:t>
            </w:r>
          </w:p>
          <w:p w14:paraId="5A503454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priority=20</w:t>
            </w:r>
          </w:p>
        </w:tc>
      </w:tr>
    </w:tbl>
    <w:p w14:paraId="25F5F17D" w14:textId="77777777" w:rsidR="006B1EF1" w:rsidRDefault="006B1EF1">
      <w:pPr>
        <w:rPr>
          <w:rFonts w:ascii="Times New Roman" w:eastAsiaTheme="majorEastAsia" w:hAnsi="Times New Roman" w:cs="Times New Roman"/>
        </w:rPr>
      </w:pPr>
    </w:p>
    <w:p w14:paraId="673E2133" w14:textId="77777777" w:rsidR="006B1EF1" w:rsidRDefault="00000000">
      <w:pPr>
        <w:spacing w:line="360" w:lineRule="auto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  <w:lang w:eastAsia="zh-Hans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启动服务</w:t>
      </w:r>
    </w:p>
    <w:tbl>
      <w:tblPr>
        <w:tblStyle w:val="aff4"/>
        <w:tblW w:w="0" w:type="auto"/>
        <w:tblInd w:w="279" w:type="dxa"/>
        <w:tblLook w:val="04A0" w:firstRow="1" w:lastRow="0" w:firstColumn="1" w:lastColumn="0" w:noHBand="0" w:noVBand="1"/>
      </w:tblPr>
      <w:tblGrid>
        <w:gridCol w:w="9463"/>
      </w:tblGrid>
      <w:tr w:rsidR="006B1EF1" w14:paraId="0ACCE6A8" w14:textId="77777777">
        <w:tc>
          <w:tcPr>
            <w:tcW w:w="9463" w:type="dxa"/>
          </w:tcPr>
          <w:p w14:paraId="558C84BB" w14:textId="77777777" w:rsidR="006B1EF1" w:rsidRDefault="00000000">
            <w:pPr>
              <w:spacing w:line="360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./supervisord-meili.sh start</w:t>
            </w:r>
          </w:p>
        </w:tc>
      </w:tr>
    </w:tbl>
    <w:p w14:paraId="71B98402" w14:textId="77777777" w:rsidR="006B1EF1" w:rsidRDefault="00000000" w:rsidP="00922789">
      <w:pPr>
        <w:spacing w:line="360" w:lineRule="auto"/>
        <w:ind w:firstLineChars="150" w:firstLine="315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停止服务</w:t>
      </w:r>
    </w:p>
    <w:tbl>
      <w:tblPr>
        <w:tblStyle w:val="aff4"/>
        <w:tblW w:w="0" w:type="auto"/>
        <w:tblInd w:w="279" w:type="dxa"/>
        <w:tblLook w:val="04A0" w:firstRow="1" w:lastRow="0" w:firstColumn="1" w:lastColumn="0" w:noHBand="0" w:noVBand="1"/>
      </w:tblPr>
      <w:tblGrid>
        <w:gridCol w:w="9463"/>
      </w:tblGrid>
      <w:tr w:rsidR="006B1EF1" w14:paraId="24F101A4" w14:textId="77777777" w:rsidTr="00922789">
        <w:tc>
          <w:tcPr>
            <w:tcW w:w="9463" w:type="dxa"/>
          </w:tcPr>
          <w:p w14:paraId="750A3DC7" w14:textId="77777777" w:rsidR="006B1EF1" w:rsidRDefault="00000000">
            <w:pPr>
              <w:spacing w:line="360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./supervisord-meili.sh stop</w:t>
            </w:r>
          </w:p>
        </w:tc>
      </w:tr>
    </w:tbl>
    <w:p w14:paraId="4CD8BE47" w14:textId="5C84DC78" w:rsidR="006B1EF1" w:rsidRDefault="006B1EF1">
      <w:pPr>
        <w:spacing w:line="360" w:lineRule="auto"/>
        <w:rPr>
          <w:rFonts w:ascii="Times New Roman" w:eastAsiaTheme="majorEastAsia" w:hAnsi="Times New Roman" w:cs="Times New Roman"/>
        </w:rPr>
      </w:pPr>
    </w:p>
    <w:p w14:paraId="675554E0" w14:textId="77777777" w:rsidR="004E407E" w:rsidRDefault="004E407E" w:rsidP="004E407E">
      <w:pPr>
        <w:pStyle w:val="4"/>
      </w:pPr>
      <w:r w:rsidRPr="00512615">
        <w:rPr>
          <w:rFonts w:hint="eastAsia"/>
        </w:rPr>
        <w:t>注意事项</w:t>
      </w:r>
    </w:p>
    <w:p w14:paraId="4FA5F74E" w14:textId="77777777" w:rsidR="004E407E" w:rsidRDefault="004E407E" w:rsidP="004E407E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以上，越大越好。修改文件</w:t>
      </w:r>
      <w:r w:rsidRPr="00077D85">
        <w:t>/</w:t>
      </w:r>
      <w:proofErr w:type="spellStart"/>
      <w:r w:rsidRPr="00077D85">
        <w:t>etc</w:t>
      </w:r>
      <w:proofErr w:type="spellEnd"/>
      <w:r w:rsidRPr="00077D85">
        <w:t>/security/</w:t>
      </w:r>
      <w:proofErr w:type="spellStart"/>
      <w:r w:rsidRPr="00077D85">
        <w:t>limits.d</w:t>
      </w:r>
      <w:proofErr w:type="spellEnd"/>
      <w:r w:rsidRPr="00077D85">
        <w:t>/20-nproc.conf</w:t>
      </w:r>
      <w:r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4E407E" w14:paraId="218C902F" w14:textId="77777777" w:rsidTr="009700DB">
        <w:tc>
          <w:tcPr>
            <w:tcW w:w="9742" w:type="dxa"/>
          </w:tcPr>
          <w:p w14:paraId="2D0D54B0" w14:textId="77777777" w:rsidR="004E407E" w:rsidRDefault="004E407E" w:rsidP="009700DB">
            <w:r>
              <w:t># Default limit for number of user's processes to prevent</w:t>
            </w:r>
          </w:p>
          <w:p w14:paraId="7376A63F" w14:textId="77777777" w:rsidR="004E407E" w:rsidRDefault="004E407E" w:rsidP="009700DB">
            <w:r>
              <w:t># accidental fork bombs.</w:t>
            </w:r>
          </w:p>
          <w:p w14:paraId="29D4B593" w14:textId="77777777" w:rsidR="004E407E" w:rsidRDefault="004E407E" w:rsidP="009700DB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60469773" w14:textId="77777777" w:rsidR="004E407E" w:rsidRDefault="004E407E" w:rsidP="009700DB"/>
          <w:p w14:paraId="0F2D08D2" w14:textId="77777777" w:rsidR="004E407E" w:rsidRDefault="004E407E" w:rsidP="009700DB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4DB8254C" w14:textId="77777777" w:rsidR="004E407E" w:rsidRDefault="004E407E" w:rsidP="009700DB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2C7BB99D" w14:textId="77777777" w:rsidR="004E407E" w:rsidRDefault="004E407E" w:rsidP="009700DB">
            <w:pPr>
              <w:rPr>
                <w:rFonts w:hint="eastAsia"/>
              </w:rPr>
            </w:pPr>
            <w:r>
              <w:lastRenderedPageBreak/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700ABF2F" w14:textId="3CE83088" w:rsidR="004E407E" w:rsidRDefault="004E407E">
      <w:pPr>
        <w:spacing w:line="360" w:lineRule="auto"/>
      </w:pPr>
    </w:p>
    <w:p w14:paraId="329A98AA" w14:textId="5E32A792" w:rsidR="000C3D8B" w:rsidRDefault="000C3D8B">
      <w:pPr>
        <w:spacing w:line="360" w:lineRule="auto"/>
        <w:rPr>
          <w:rFonts w:hint="eastAsia"/>
        </w:rPr>
      </w:pPr>
      <w:r>
        <w:rPr>
          <w:rFonts w:hint="eastAsia"/>
        </w:rPr>
        <w:t>关闭</w:t>
      </w:r>
      <w:proofErr w:type="spellStart"/>
      <w:r>
        <w:t>selinux</w:t>
      </w:r>
      <w:proofErr w:type="spellEnd"/>
      <w:r>
        <w:rPr>
          <w:rFonts w:hint="eastAsia"/>
        </w:rPr>
        <w:t>，修改文件</w:t>
      </w:r>
      <w:r w:rsidRPr="000C3D8B">
        <w:t>/</w:t>
      </w:r>
      <w:proofErr w:type="spellStart"/>
      <w:r w:rsidRPr="000C3D8B">
        <w:t>etc</w:t>
      </w:r>
      <w:proofErr w:type="spellEnd"/>
      <w:r w:rsidRPr="000C3D8B">
        <w:t>/</w:t>
      </w:r>
      <w:proofErr w:type="spellStart"/>
      <w:r w:rsidRPr="000C3D8B">
        <w:t>selinux</w:t>
      </w:r>
      <w:proofErr w:type="spellEnd"/>
      <w:r w:rsidRPr="000C3D8B">
        <w:t>/config</w:t>
      </w:r>
      <w:r>
        <w:rPr>
          <w:rFonts w:hint="eastAsia"/>
        </w:rPr>
        <w:t>，然后重启。</w:t>
      </w:r>
      <w:r w:rsidR="006E46F8">
        <w:rPr>
          <w:rFonts w:hint="eastAsia"/>
        </w:rPr>
        <w:t>修改内容如下</w:t>
      </w:r>
      <w:r w:rsidR="006E46F8"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0C3D8B" w14:paraId="4597480A" w14:textId="77777777" w:rsidTr="000C3D8B">
        <w:tc>
          <w:tcPr>
            <w:tcW w:w="9742" w:type="dxa"/>
          </w:tcPr>
          <w:p w14:paraId="15A7132C" w14:textId="4A8C44F0" w:rsidR="000C3D8B" w:rsidRDefault="000C3D8B">
            <w:pPr>
              <w:spacing w:line="360" w:lineRule="auto"/>
              <w:rPr>
                <w:rFonts w:hint="eastAsia"/>
              </w:rPr>
            </w:pPr>
            <w:r w:rsidRPr="000C3D8B">
              <w:t>SELINUX=disabled</w:t>
            </w:r>
          </w:p>
        </w:tc>
      </w:tr>
    </w:tbl>
    <w:p w14:paraId="2608F3EE" w14:textId="77777777" w:rsidR="006278E4" w:rsidRDefault="006278E4">
      <w:pPr>
        <w:spacing w:line="360" w:lineRule="auto"/>
      </w:pPr>
    </w:p>
    <w:p w14:paraId="06162127" w14:textId="0D879918" w:rsidR="00962DCA" w:rsidRPr="004E407E" w:rsidRDefault="00962DCA">
      <w:pPr>
        <w:spacing w:line="360" w:lineRule="auto"/>
        <w:rPr>
          <w:rFonts w:ascii="Times New Roman" w:eastAsiaTheme="majorEastAsia" w:hAnsi="Times New Roman" w:cs="Times New Roman" w:hint="eastAsia"/>
        </w:rPr>
      </w:pPr>
      <w:r>
        <w:rPr>
          <w:rFonts w:hint="eastAsia"/>
        </w:rPr>
        <w:t>服务比较稳定，暂未出现过异常崩溃。</w:t>
      </w:r>
    </w:p>
    <w:p w14:paraId="3208917F" w14:textId="77777777" w:rsidR="006B1EF1" w:rsidRDefault="006B1EF1">
      <w:pPr>
        <w:rPr>
          <w:rFonts w:ascii="Times New Roman" w:eastAsiaTheme="majorEastAsia" w:hAnsi="Times New Roman" w:cs="Times New Roman"/>
          <w:lang w:eastAsia="zh-Hans"/>
        </w:rPr>
      </w:pPr>
    </w:p>
    <w:p w14:paraId="0DC2779A" w14:textId="77777777" w:rsidR="006B1EF1" w:rsidRDefault="00000000">
      <w:pPr>
        <w:pStyle w:val="3"/>
        <w:rPr>
          <w:rFonts w:ascii="Times New Roman" w:eastAsiaTheme="majorEastAsia" w:hAnsi="Times New Roman" w:cs="Times New Roman"/>
        </w:rPr>
      </w:pPr>
      <w:bookmarkStart w:id="26" w:name="_Toc107395930"/>
      <w:bookmarkStart w:id="27" w:name="_Toc17135"/>
      <w:r>
        <w:rPr>
          <w:rFonts w:ascii="Times New Roman" w:eastAsiaTheme="majorEastAsia" w:hAnsi="Times New Roman" w:cs="Times New Roman" w:hint="eastAsia"/>
        </w:rPr>
        <w:t>Postgres</w:t>
      </w:r>
      <w:r>
        <w:rPr>
          <w:rFonts w:ascii="Times New Roman" w:eastAsiaTheme="majorEastAsia" w:hAnsi="Times New Roman" w:cs="Times New Roman"/>
        </w:rPr>
        <w:t>数据库部署</w:t>
      </w:r>
      <w:bookmarkEnd w:id="26"/>
      <w:bookmarkEnd w:id="27"/>
    </w:p>
    <w:p w14:paraId="787306D7" w14:textId="77777777" w:rsidR="006B1EF1" w:rsidRDefault="00000000">
      <w:pPr>
        <w:pStyle w:val="14"/>
        <w:rPr>
          <w:rFonts w:eastAsiaTheme="majorEastAsia" w:cs="Times New Roman"/>
        </w:rPr>
      </w:pPr>
      <w:r>
        <w:rPr>
          <w:rFonts w:eastAsiaTheme="majorEastAsia" w:cs="Times New Roman"/>
        </w:rPr>
        <w:t>系统使用</w:t>
      </w:r>
      <w:r>
        <w:rPr>
          <w:rFonts w:eastAsiaTheme="majorEastAsia" w:cs="Times New Roman" w:hint="eastAsia"/>
        </w:rPr>
        <w:t>Postgre</w:t>
      </w:r>
      <w:r>
        <w:rPr>
          <w:rFonts w:eastAsiaTheme="majorEastAsia" w:cs="Times New Roman"/>
        </w:rPr>
        <w:t>sql-14.x</w:t>
      </w:r>
      <w:r>
        <w:rPr>
          <w:rFonts w:eastAsiaTheme="majorEastAsia" w:cs="Times New Roman"/>
        </w:rPr>
        <w:t>作为数据库。</w:t>
      </w:r>
    </w:p>
    <w:p w14:paraId="6FDA5346" w14:textId="77777777" w:rsidR="006B1EF1" w:rsidRDefault="00000000">
      <w:pPr>
        <w:pStyle w:val="4"/>
        <w:rPr>
          <w:rFonts w:ascii="Times New Roman" w:eastAsiaTheme="majorEastAsia" w:hAnsi="Times New Roman" w:cs="Times New Roman"/>
        </w:rPr>
      </w:pPr>
      <w:bookmarkStart w:id="28" w:name="_Toc107395931"/>
      <w:bookmarkStart w:id="29" w:name="_Toc9128"/>
      <w:r>
        <w:rPr>
          <w:rFonts w:ascii="Times New Roman" w:eastAsiaTheme="majorEastAsia" w:hAnsi="Times New Roman" w:cs="Times New Roman"/>
        </w:rPr>
        <w:t>安装</w:t>
      </w:r>
      <w:bookmarkEnd w:id="28"/>
      <w:bookmarkEnd w:id="29"/>
    </w:p>
    <w:p w14:paraId="25B9974C" w14:textId="02A279E1" w:rsidR="006B1EF1" w:rsidRDefault="00000000">
      <w:pPr>
        <w:ind w:firstLineChars="250" w:firstLine="525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安装</w:t>
      </w:r>
      <w:r w:rsidR="00036E72">
        <w:rPr>
          <w:rFonts w:hint="eastAsia"/>
        </w:rPr>
        <w:t>，部署在</w:t>
      </w:r>
      <w:r w:rsidR="00036E72">
        <w:t>192.168.0.49</w:t>
      </w:r>
      <w:r w:rsidR="00036E72">
        <w:rPr>
          <w:rFonts w:hint="eastAsia"/>
        </w:rPr>
        <w:t>上。</w:t>
      </w:r>
    </w:p>
    <w:tbl>
      <w:tblPr>
        <w:tblStyle w:val="aff4"/>
        <w:tblW w:w="0" w:type="auto"/>
        <w:tblInd w:w="562" w:type="dxa"/>
        <w:tblLook w:val="04A0" w:firstRow="1" w:lastRow="0" w:firstColumn="1" w:lastColumn="0" w:noHBand="0" w:noVBand="1"/>
      </w:tblPr>
      <w:tblGrid>
        <w:gridCol w:w="9180"/>
      </w:tblGrid>
      <w:tr w:rsidR="006B1EF1" w14:paraId="04DA637C" w14:textId="77777777">
        <w:tc>
          <w:tcPr>
            <w:tcW w:w="9180" w:type="dxa"/>
          </w:tcPr>
          <w:p w14:paraId="5BEE039E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yum install -y net-tools</w:t>
            </w:r>
          </w:p>
          <w:p w14:paraId="550DA967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yum install -y https://download.postgresql.org/pub/repos/yum/reporpms/EL-7-x86_64/pgdg-redhat-repo-latest.noarch.rpm</w:t>
            </w:r>
          </w:p>
          <w:p w14:paraId="0828A891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yum install -y postgresql14-server</w:t>
            </w:r>
          </w:p>
          <w:p w14:paraId="1AD7757B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 xml:space="preserve">/pgsql-14/bin/postgresql-14-setup </w:t>
            </w:r>
            <w:proofErr w:type="spellStart"/>
            <w:r>
              <w:t>initdb</w:t>
            </w:r>
            <w:proofErr w:type="spellEnd"/>
          </w:p>
          <w:p w14:paraId="56C2A901" w14:textId="77777777" w:rsidR="006B1EF1" w:rsidRDefault="006B1EF1"/>
        </w:tc>
      </w:tr>
    </w:tbl>
    <w:p w14:paraId="49273089" w14:textId="77777777" w:rsidR="006B1EF1" w:rsidRDefault="006B1EF1"/>
    <w:p w14:paraId="7F7DE337" w14:textId="77777777" w:rsidR="006B1EF1" w:rsidRDefault="00000000">
      <w:pPr>
        <w:ind w:firstLineChars="250" w:firstLine="525"/>
      </w:pPr>
      <w:r>
        <w:rPr>
          <w:rFonts w:hint="eastAsia"/>
        </w:rPr>
        <w:t>加入自启动服务。</w:t>
      </w:r>
    </w:p>
    <w:tbl>
      <w:tblPr>
        <w:tblStyle w:val="aff4"/>
        <w:tblW w:w="0" w:type="auto"/>
        <w:tblInd w:w="562" w:type="dxa"/>
        <w:tblLook w:val="04A0" w:firstRow="1" w:lastRow="0" w:firstColumn="1" w:lastColumn="0" w:noHBand="0" w:noVBand="1"/>
      </w:tblPr>
      <w:tblGrid>
        <w:gridCol w:w="9180"/>
      </w:tblGrid>
      <w:tr w:rsidR="006B1EF1" w14:paraId="7D6580BC" w14:textId="77777777">
        <w:tc>
          <w:tcPr>
            <w:tcW w:w="9180" w:type="dxa"/>
          </w:tcPr>
          <w:p w14:paraId="1B82A0F4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postgresql-14</w:t>
            </w:r>
          </w:p>
        </w:tc>
      </w:tr>
    </w:tbl>
    <w:p w14:paraId="3A08B32B" w14:textId="77777777" w:rsidR="006B1EF1" w:rsidRDefault="006B1EF1">
      <w:pPr>
        <w:ind w:firstLineChars="250" w:firstLine="525"/>
      </w:pPr>
    </w:p>
    <w:p w14:paraId="7ACE50A9" w14:textId="77777777" w:rsidR="006B1EF1" w:rsidRDefault="00000000">
      <w:pPr>
        <w:ind w:firstLineChars="250" w:firstLine="525"/>
      </w:pPr>
      <w:r>
        <w:rPr>
          <w:rFonts w:hint="eastAsia"/>
        </w:rPr>
        <w:t>启动</w:t>
      </w:r>
      <w:proofErr w:type="spellStart"/>
      <w:r>
        <w:t>postgresql</w:t>
      </w:r>
      <w:proofErr w:type="spellEnd"/>
    </w:p>
    <w:tbl>
      <w:tblPr>
        <w:tblStyle w:val="aff4"/>
        <w:tblW w:w="0" w:type="auto"/>
        <w:tblInd w:w="562" w:type="dxa"/>
        <w:tblLook w:val="04A0" w:firstRow="1" w:lastRow="0" w:firstColumn="1" w:lastColumn="0" w:noHBand="0" w:noVBand="1"/>
      </w:tblPr>
      <w:tblGrid>
        <w:gridCol w:w="9180"/>
      </w:tblGrid>
      <w:tr w:rsidR="006B1EF1" w14:paraId="12247C4D" w14:textId="77777777">
        <w:tc>
          <w:tcPr>
            <w:tcW w:w="9180" w:type="dxa"/>
          </w:tcPr>
          <w:p w14:paraId="57F94DA4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postgresql-14</w:t>
            </w:r>
          </w:p>
        </w:tc>
      </w:tr>
    </w:tbl>
    <w:p w14:paraId="1CC142C8" w14:textId="77777777" w:rsidR="006B1EF1" w:rsidRDefault="006B1EF1">
      <w:pPr>
        <w:ind w:firstLineChars="250" w:firstLine="525"/>
      </w:pPr>
    </w:p>
    <w:p w14:paraId="3D2BBDF6" w14:textId="77777777" w:rsidR="006B1EF1" w:rsidRDefault="00000000">
      <w:pPr>
        <w:ind w:firstLineChars="250" w:firstLine="525"/>
      </w:pPr>
      <w:r>
        <w:rPr>
          <w:rFonts w:hint="eastAsia"/>
        </w:rPr>
        <w:t>停止</w:t>
      </w:r>
      <w:proofErr w:type="spellStart"/>
      <w:r>
        <w:t>postgresql</w:t>
      </w:r>
      <w:proofErr w:type="spellEnd"/>
    </w:p>
    <w:tbl>
      <w:tblPr>
        <w:tblStyle w:val="aff4"/>
        <w:tblW w:w="0" w:type="auto"/>
        <w:tblInd w:w="562" w:type="dxa"/>
        <w:tblLook w:val="04A0" w:firstRow="1" w:lastRow="0" w:firstColumn="1" w:lastColumn="0" w:noHBand="0" w:noVBand="1"/>
      </w:tblPr>
      <w:tblGrid>
        <w:gridCol w:w="9180"/>
      </w:tblGrid>
      <w:tr w:rsidR="006B1EF1" w14:paraId="2F96A0CD" w14:textId="77777777">
        <w:tc>
          <w:tcPr>
            <w:tcW w:w="9180" w:type="dxa"/>
          </w:tcPr>
          <w:p w14:paraId="52234EE6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stop postgresql-14</w:t>
            </w:r>
          </w:p>
        </w:tc>
      </w:tr>
    </w:tbl>
    <w:p w14:paraId="40A3AABF" w14:textId="77777777" w:rsidR="006B1EF1" w:rsidRDefault="006B1EF1"/>
    <w:p w14:paraId="61DA25CB" w14:textId="77777777" w:rsidR="006B1EF1" w:rsidRDefault="00000000">
      <w:pPr>
        <w:pStyle w:val="4"/>
        <w:rPr>
          <w:rFonts w:ascii="Times New Roman" w:eastAsiaTheme="majorEastAsia" w:hAnsi="Times New Roman" w:cs="Times New Roman"/>
        </w:rPr>
      </w:pPr>
      <w:bookmarkStart w:id="30" w:name="_Toc30016"/>
      <w:bookmarkStart w:id="31" w:name="_Toc107395932"/>
      <w:r>
        <w:rPr>
          <w:rFonts w:ascii="Times New Roman" w:eastAsiaTheme="majorEastAsia" w:hAnsi="Times New Roman" w:cs="Times New Roman"/>
        </w:rPr>
        <w:t>配置</w:t>
      </w:r>
      <w:bookmarkEnd w:id="30"/>
      <w:bookmarkEnd w:id="31"/>
    </w:p>
    <w:p w14:paraId="08E8D6BC" w14:textId="77777777" w:rsidR="006B1EF1" w:rsidRDefault="00000000">
      <w:pPr>
        <w:pStyle w:val="14"/>
        <w:rPr>
          <w:rFonts w:eastAsiaTheme="majorEastAsia" w:cs="Times New Roman"/>
        </w:rPr>
      </w:pPr>
      <w:proofErr w:type="spellStart"/>
      <w:r>
        <w:rPr>
          <w:rFonts w:eastAsiaTheme="majorEastAsia" w:cs="Times New Roman"/>
        </w:rPr>
        <w:t>Postgresql</w:t>
      </w:r>
      <w:proofErr w:type="spellEnd"/>
      <w:r>
        <w:rPr>
          <w:rFonts w:eastAsiaTheme="majorEastAsia" w:cs="Times New Roman"/>
        </w:rPr>
        <w:t>使用默认配置文件</w:t>
      </w:r>
      <w:r>
        <w:rPr>
          <w:rFonts w:eastAsiaTheme="majorEastAsia" w:cs="Times New Roman"/>
        </w:rPr>
        <w:t>: /data2/</w:t>
      </w:r>
      <w:proofErr w:type="spellStart"/>
      <w:r>
        <w:rPr>
          <w:rFonts w:eastAsiaTheme="majorEastAsia" w:cs="Times New Roman"/>
        </w:rPr>
        <w:t>pgsql</w:t>
      </w:r>
      <w:proofErr w:type="spellEnd"/>
      <w:r>
        <w:rPr>
          <w:rFonts w:eastAsiaTheme="majorEastAsia" w:cs="Times New Roman"/>
        </w:rPr>
        <w:t>/14/data/</w:t>
      </w:r>
      <w:proofErr w:type="spellStart"/>
      <w:r>
        <w:rPr>
          <w:rFonts w:eastAsiaTheme="majorEastAsia" w:cs="Times New Roman"/>
        </w:rPr>
        <w:t>postgresql.conf</w:t>
      </w:r>
      <w:proofErr w:type="spellEnd"/>
    </w:p>
    <w:p w14:paraId="678292AE" w14:textId="77777777" w:rsidR="006B1EF1" w:rsidRDefault="00000000">
      <w:pPr>
        <w:pStyle w:val="14"/>
        <w:rPr>
          <w:rFonts w:eastAsiaTheme="majorEastAsia" w:cs="Times New Roman"/>
        </w:rPr>
      </w:pPr>
      <w:r>
        <w:rPr>
          <w:rFonts w:eastAsiaTheme="majorEastAsia" w:cs="Times New Roman"/>
        </w:rPr>
        <w:t>数据存储路径配置为：</w:t>
      </w:r>
    </w:p>
    <w:tbl>
      <w:tblPr>
        <w:tblStyle w:val="aff4"/>
        <w:tblW w:w="0" w:type="auto"/>
        <w:tblInd w:w="562" w:type="dxa"/>
        <w:tblLook w:val="04A0" w:firstRow="1" w:lastRow="0" w:firstColumn="1" w:lastColumn="0" w:noHBand="0" w:noVBand="1"/>
      </w:tblPr>
      <w:tblGrid>
        <w:gridCol w:w="9180"/>
      </w:tblGrid>
      <w:tr w:rsidR="006B1EF1" w14:paraId="5DE26384" w14:textId="77777777">
        <w:tc>
          <w:tcPr>
            <w:tcW w:w="9180" w:type="dxa"/>
          </w:tcPr>
          <w:p w14:paraId="174219BF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/data2/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pgsql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/14/data</w:t>
            </w:r>
          </w:p>
        </w:tc>
      </w:tr>
    </w:tbl>
    <w:p w14:paraId="5110A275" w14:textId="77777777" w:rsidR="006B1EF1" w:rsidRDefault="006B1EF1">
      <w:pPr>
        <w:rPr>
          <w:rFonts w:ascii="Times New Roman" w:eastAsiaTheme="majorEastAsia" w:hAnsi="Times New Roman" w:cs="Times New Roman"/>
        </w:rPr>
      </w:pPr>
    </w:p>
    <w:p w14:paraId="063544BD" w14:textId="77777777" w:rsidR="006B1EF1" w:rsidRDefault="00000000">
      <w:pPr>
        <w:pStyle w:val="4"/>
        <w:rPr>
          <w:rFonts w:ascii="Times New Roman" w:eastAsiaTheme="majorEastAsia" w:hAnsi="Times New Roman" w:cs="Times New Roman"/>
        </w:rPr>
      </w:pPr>
      <w:bookmarkStart w:id="32" w:name="_Toc107395933"/>
      <w:bookmarkStart w:id="33" w:name="_Toc13600"/>
      <w:r>
        <w:rPr>
          <w:rFonts w:ascii="Times New Roman" w:eastAsiaTheme="majorEastAsia" w:hAnsi="Times New Roman" w:cs="Times New Roman"/>
        </w:rPr>
        <w:t>创建用户</w:t>
      </w:r>
      <w:bookmarkEnd w:id="32"/>
      <w:bookmarkEnd w:id="33"/>
    </w:p>
    <w:p w14:paraId="449ABF28" w14:textId="77777777" w:rsidR="006B1EF1" w:rsidRDefault="00000000">
      <w:pPr>
        <w:pStyle w:val="14"/>
        <w:rPr>
          <w:rFonts w:eastAsiaTheme="majorEastAsia" w:cs="Times New Roman"/>
        </w:rPr>
      </w:pPr>
      <w:r>
        <w:rPr>
          <w:rFonts w:eastAsiaTheme="majorEastAsia" w:cs="Times New Roman"/>
        </w:rPr>
        <w:t>开启权限认证功能后需要用户名密码才能够访问数据库。</w:t>
      </w:r>
    </w:p>
    <w:p w14:paraId="7FA439B8" w14:textId="77777777" w:rsidR="006B1EF1" w:rsidRDefault="00000000">
      <w:pPr>
        <w:pStyle w:val="14"/>
        <w:rPr>
          <w:rFonts w:eastAsiaTheme="majorEastAsia" w:cs="Times New Roman"/>
        </w:rPr>
      </w:pPr>
      <w:r>
        <w:rPr>
          <w:rFonts w:eastAsiaTheme="majorEastAsia" w:cs="Times New Roman" w:hint="eastAsia"/>
        </w:rPr>
        <w:lastRenderedPageBreak/>
        <w:t>执行</w:t>
      </w:r>
      <w:proofErr w:type="spellStart"/>
      <w:r>
        <w:rPr>
          <w:rFonts w:eastAsiaTheme="majorEastAsia" w:cs="Times New Roman"/>
        </w:rPr>
        <w:t>sudo</w:t>
      </w:r>
      <w:proofErr w:type="spellEnd"/>
      <w:r>
        <w:rPr>
          <w:rFonts w:eastAsiaTheme="majorEastAsia" w:cs="Times New Roman"/>
        </w:rPr>
        <w:t xml:space="preserve"> -u </w:t>
      </w:r>
      <w:proofErr w:type="spellStart"/>
      <w:r>
        <w:rPr>
          <w:rFonts w:eastAsiaTheme="majorEastAsia" w:cs="Times New Roman"/>
        </w:rPr>
        <w:t>postgres</w:t>
      </w:r>
      <w:proofErr w:type="spellEnd"/>
      <w:r>
        <w:rPr>
          <w:rFonts w:eastAsiaTheme="majorEastAsia" w:cs="Times New Roman"/>
        </w:rPr>
        <w:t xml:space="preserve"> </w:t>
      </w:r>
      <w:proofErr w:type="spellStart"/>
      <w:r>
        <w:rPr>
          <w:rFonts w:eastAsiaTheme="majorEastAsia" w:cs="Times New Roman"/>
        </w:rPr>
        <w:t>psql</w:t>
      </w:r>
      <w:proofErr w:type="spellEnd"/>
      <w:r>
        <w:rPr>
          <w:rFonts w:eastAsiaTheme="majorEastAsia" w:cs="Times New Roman" w:hint="eastAsia"/>
        </w:rPr>
        <w:t>进入</w:t>
      </w:r>
      <w:proofErr w:type="spellStart"/>
      <w:r>
        <w:rPr>
          <w:rFonts w:eastAsiaTheme="majorEastAsia" w:cs="Times New Roman" w:hint="eastAsia"/>
        </w:rPr>
        <w:t>psql</w:t>
      </w:r>
      <w:proofErr w:type="spellEnd"/>
      <w:r>
        <w:rPr>
          <w:rFonts w:eastAsiaTheme="majorEastAsia" w:cs="Times New Roman" w:hint="eastAsia"/>
        </w:rPr>
        <w:t>终端，</w:t>
      </w:r>
      <w:r>
        <w:rPr>
          <w:rFonts w:eastAsiaTheme="majorEastAsia" w:cs="Times New Roman"/>
        </w:rPr>
        <w:t>然后执行：</w:t>
      </w:r>
    </w:p>
    <w:tbl>
      <w:tblPr>
        <w:tblStyle w:val="aff4"/>
        <w:tblW w:w="0" w:type="auto"/>
        <w:tblInd w:w="421" w:type="dxa"/>
        <w:tblLook w:val="04A0" w:firstRow="1" w:lastRow="0" w:firstColumn="1" w:lastColumn="0" w:noHBand="0" w:noVBand="1"/>
      </w:tblPr>
      <w:tblGrid>
        <w:gridCol w:w="9321"/>
      </w:tblGrid>
      <w:tr w:rsidR="006B1EF1" w14:paraId="4EB34995" w14:textId="77777777">
        <w:tc>
          <w:tcPr>
            <w:tcW w:w="9321" w:type="dxa"/>
          </w:tcPr>
          <w:p w14:paraId="5A474007" w14:textId="77777777" w:rsidR="006B1EF1" w:rsidRDefault="00000000">
            <w:pPr>
              <w:ind w:leftChars="-224" w:left="-470" w:rightChars="100" w:right="210"/>
              <w:rPr>
                <w:rFonts w:ascii="Times New Roman" w:eastAsiaTheme="majorEastAsia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Theme="majorEastAsia" w:hAnsi="Times New Roman" w:cs="Times New Roman"/>
              </w:rPr>
              <w:t>cho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 CREATE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USER cacti SUPERUSER;</w:t>
            </w:r>
          </w:p>
          <w:p w14:paraId="7A7033DE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ALTER USER cacti WITH ENCRYPTED PASSWORD 'Cacti_12345';</w:t>
            </w:r>
          </w:p>
          <w:p w14:paraId="3D82B7FF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ALTER USER cacti WITH CREATEDB;</w:t>
            </w:r>
          </w:p>
          <w:p w14:paraId="5AD97E49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ALTER USER cacti WITH LOGIN;</w:t>
            </w:r>
          </w:p>
          <w:p w14:paraId="64CEAFC0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create database rms;</w:t>
            </w:r>
          </w:p>
          <w:p w14:paraId="683954E7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grant all privileges on database rms to cacti;</w:t>
            </w:r>
          </w:p>
          <w:p w14:paraId="7A7B214B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CREATE USER reporter;</w:t>
            </w:r>
          </w:p>
          <w:p w14:paraId="60B9325B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ALTER USER reporter WITH ENCRYPTED PASSWORD 'report_1232*()';</w:t>
            </w:r>
          </w:p>
          <w:p w14:paraId="3BCDAD7E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ALTER USER reporter WITH LOGIN;</w:t>
            </w:r>
          </w:p>
          <w:p w14:paraId="5C858BD8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grant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pg_read_all_data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to reporter;</w:t>
            </w:r>
          </w:p>
          <w:p w14:paraId="0A52CBD7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CREATE USER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feature_dev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2562BFF0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ALTER USER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feature_dev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WITH ENCRYPTED PASSWORD 'howtodoit12345_*&amp;%';</w:t>
            </w:r>
          </w:p>
          <w:p w14:paraId="586A22F1" w14:textId="77777777" w:rsidR="006B1EF1" w:rsidRDefault="00000000">
            <w:pPr>
              <w:ind w:leftChars="-170" w:left="-357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ALTER USER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feature_dev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WITH LOGIN;</w:t>
            </w:r>
          </w:p>
          <w:p w14:paraId="7ACB5FB3" w14:textId="77777777" w:rsidR="006B1EF1" w:rsidRDefault="00000000">
            <w:pPr>
              <w:ind w:leftChars="-224" w:left="-470" w:rightChars="100" w:right="21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 grant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pg_read_all_data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to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feature_dev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;</w:t>
            </w:r>
          </w:p>
          <w:p w14:paraId="6723424C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 xml:space="preserve">    echo "Append '</w:t>
            </w:r>
            <w:proofErr w:type="gramStart"/>
            <w:r>
              <w:rPr>
                <w:rFonts w:ascii="Times New Roman" w:eastAsiaTheme="majorEastAsia" w:hAnsi="Times New Roman" w:cs="Times New Roman"/>
              </w:rPr>
              <w:t>host  all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all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0.0.0.0/0 md5' to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pg_hba.conf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>"</w:t>
            </w:r>
          </w:p>
        </w:tc>
      </w:tr>
    </w:tbl>
    <w:p w14:paraId="4F1AA927" w14:textId="77777777" w:rsidR="006B1EF1" w:rsidRDefault="006B1EF1">
      <w:pPr>
        <w:rPr>
          <w:rFonts w:ascii="Times New Roman" w:eastAsiaTheme="majorEastAsia" w:hAnsi="Times New Roman" w:cs="Times New Roman"/>
        </w:rPr>
      </w:pPr>
    </w:p>
    <w:p w14:paraId="4CD816B5" w14:textId="77777777" w:rsidR="006B1EF1" w:rsidRDefault="00000000">
      <w:pPr>
        <w:ind w:firstLineChars="200" w:firstLine="420"/>
        <w:rPr>
          <w:rFonts w:eastAsiaTheme="majorEastAsia" w:cs="Times New Roman"/>
        </w:rPr>
      </w:pPr>
      <w:r>
        <w:rPr>
          <w:rFonts w:ascii="Times New Roman" w:eastAsiaTheme="majorEastAsia" w:hAnsi="Times New Roman" w:cs="Times New Roman" w:hint="eastAsia"/>
        </w:rPr>
        <w:t>修改下</w:t>
      </w:r>
      <w:r>
        <w:rPr>
          <w:rFonts w:eastAsiaTheme="majorEastAsia" w:cs="Times New Roman"/>
        </w:rPr>
        <w:t>/data2/</w:t>
      </w:r>
      <w:proofErr w:type="spellStart"/>
      <w:r>
        <w:rPr>
          <w:rFonts w:eastAsiaTheme="majorEastAsia" w:cs="Times New Roman"/>
        </w:rPr>
        <w:t>pgsql</w:t>
      </w:r>
      <w:proofErr w:type="spellEnd"/>
      <w:r>
        <w:rPr>
          <w:rFonts w:eastAsiaTheme="majorEastAsia" w:cs="Times New Roman"/>
        </w:rPr>
        <w:t>/14/data/</w:t>
      </w:r>
      <w:proofErr w:type="spellStart"/>
      <w:r>
        <w:rPr>
          <w:rFonts w:eastAsiaTheme="majorEastAsia" w:cs="Times New Roman"/>
        </w:rPr>
        <w:t>pg_hba.conf</w:t>
      </w:r>
      <w:proofErr w:type="spellEnd"/>
      <w:r>
        <w:rPr>
          <w:rFonts w:eastAsiaTheme="majorEastAsia" w:cs="Times New Roman" w:hint="eastAsia"/>
        </w:rPr>
        <w:t>，增加如下内容：</w:t>
      </w:r>
    </w:p>
    <w:tbl>
      <w:tblPr>
        <w:tblStyle w:val="aff4"/>
        <w:tblW w:w="0" w:type="auto"/>
        <w:tblInd w:w="421" w:type="dxa"/>
        <w:tblLook w:val="04A0" w:firstRow="1" w:lastRow="0" w:firstColumn="1" w:lastColumn="0" w:noHBand="0" w:noVBand="1"/>
      </w:tblPr>
      <w:tblGrid>
        <w:gridCol w:w="9321"/>
      </w:tblGrid>
      <w:tr w:rsidR="006B1EF1" w14:paraId="2FDF6FE2" w14:textId="77777777">
        <w:tc>
          <w:tcPr>
            <w:tcW w:w="9321" w:type="dxa"/>
          </w:tcPr>
          <w:p w14:paraId="18EBF9EB" w14:textId="77777777" w:rsidR="006B1EF1" w:rsidRDefault="00000000">
            <w:pPr>
              <w:rPr>
                <w:rFonts w:ascii="Times New Roman" w:eastAsiaTheme="majorEastAsia" w:hAnsi="Times New Roman" w:cs="Times New Roman"/>
              </w:rPr>
            </w:pPr>
            <w:proofErr w:type="gramStart"/>
            <w:r>
              <w:rPr>
                <w:rFonts w:ascii="Times New Roman" w:eastAsiaTheme="majorEastAsia" w:hAnsi="Times New Roman" w:cs="Times New Roman"/>
              </w:rPr>
              <w:t>host  all</w:t>
            </w:r>
            <w:proofErr w:type="gramEnd"/>
            <w:r>
              <w:rPr>
                <w:rFonts w:ascii="Times New Roman" w:eastAsiaTheme="majorEastAsia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eastAsiaTheme="majorEastAsia" w:hAnsi="Times New Roman" w:cs="Times New Roman"/>
              </w:rPr>
              <w:t>all</w:t>
            </w:r>
            <w:proofErr w:type="spellEnd"/>
            <w:r>
              <w:rPr>
                <w:rFonts w:ascii="Times New Roman" w:eastAsiaTheme="majorEastAsia" w:hAnsi="Times New Roman" w:cs="Times New Roman"/>
              </w:rPr>
              <w:t xml:space="preserve"> 0.0.0.0/0 md5</w:t>
            </w:r>
          </w:p>
        </w:tc>
      </w:tr>
    </w:tbl>
    <w:p w14:paraId="29D3FDD4" w14:textId="1A296692" w:rsidR="006B1EF1" w:rsidRDefault="006B1EF1">
      <w:pPr>
        <w:rPr>
          <w:rFonts w:ascii="Times New Roman" w:eastAsiaTheme="majorEastAsia" w:hAnsi="Times New Roman" w:cs="Times New Roman"/>
        </w:rPr>
      </w:pPr>
    </w:p>
    <w:p w14:paraId="5006D623" w14:textId="77777777" w:rsidR="00DA2109" w:rsidRDefault="00DA2109" w:rsidP="00DA2109">
      <w:pPr>
        <w:pStyle w:val="4"/>
      </w:pPr>
      <w:r w:rsidRPr="00512615">
        <w:rPr>
          <w:rFonts w:hint="eastAsia"/>
        </w:rPr>
        <w:t>注意事项</w:t>
      </w:r>
    </w:p>
    <w:p w14:paraId="3151E996" w14:textId="77777777" w:rsidR="00DA2109" w:rsidRDefault="00DA2109" w:rsidP="00DA2109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以上，越大越好。修改文件</w:t>
      </w:r>
      <w:r w:rsidRPr="00077D85">
        <w:t>/</w:t>
      </w:r>
      <w:proofErr w:type="spellStart"/>
      <w:r w:rsidRPr="00077D85">
        <w:t>etc</w:t>
      </w:r>
      <w:proofErr w:type="spellEnd"/>
      <w:r w:rsidRPr="00077D85">
        <w:t>/security/</w:t>
      </w:r>
      <w:proofErr w:type="spellStart"/>
      <w:r w:rsidRPr="00077D85">
        <w:t>limits.d</w:t>
      </w:r>
      <w:proofErr w:type="spellEnd"/>
      <w:r w:rsidRPr="00077D85">
        <w:t>/20-nproc.conf</w:t>
      </w:r>
      <w:r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DA2109" w14:paraId="5D29CDA6" w14:textId="77777777" w:rsidTr="009700DB">
        <w:tc>
          <w:tcPr>
            <w:tcW w:w="9742" w:type="dxa"/>
          </w:tcPr>
          <w:p w14:paraId="2E7AF669" w14:textId="77777777" w:rsidR="00DA2109" w:rsidRDefault="00DA2109" w:rsidP="009700DB">
            <w:r>
              <w:t># Default limit for number of user's processes to prevent</w:t>
            </w:r>
          </w:p>
          <w:p w14:paraId="3E4BE898" w14:textId="77777777" w:rsidR="00DA2109" w:rsidRDefault="00DA2109" w:rsidP="009700DB">
            <w:r>
              <w:t># accidental fork bombs.</w:t>
            </w:r>
          </w:p>
          <w:p w14:paraId="0126EFE1" w14:textId="77777777" w:rsidR="00DA2109" w:rsidRDefault="00DA2109" w:rsidP="009700DB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4DCD4A5A" w14:textId="77777777" w:rsidR="00DA2109" w:rsidRDefault="00DA2109" w:rsidP="009700DB"/>
          <w:p w14:paraId="57AA40B4" w14:textId="77777777" w:rsidR="00DA2109" w:rsidRDefault="00DA2109" w:rsidP="009700DB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39810ECF" w14:textId="77777777" w:rsidR="00DA2109" w:rsidRDefault="00DA2109" w:rsidP="009700DB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2721F7BD" w14:textId="77777777" w:rsidR="00DA2109" w:rsidRDefault="00DA2109" w:rsidP="009700DB">
            <w:pPr>
              <w:rPr>
                <w:rFonts w:hint="eastAsia"/>
              </w:rPr>
            </w:pPr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27C337CB" w14:textId="3B66973A" w:rsidR="00DA2109" w:rsidRDefault="00DA2109" w:rsidP="00DA2109">
      <w:pPr>
        <w:spacing w:line="360" w:lineRule="auto"/>
      </w:pPr>
    </w:p>
    <w:p w14:paraId="2BAC4E2B" w14:textId="77777777" w:rsidR="000C0F93" w:rsidRDefault="000C0F93" w:rsidP="000C0F93">
      <w:pPr>
        <w:spacing w:line="360" w:lineRule="auto"/>
        <w:rPr>
          <w:rFonts w:hint="eastAsia"/>
        </w:rPr>
      </w:pPr>
      <w:r>
        <w:rPr>
          <w:rFonts w:hint="eastAsia"/>
        </w:rPr>
        <w:t>关闭</w:t>
      </w:r>
      <w:proofErr w:type="spellStart"/>
      <w:r>
        <w:t>selinux</w:t>
      </w:r>
      <w:proofErr w:type="spellEnd"/>
      <w:r>
        <w:rPr>
          <w:rFonts w:hint="eastAsia"/>
        </w:rPr>
        <w:t>，修改文件</w:t>
      </w:r>
      <w:r w:rsidRPr="000C3D8B">
        <w:t>/</w:t>
      </w:r>
      <w:proofErr w:type="spellStart"/>
      <w:r w:rsidRPr="000C3D8B">
        <w:t>etc</w:t>
      </w:r>
      <w:proofErr w:type="spellEnd"/>
      <w:r w:rsidRPr="000C3D8B">
        <w:t>/</w:t>
      </w:r>
      <w:proofErr w:type="spellStart"/>
      <w:r w:rsidRPr="000C3D8B">
        <w:t>selinux</w:t>
      </w:r>
      <w:proofErr w:type="spellEnd"/>
      <w:r w:rsidRPr="000C3D8B">
        <w:t>/config</w:t>
      </w:r>
      <w:r>
        <w:rPr>
          <w:rFonts w:hint="eastAsia"/>
        </w:rPr>
        <w:t>，然后重启。修改内容如下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0C0F93" w14:paraId="7BF4ADA5" w14:textId="77777777" w:rsidTr="009700DB">
        <w:tc>
          <w:tcPr>
            <w:tcW w:w="9742" w:type="dxa"/>
          </w:tcPr>
          <w:p w14:paraId="0C3F8597" w14:textId="77777777" w:rsidR="000C0F93" w:rsidRDefault="000C0F93" w:rsidP="009700DB">
            <w:pPr>
              <w:spacing w:line="360" w:lineRule="auto"/>
              <w:rPr>
                <w:rFonts w:hint="eastAsia"/>
              </w:rPr>
            </w:pPr>
            <w:r w:rsidRPr="000C3D8B">
              <w:t>SELINUX=disabled</w:t>
            </w:r>
          </w:p>
        </w:tc>
      </w:tr>
    </w:tbl>
    <w:p w14:paraId="69C452E0" w14:textId="77777777" w:rsidR="000C0F93" w:rsidRDefault="000C0F93" w:rsidP="00DA2109">
      <w:pPr>
        <w:spacing w:line="360" w:lineRule="auto"/>
        <w:rPr>
          <w:rFonts w:hint="eastAsia"/>
        </w:rPr>
      </w:pPr>
    </w:p>
    <w:p w14:paraId="07401C19" w14:textId="77777777" w:rsidR="00DA2109" w:rsidRPr="004E407E" w:rsidRDefault="00DA2109" w:rsidP="00DA2109">
      <w:pPr>
        <w:spacing w:line="360" w:lineRule="auto"/>
        <w:rPr>
          <w:rFonts w:ascii="Times New Roman" w:eastAsiaTheme="majorEastAsia" w:hAnsi="Times New Roman" w:cs="Times New Roman" w:hint="eastAsia"/>
        </w:rPr>
      </w:pPr>
      <w:r>
        <w:rPr>
          <w:rFonts w:hint="eastAsia"/>
        </w:rPr>
        <w:t>服务比较稳定，暂未出现过异常崩溃。</w:t>
      </w:r>
    </w:p>
    <w:p w14:paraId="4150B399" w14:textId="77777777" w:rsidR="00DA2109" w:rsidRPr="00DA2109" w:rsidRDefault="00DA2109">
      <w:pPr>
        <w:rPr>
          <w:rFonts w:ascii="Times New Roman" w:eastAsiaTheme="majorEastAsia" w:hAnsi="Times New Roman" w:cs="Times New Roman" w:hint="eastAsia"/>
        </w:rPr>
      </w:pPr>
    </w:p>
    <w:p w14:paraId="44BD87DB" w14:textId="77777777" w:rsidR="006B1EF1" w:rsidRDefault="00000000">
      <w:pPr>
        <w:pStyle w:val="3"/>
      </w:pPr>
      <w:bookmarkStart w:id="34" w:name="_Toc26557"/>
      <w:bookmarkStart w:id="35" w:name="_Toc80266665"/>
      <w:bookmarkStart w:id="36" w:name="_Toc107395935"/>
      <w:r>
        <w:rPr>
          <w:rFonts w:hint="eastAsia"/>
        </w:rPr>
        <w:t>M</w:t>
      </w:r>
      <w:r>
        <w:t>ilvus</w:t>
      </w:r>
      <w:r>
        <w:rPr>
          <w:rFonts w:hint="eastAsia"/>
        </w:rPr>
        <w:t>向量搜索数据库服务部署</w:t>
      </w:r>
      <w:bookmarkEnd w:id="34"/>
      <w:bookmarkEnd w:id="35"/>
    </w:p>
    <w:p w14:paraId="3611AE3B" w14:textId="77777777" w:rsidR="006B1EF1" w:rsidRDefault="00000000">
      <w:pPr>
        <w:pStyle w:val="14"/>
      </w:pPr>
      <w:r>
        <w:rPr>
          <w:rFonts w:hint="eastAsia"/>
        </w:rPr>
        <w:t>系统使用</w:t>
      </w:r>
      <w:r>
        <w:rPr>
          <w:rFonts w:hint="eastAsia"/>
        </w:rPr>
        <w:t>Milvus</w:t>
      </w:r>
      <w:r>
        <w:t>-2.0.x</w:t>
      </w:r>
      <w:r>
        <w:rPr>
          <w:rFonts w:hint="eastAsia"/>
        </w:rPr>
        <w:t>来进行向量检索，支持语义级别的检索。</w:t>
      </w:r>
      <w:r>
        <w:rPr>
          <w:rFonts w:hint="eastAsia"/>
        </w:rPr>
        <w:t>A</w:t>
      </w:r>
      <w:r>
        <w:t>ttu</w:t>
      </w:r>
      <w:r>
        <w:rPr>
          <w:rFonts w:hint="eastAsia"/>
        </w:rPr>
        <w:t>作为管理终端，浏览</w:t>
      </w:r>
      <w:r>
        <w:rPr>
          <w:rFonts w:hint="eastAsia"/>
        </w:rPr>
        <w:lastRenderedPageBreak/>
        <w:t>milvus</w:t>
      </w:r>
      <w:r>
        <w:rPr>
          <w:rFonts w:hint="eastAsia"/>
        </w:rPr>
        <w:t>中的数据。</w:t>
      </w:r>
    </w:p>
    <w:p w14:paraId="5F55E6D2" w14:textId="77777777" w:rsidR="006B1EF1" w:rsidRDefault="00000000">
      <w:pPr>
        <w:pStyle w:val="4"/>
      </w:pPr>
      <w:bookmarkStart w:id="37" w:name="_Toc2205"/>
      <w:bookmarkStart w:id="38" w:name="_Toc80266666"/>
      <w:r>
        <w:rPr>
          <w:rFonts w:hint="eastAsia"/>
        </w:rPr>
        <w:t>安装</w:t>
      </w:r>
      <w:bookmarkEnd w:id="37"/>
      <w:bookmarkEnd w:id="38"/>
    </w:p>
    <w:p w14:paraId="291363F5" w14:textId="320805F1" w:rsidR="002F3663" w:rsidRPr="004A4C98" w:rsidRDefault="002F3663">
      <w:pPr>
        <w:pStyle w:val="14"/>
        <w:rPr>
          <w:rFonts w:hint="eastAsia"/>
        </w:rPr>
      </w:pPr>
      <w:r>
        <w:rPr>
          <w:rFonts w:hint="eastAsia"/>
        </w:rPr>
        <w:t>部署在</w:t>
      </w:r>
      <w:r>
        <w:t>192.168.0.50</w:t>
      </w:r>
      <w:r>
        <w:rPr>
          <w:rFonts w:hint="eastAsia"/>
        </w:rPr>
        <w:t>上</w:t>
      </w:r>
      <w:r w:rsidR="004D20B8">
        <w:rPr>
          <w:rFonts w:hint="eastAsia"/>
        </w:rPr>
        <w:t>，</w:t>
      </w:r>
      <w:r w:rsidR="004D20B8">
        <w:rPr>
          <w:rFonts w:hint="eastAsia"/>
        </w:rPr>
        <w:t>Web</w:t>
      </w:r>
      <w:r w:rsidR="004D20B8">
        <w:rPr>
          <w:rFonts w:hint="eastAsia"/>
        </w:rPr>
        <w:t>管理入口是</w:t>
      </w:r>
      <w:r w:rsidR="004A4C98">
        <w:fldChar w:fldCharType="begin"/>
      </w:r>
      <w:r w:rsidR="004A4C98">
        <w:instrText xml:space="preserve"> HYPERLINK "</w:instrText>
      </w:r>
      <w:r w:rsidR="004A4C98" w:rsidRPr="004A4C98">
        <w:instrText>http://192.168.0.50:8000/</w:instrText>
      </w:r>
      <w:r w:rsidR="004A4C98">
        <w:instrText xml:space="preserve">" </w:instrText>
      </w:r>
      <w:r w:rsidR="004A4C98">
        <w:fldChar w:fldCharType="separate"/>
      </w:r>
      <w:r w:rsidR="004A4C98" w:rsidRPr="00595AF5">
        <w:rPr>
          <w:rStyle w:val="aff6"/>
        </w:rPr>
        <w:t>http://192.168.0.50:8000/</w:t>
      </w:r>
      <w:r w:rsidR="004A4C98">
        <w:fldChar w:fldCharType="end"/>
      </w:r>
      <w:r w:rsidR="004A4C98">
        <w:rPr>
          <w:rFonts w:hint="eastAsia"/>
        </w:rPr>
        <w:t>。</w:t>
      </w:r>
    </w:p>
    <w:p w14:paraId="7D84FAE0" w14:textId="28B7AA77" w:rsidR="006B1EF1" w:rsidRDefault="00000000">
      <w:pPr>
        <w:pStyle w:val="14"/>
      </w:pPr>
      <w:r>
        <w:rPr>
          <w:rFonts w:hint="eastAsia"/>
        </w:rPr>
        <w:t>通过官方软件源进行安装，具体参见：</w:t>
      </w:r>
    </w:p>
    <w:p w14:paraId="7199557D" w14:textId="77777777" w:rsidR="006B1EF1" w:rsidRDefault="00000000">
      <w:pPr>
        <w:pStyle w:val="14"/>
      </w:pPr>
      <w:hyperlink r:id="rId12" w:history="1">
        <w:r>
          <w:rPr>
            <w:rStyle w:val="aff6"/>
          </w:rPr>
          <w:t>https://milvus.io/docs/v2.0.x/install_standalone-aptyum.md</w:t>
        </w:r>
      </w:hyperlink>
    </w:p>
    <w:tbl>
      <w:tblPr>
        <w:tblStyle w:val="aff4"/>
        <w:tblW w:w="0" w:type="auto"/>
        <w:tblInd w:w="421" w:type="dxa"/>
        <w:tblLook w:val="04A0" w:firstRow="1" w:lastRow="0" w:firstColumn="1" w:lastColumn="0" w:noHBand="0" w:noVBand="1"/>
      </w:tblPr>
      <w:tblGrid>
        <w:gridCol w:w="9321"/>
      </w:tblGrid>
      <w:tr w:rsidR="006B1EF1" w14:paraId="79811C93" w14:textId="77777777">
        <w:tc>
          <w:tcPr>
            <w:tcW w:w="9321" w:type="dxa"/>
          </w:tcPr>
          <w:p w14:paraId="22718ED4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yum install </w:t>
            </w:r>
            <w:hyperlink r:id="rId13" w:history="1">
              <w:r>
                <w:t>https://github.com/milvus-io/milvus/releases/download/v2.0.2/milvus-2.0.2-.el7.x86_64.rpm</w:t>
              </w:r>
            </w:hyperlink>
          </w:p>
        </w:tc>
      </w:tr>
    </w:tbl>
    <w:p w14:paraId="69323121" w14:textId="77777777" w:rsidR="006B1EF1" w:rsidRDefault="006B1EF1">
      <w:pPr>
        <w:pStyle w:val="14"/>
      </w:pPr>
    </w:p>
    <w:p w14:paraId="4593B766" w14:textId="77777777" w:rsidR="006B1EF1" w:rsidRDefault="00000000">
      <w:pPr>
        <w:pStyle w:val="4"/>
      </w:pPr>
      <w:bookmarkStart w:id="39" w:name="_Toc80266667"/>
      <w:bookmarkStart w:id="40" w:name="_Toc3459"/>
      <w:r>
        <w:rPr>
          <w:rFonts w:hint="eastAsia"/>
        </w:rPr>
        <w:t>配置</w:t>
      </w:r>
      <w:bookmarkEnd w:id="39"/>
      <w:bookmarkEnd w:id="40"/>
    </w:p>
    <w:p w14:paraId="4EEF99EC" w14:textId="77777777" w:rsidR="006B1EF1" w:rsidRDefault="00000000">
      <w:pPr>
        <w:pStyle w:val="14"/>
      </w:pPr>
      <w:r>
        <w:rPr>
          <w:rFonts w:hint="eastAsia"/>
        </w:rPr>
        <w:t>配置文件为</w:t>
      </w:r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/milvus/configs/</w:t>
      </w:r>
      <w:proofErr w:type="spellStart"/>
      <w:r>
        <w:t>milvus.yml</w:t>
      </w:r>
      <w:proofErr w:type="spellEnd"/>
    </w:p>
    <w:p w14:paraId="58F0D2B7" w14:textId="77777777" w:rsidR="006B1EF1" w:rsidRDefault="00000000">
      <w:pPr>
        <w:pStyle w:val="14"/>
      </w:pPr>
      <w:r>
        <w:rPr>
          <w:rFonts w:hint="eastAsia"/>
        </w:rPr>
        <w:t>监听所有网络地址：</w:t>
      </w:r>
    </w:p>
    <w:tbl>
      <w:tblPr>
        <w:tblStyle w:val="aff4"/>
        <w:tblW w:w="0" w:type="auto"/>
        <w:tblInd w:w="421" w:type="dxa"/>
        <w:tblLook w:val="04A0" w:firstRow="1" w:lastRow="0" w:firstColumn="1" w:lastColumn="0" w:noHBand="0" w:noVBand="1"/>
      </w:tblPr>
      <w:tblGrid>
        <w:gridCol w:w="9321"/>
      </w:tblGrid>
      <w:tr w:rsidR="006B1EF1" w14:paraId="629F73F7" w14:textId="77777777">
        <w:tc>
          <w:tcPr>
            <w:tcW w:w="9321" w:type="dxa"/>
          </w:tcPr>
          <w:p w14:paraId="29D0AA79" w14:textId="77777777" w:rsidR="006B1EF1" w:rsidRDefault="00000000">
            <w:r>
              <w:t>proxy:</w:t>
            </w:r>
          </w:p>
          <w:p w14:paraId="45289E54" w14:textId="77777777" w:rsidR="006B1EF1" w:rsidRDefault="00000000">
            <w:r>
              <w:t xml:space="preserve">  address: 0.0.0.0</w:t>
            </w:r>
          </w:p>
          <w:p w14:paraId="424EC319" w14:textId="77777777" w:rsidR="006B1EF1" w:rsidRDefault="00000000">
            <w:r>
              <w:t xml:space="preserve">  port: 19530</w:t>
            </w:r>
          </w:p>
        </w:tc>
      </w:tr>
    </w:tbl>
    <w:p w14:paraId="1A30BB6D" w14:textId="77777777" w:rsidR="006B1EF1" w:rsidRDefault="006B1EF1"/>
    <w:p w14:paraId="5A92FF44" w14:textId="77777777" w:rsidR="006B1EF1" w:rsidRDefault="00000000">
      <w:pPr>
        <w:pStyle w:val="14"/>
      </w:pPr>
      <w:r>
        <w:rPr>
          <w:rFonts w:hint="eastAsia"/>
        </w:rPr>
        <w:t>启动服务：</w:t>
      </w:r>
    </w:p>
    <w:tbl>
      <w:tblPr>
        <w:tblStyle w:val="aff4"/>
        <w:tblW w:w="0" w:type="auto"/>
        <w:tblInd w:w="421" w:type="dxa"/>
        <w:tblLook w:val="04A0" w:firstRow="1" w:lastRow="0" w:firstColumn="1" w:lastColumn="0" w:noHBand="0" w:noVBand="1"/>
      </w:tblPr>
      <w:tblGrid>
        <w:gridCol w:w="9321"/>
      </w:tblGrid>
      <w:tr w:rsidR="006B1EF1" w14:paraId="43F4104C" w14:textId="77777777">
        <w:tc>
          <w:tcPr>
            <w:tcW w:w="9321" w:type="dxa"/>
          </w:tcPr>
          <w:p w14:paraId="5457B628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milvus</w:t>
            </w:r>
          </w:p>
        </w:tc>
      </w:tr>
    </w:tbl>
    <w:p w14:paraId="0521FF71" w14:textId="77777777" w:rsidR="006B1EF1" w:rsidRDefault="00000000" w:rsidP="00334480">
      <w:pPr>
        <w:pStyle w:val="14"/>
      </w:pPr>
      <w:r>
        <w:rPr>
          <w:rFonts w:hint="eastAsia"/>
        </w:rPr>
        <w:t>停止服务</w:t>
      </w:r>
    </w:p>
    <w:tbl>
      <w:tblPr>
        <w:tblStyle w:val="aff4"/>
        <w:tblW w:w="19063" w:type="dxa"/>
        <w:tblInd w:w="421" w:type="dxa"/>
        <w:tblLook w:val="04A0" w:firstRow="1" w:lastRow="0" w:firstColumn="1" w:lastColumn="0" w:noHBand="0" w:noVBand="1"/>
      </w:tblPr>
      <w:tblGrid>
        <w:gridCol w:w="9321"/>
        <w:gridCol w:w="9742"/>
      </w:tblGrid>
      <w:tr w:rsidR="006B1EF1" w14:paraId="1B63C0EE" w14:textId="77777777" w:rsidTr="00334480">
        <w:tc>
          <w:tcPr>
            <w:tcW w:w="9321" w:type="dxa"/>
          </w:tcPr>
          <w:p w14:paraId="04513EA3" w14:textId="77777777" w:rsidR="006B1EF1" w:rsidRDefault="00000000">
            <w:pPr>
              <w:pStyle w:val="14"/>
              <w:ind w:firstLineChars="0" w:firstLine="0"/>
            </w:pPr>
            <w:proofErr w:type="spellStart"/>
            <w:r>
              <w:rPr>
                <w:rFonts w:asciiTheme="minorHAnsi" w:hAnsiTheme="minorHAnsi"/>
                <w:sz w:val="21"/>
              </w:rPr>
              <w:t>Sudo</w:t>
            </w:r>
            <w:proofErr w:type="spellEnd"/>
            <w:r>
              <w:rPr>
                <w:rFonts w:asciiTheme="minorHAnsi" w:hAnsiTheme="minorHAnsi"/>
                <w:sz w:val="21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1"/>
              </w:rPr>
              <w:t>systemctl</w:t>
            </w:r>
            <w:proofErr w:type="spellEnd"/>
            <w:r>
              <w:rPr>
                <w:rFonts w:asciiTheme="minorHAnsi" w:hAnsiTheme="minorHAnsi"/>
                <w:sz w:val="21"/>
              </w:rPr>
              <w:t xml:space="preserve"> stop milvus</w:t>
            </w:r>
          </w:p>
        </w:tc>
        <w:tc>
          <w:tcPr>
            <w:tcW w:w="9742" w:type="dxa"/>
          </w:tcPr>
          <w:p w14:paraId="3BDCA99D" w14:textId="77777777" w:rsidR="006B1EF1" w:rsidRDefault="006B1EF1">
            <w:pPr>
              <w:pStyle w:val="14"/>
              <w:ind w:firstLineChars="0" w:firstLine="0"/>
            </w:pPr>
          </w:p>
        </w:tc>
      </w:tr>
    </w:tbl>
    <w:p w14:paraId="4D1BF238" w14:textId="44283B37" w:rsidR="004A6563" w:rsidRDefault="004A6563">
      <w:pPr>
        <w:pStyle w:val="14"/>
      </w:pPr>
    </w:p>
    <w:p w14:paraId="4EF4DD01" w14:textId="77777777" w:rsidR="004A6563" w:rsidRDefault="004A6563" w:rsidP="004A6563">
      <w:pPr>
        <w:pStyle w:val="4"/>
      </w:pPr>
      <w:r w:rsidRPr="00512615">
        <w:rPr>
          <w:rFonts w:hint="eastAsia"/>
        </w:rPr>
        <w:t>注意事项</w:t>
      </w:r>
    </w:p>
    <w:p w14:paraId="22CF5006" w14:textId="77777777" w:rsidR="004A6563" w:rsidRDefault="004A6563" w:rsidP="004A6563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以上，越大越好。修改文件</w:t>
      </w:r>
      <w:r w:rsidRPr="00077D85">
        <w:t>/</w:t>
      </w:r>
      <w:proofErr w:type="spellStart"/>
      <w:r w:rsidRPr="00077D85">
        <w:t>etc</w:t>
      </w:r>
      <w:proofErr w:type="spellEnd"/>
      <w:r w:rsidRPr="00077D85">
        <w:t>/security/</w:t>
      </w:r>
      <w:proofErr w:type="spellStart"/>
      <w:r w:rsidRPr="00077D85">
        <w:t>limits.d</w:t>
      </w:r>
      <w:proofErr w:type="spellEnd"/>
      <w:r w:rsidRPr="00077D85">
        <w:t>/20-nproc.conf</w:t>
      </w:r>
      <w:r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4A6563" w14:paraId="0E8BDEA0" w14:textId="77777777" w:rsidTr="009700DB">
        <w:tc>
          <w:tcPr>
            <w:tcW w:w="9742" w:type="dxa"/>
          </w:tcPr>
          <w:p w14:paraId="063DB5CC" w14:textId="77777777" w:rsidR="004A6563" w:rsidRDefault="004A6563" w:rsidP="009700DB">
            <w:r>
              <w:t># Default limit for number of user's processes to prevent</w:t>
            </w:r>
          </w:p>
          <w:p w14:paraId="08740EC2" w14:textId="77777777" w:rsidR="004A6563" w:rsidRDefault="004A6563" w:rsidP="009700DB">
            <w:r>
              <w:t># accidental fork bombs.</w:t>
            </w:r>
          </w:p>
          <w:p w14:paraId="6766CC11" w14:textId="77777777" w:rsidR="004A6563" w:rsidRDefault="004A6563" w:rsidP="009700DB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6DAF8CBA" w14:textId="77777777" w:rsidR="004A6563" w:rsidRDefault="004A6563" w:rsidP="009700DB"/>
          <w:p w14:paraId="02B6B2A3" w14:textId="77777777" w:rsidR="004A6563" w:rsidRDefault="004A6563" w:rsidP="009700DB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35EFBC75" w14:textId="77777777" w:rsidR="004A6563" w:rsidRDefault="004A6563" w:rsidP="009700DB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491D928C" w14:textId="77777777" w:rsidR="004A6563" w:rsidRDefault="004A6563" w:rsidP="009700DB">
            <w:pPr>
              <w:rPr>
                <w:rFonts w:hint="eastAsia"/>
              </w:rPr>
            </w:pPr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26E86AD5" w14:textId="3C9529EA" w:rsidR="004A6563" w:rsidRDefault="004A6563" w:rsidP="004A6563">
      <w:pPr>
        <w:spacing w:line="360" w:lineRule="auto"/>
      </w:pPr>
    </w:p>
    <w:p w14:paraId="5DB100A7" w14:textId="77777777" w:rsidR="0031416D" w:rsidRDefault="0031416D" w:rsidP="0031416D">
      <w:pPr>
        <w:spacing w:line="360" w:lineRule="auto"/>
        <w:rPr>
          <w:rFonts w:hint="eastAsia"/>
        </w:rPr>
      </w:pPr>
      <w:r>
        <w:rPr>
          <w:rFonts w:hint="eastAsia"/>
        </w:rPr>
        <w:t>关闭</w:t>
      </w:r>
      <w:proofErr w:type="spellStart"/>
      <w:r>
        <w:t>selinux</w:t>
      </w:r>
      <w:proofErr w:type="spellEnd"/>
      <w:r>
        <w:rPr>
          <w:rFonts w:hint="eastAsia"/>
        </w:rPr>
        <w:t>，修改文件</w:t>
      </w:r>
      <w:r w:rsidRPr="000C3D8B">
        <w:t>/</w:t>
      </w:r>
      <w:proofErr w:type="spellStart"/>
      <w:r w:rsidRPr="000C3D8B">
        <w:t>etc</w:t>
      </w:r>
      <w:proofErr w:type="spellEnd"/>
      <w:r w:rsidRPr="000C3D8B">
        <w:t>/</w:t>
      </w:r>
      <w:proofErr w:type="spellStart"/>
      <w:r w:rsidRPr="000C3D8B">
        <w:t>selinux</w:t>
      </w:r>
      <w:proofErr w:type="spellEnd"/>
      <w:r w:rsidRPr="000C3D8B">
        <w:t>/config</w:t>
      </w:r>
      <w:r>
        <w:rPr>
          <w:rFonts w:hint="eastAsia"/>
        </w:rPr>
        <w:t>，然后重启。修改内容如下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31416D" w14:paraId="555ABE8B" w14:textId="77777777" w:rsidTr="009700DB">
        <w:tc>
          <w:tcPr>
            <w:tcW w:w="9742" w:type="dxa"/>
          </w:tcPr>
          <w:p w14:paraId="6A72E8D2" w14:textId="77777777" w:rsidR="0031416D" w:rsidRDefault="0031416D" w:rsidP="009700DB">
            <w:pPr>
              <w:spacing w:line="360" w:lineRule="auto"/>
              <w:rPr>
                <w:rFonts w:hint="eastAsia"/>
              </w:rPr>
            </w:pPr>
            <w:r w:rsidRPr="000C3D8B">
              <w:t>SELINUX=disabled</w:t>
            </w:r>
          </w:p>
        </w:tc>
      </w:tr>
    </w:tbl>
    <w:p w14:paraId="4175C26F" w14:textId="77777777" w:rsidR="0031416D" w:rsidRDefault="0031416D" w:rsidP="004A6563">
      <w:pPr>
        <w:spacing w:line="360" w:lineRule="auto"/>
        <w:rPr>
          <w:rFonts w:hint="eastAsia"/>
        </w:rPr>
      </w:pPr>
    </w:p>
    <w:p w14:paraId="567483E5" w14:textId="3D572487" w:rsidR="004A6563" w:rsidRDefault="004A6563" w:rsidP="004A6563">
      <w:pPr>
        <w:pStyle w:val="14"/>
        <w:rPr>
          <w:rFonts w:hint="eastAsia"/>
        </w:rPr>
      </w:pPr>
      <w:r>
        <w:rPr>
          <w:rFonts w:hint="eastAsia"/>
        </w:rPr>
        <w:t>服务比较稳定，暂未出现过异常崩溃。</w:t>
      </w:r>
    </w:p>
    <w:p w14:paraId="1439FCF8" w14:textId="77777777" w:rsidR="006B1EF1" w:rsidRDefault="00000000">
      <w:pPr>
        <w:pStyle w:val="3"/>
      </w:pPr>
      <w:bookmarkStart w:id="41" w:name="_Toc21294"/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内存数据库部署</w:t>
      </w:r>
      <w:bookmarkEnd w:id="41"/>
    </w:p>
    <w:p w14:paraId="0FAA6B99" w14:textId="77777777" w:rsidR="006B1EF1" w:rsidRDefault="00000000">
      <w:r>
        <w:rPr>
          <w:rFonts w:hint="eastAsia"/>
        </w:rPr>
        <w:t>系统使用</w:t>
      </w:r>
      <w:r>
        <w:rPr>
          <w:rFonts w:hint="eastAsia"/>
        </w:rPr>
        <w:t>Redis</w:t>
      </w:r>
      <w:r>
        <w:rPr>
          <w:rFonts w:hint="eastAsia"/>
        </w:rPr>
        <w:t>来存储热点数据，以提升整体的响应性能。</w:t>
      </w:r>
    </w:p>
    <w:p w14:paraId="17EE7439" w14:textId="77777777" w:rsidR="006B1EF1" w:rsidRDefault="00000000">
      <w:pPr>
        <w:pStyle w:val="4"/>
      </w:pPr>
      <w:bookmarkStart w:id="42" w:name="_Toc9284"/>
      <w:r>
        <w:rPr>
          <w:rFonts w:hint="eastAsia"/>
        </w:rPr>
        <w:t>安装</w:t>
      </w:r>
      <w:bookmarkEnd w:id="42"/>
    </w:p>
    <w:p w14:paraId="71D39CD6" w14:textId="42A75A8F" w:rsidR="00B92E4D" w:rsidRDefault="00B92E4D">
      <w:r>
        <w:rPr>
          <w:rFonts w:hint="eastAsia"/>
        </w:rPr>
        <w:t>服务部署在</w:t>
      </w:r>
      <w:r>
        <w:t>192.168.0.51</w:t>
      </w:r>
      <w:r>
        <w:rPr>
          <w:rFonts w:hint="eastAsia"/>
        </w:rPr>
        <w:t>上。</w:t>
      </w:r>
    </w:p>
    <w:p w14:paraId="31ED658E" w14:textId="0E2663E9" w:rsidR="006B1EF1" w:rsidRDefault="00000000">
      <w:r>
        <w:rPr>
          <w:rFonts w:hint="eastAsia"/>
        </w:rPr>
        <w:t>先使用</w:t>
      </w:r>
      <w:r>
        <w:t>yum</w:t>
      </w:r>
      <w:r>
        <w:rPr>
          <w:rFonts w:hint="eastAsia"/>
        </w:rPr>
        <w:t>安装系统自带的</w:t>
      </w:r>
      <w:proofErr w:type="spellStart"/>
      <w:r>
        <w:t>redis</w:t>
      </w:r>
      <w:proofErr w:type="spellEnd"/>
      <w:r>
        <w:t xml:space="preserve"> service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5924F3DB" w14:textId="77777777">
        <w:tc>
          <w:tcPr>
            <w:tcW w:w="9742" w:type="dxa"/>
          </w:tcPr>
          <w:p w14:paraId="7B5DD0EC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yum install -y </w:t>
            </w:r>
            <w:proofErr w:type="spellStart"/>
            <w:r>
              <w:t>redis</w:t>
            </w:r>
            <w:proofErr w:type="spellEnd"/>
          </w:p>
        </w:tc>
      </w:tr>
    </w:tbl>
    <w:p w14:paraId="79ABF7CA" w14:textId="77777777" w:rsidR="006B1EF1" w:rsidRDefault="006B1EF1"/>
    <w:p w14:paraId="554DFB6A" w14:textId="77777777" w:rsidR="006B1EF1" w:rsidRDefault="00000000">
      <w:r>
        <w:rPr>
          <w:rFonts w:hint="eastAsia"/>
        </w:rPr>
        <w:t>从官网下载</w:t>
      </w:r>
      <w:r>
        <w:t>Redis-5.0.14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0B76F5F0" w14:textId="77777777">
        <w:tc>
          <w:tcPr>
            <w:tcW w:w="9742" w:type="dxa"/>
          </w:tcPr>
          <w:p w14:paraId="2BB2F53D" w14:textId="77777777" w:rsidR="006B1EF1" w:rsidRDefault="00000000">
            <w:r>
              <w:t>https://redis.io/download/</w:t>
            </w:r>
          </w:p>
        </w:tc>
      </w:tr>
    </w:tbl>
    <w:p w14:paraId="6DC5A451" w14:textId="77777777" w:rsidR="006B1EF1" w:rsidRDefault="006B1EF1"/>
    <w:p w14:paraId="523DB71A" w14:textId="77777777" w:rsidR="006B1EF1" w:rsidRDefault="00000000">
      <w:r>
        <w:rPr>
          <w:rFonts w:hint="eastAsia"/>
        </w:rPr>
        <w:t>进入</w:t>
      </w:r>
      <w:proofErr w:type="spellStart"/>
      <w:r>
        <w:t>redis</w:t>
      </w:r>
      <w:proofErr w:type="spellEnd"/>
      <w:r>
        <w:t xml:space="preserve"> 5.0.14</w:t>
      </w:r>
      <w:r>
        <w:rPr>
          <w:rFonts w:hint="eastAsia"/>
        </w:rPr>
        <w:t>目录，执行命令：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47D31C8E" w14:textId="77777777">
        <w:tc>
          <w:tcPr>
            <w:tcW w:w="9742" w:type="dxa"/>
          </w:tcPr>
          <w:p w14:paraId="24A64E11" w14:textId="77777777" w:rsidR="006B1EF1" w:rsidRDefault="00000000">
            <w:r>
              <w:t>make PREFIX=/</w:t>
            </w:r>
            <w:proofErr w:type="spellStart"/>
            <w:r>
              <w:t>usr</w:t>
            </w:r>
            <w:proofErr w:type="spellEnd"/>
            <w:r>
              <w:t>/local/redis5 install</w:t>
            </w:r>
          </w:p>
          <w:p w14:paraId="1B0DB20D" w14:textId="77777777" w:rsidR="006B1EF1" w:rsidRDefault="00000000">
            <w:proofErr w:type="spellStart"/>
            <w:r>
              <w:rPr>
                <w:rFonts w:hint="eastAsia"/>
              </w:rPr>
              <w:t>m</w:t>
            </w:r>
            <w:r>
              <w:t>kdir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/local/redis5/conf</w:t>
            </w:r>
          </w:p>
          <w:p w14:paraId="77746852" w14:textId="77777777" w:rsidR="006B1EF1" w:rsidRDefault="00000000">
            <w:r>
              <w:rPr>
                <w:rFonts w:hint="eastAsia"/>
              </w:rPr>
              <w:t>c</w:t>
            </w:r>
            <w:r>
              <w:t xml:space="preserve">p </w:t>
            </w:r>
            <w:proofErr w:type="spellStart"/>
            <w:r>
              <w:rPr>
                <w:rFonts w:hint="eastAsia"/>
              </w:rPr>
              <w:t>re</w:t>
            </w:r>
            <w:r>
              <w:t>dis.conf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/local/redis5/conf</w:t>
            </w:r>
          </w:p>
        </w:tc>
      </w:tr>
    </w:tbl>
    <w:p w14:paraId="08FB5CB7" w14:textId="77777777" w:rsidR="006B1EF1" w:rsidRDefault="006B1EF1"/>
    <w:p w14:paraId="2E2085E3" w14:textId="77777777" w:rsidR="006B1EF1" w:rsidRDefault="006B1EF1"/>
    <w:p w14:paraId="30BD3227" w14:textId="77777777" w:rsidR="006B1EF1" w:rsidRDefault="00000000">
      <w:pPr>
        <w:pStyle w:val="4"/>
      </w:pPr>
      <w:bookmarkStart w:id="43" w:name="_Toc11567"/>
      <w:r>
        <w:rPr>
          <w:rFonts w:hint="eastAsia"/>
        </w:rPr>
        <w:t>配置</w:t>
      </w:r>
      <w:bookmarkEnd w:id="43"/>
    </w:p>
    <w:p w14:paraId="6539D017" w14:textId="77777777" w:rsidR="006B1EF1" w:rsidRDefault="00000000">
      <w:r>
        <w:rPr>
          <w:rFonts w:hint="eastAsia"/>
        </w:rPr>
        <w:t>修改</w:t>
      </w:r>
      <w:proofErr w:type="spellStart"/>
      <w:r>
        <w:t>redis.conf</w:t>
      </w:r>
      <w:proofErr w:type="spellEnd"/>
      <w:r>
        <w:rPr>
          <w:rFonts w:hint="eastAsia"/>
        </w:rPr>
        <w:t>，监听全部地址：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3971FFD4" w14:textId="77777777">
        <w:tc>
          <w:tcPr>
            <w:tcW w:w="9742" w:type="dxa"/>
          </w:tcPr>
          <w:p w14:paraId="75F0FEF5" w14:textId="77777777" w:rsidR="006B1EF1" w:rsidRDefault="00000000">
            <w:r>
              <w:t>bind 0.0.0.0</w:t>
            </w:r>
          </w:p>
        </w:tc>
      </w:tr>
    </w:tbl>
    <w:p w14:paraId="6570478C" w14:textId="77777777" w:rsidR="006B1EF1" w:rsidRDefault="006B1EF1"/>
    <w:p w14:paraId="1F75B667" w14:textId="77777777" w:rsidR="006B1EF1" w:rsidRDefault="00000000">
      <w:r>
        <w:rPr>
          <w:rFonts w:hint="eastAsia"/>
        </w:rPr>
        <w:t>关闭硬盘同步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11AD8EA9" w14:textId="77777777">
        <w:tc>
          <w:tcPr>
            <w:tcW w:w="9742" w:type="dxa"/>
          </w:tcPr>
          <w:p w14:paraId="01E36084" w14:textId="77777777" w:rsidR="006B1EF1" w:rsidRDefault="00000000">
            <w:r>
              <w:t>save ""</w:t>
            </w:r>
          </w:p>
          <w:p w14:paraId="0AFA6C4B" w14:textId="77777777" w:rsidR="006B1EF1" w:rsidRDefault="00000000">
            <w:r>
              <w:t>#</w:t>
            </w:r>
            <w:proofErr w:type="gramStart"/>
            <w:r>
              <w:t>save</w:t>
            </w:r>
            <w:proofErr w:type="gramEnd"/>
            <w:r>
              <w:t xml:space="preserve"> 900 1</w:t>
            </w:r>
          </w:p>
          <w:p w14:paraId="44191F89" w14:textId="77777777" w:rsidR="006B1EF1" w:rsidRDefault="00000000">
            <w:r>
              <w:t>#</w:t>
            </w:r>
            <w:proofErr w:type="gramStart"/>
            <w:r>
              <w:t>save</w:t>
            </w:r>
            <w:proofErr w:type="gramEnd"/>
            <w:r>
              <w:t xml:space="preserve"> 300 10</w:t>
            </w:r>
          </w:p>
          <w:p w14:paraId="12DBB4A3" w14:textId="77777777" w:rsidR="006B1EF1" w:rsidRDefault="00000000">
            <w:r>
              <w:t>#</w:t>
            </w:r>
            <w:proofErr w:type="gramStart"/>
            <w:r>
              <w:t>save</w:t>
            </w:r>
            <w:proofErr w:type="gramEnd"/>
            <w:r>
              <w:t xml:space="preserve"> 60 10000</w:t>
            </w:r>
          </w:p>
        </w:tc>
      </w:tr>
    </w:tbl>
    <w:p w14:paraId="4A469AC6" w14:textId="77777777" w:rsidR="006B1EF1" w:rsidRDefault="006B1EF1"/>
    <w:p w14:paraId="11AC6C4F" w14:textId="77777777" w:rsidR="006B1EF1" w:rsidRDefault="00000000">
      <w:r>
        <w:rPr>
          <w:rFonts w:hint="eastAsia"/>
        </w:rPr>
        <w:t>设置密码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5790BE47" w14:textId="77777777">
        <w:tc>
          <w:tcPr>
            <w:tcW w:w="9742" w:type="dxa"/>
          </w:tcPr>
          <w:p w14:paraId="1EC3C607" w14:textId="77777777" w:rsidR="006B1EF1" w:rsidRDefault="00000000">
            <w:proofErr w:type="spellStart"/>
            <w:r>
              <w:t>requirepass</w:t>
            </w:r>
            <w:proofErr w:type="spellEnd"/>
            <w:r>
              <w:t xml:space="preserve"> UEWA21CzY3Gwclf5pTXPdpsEUehFFiNQF+tl6NwADl4=</w:t>
            </w:r>
          </w:p>
        </w:tc>
      </w:tr>
    </w:tbl>
    <w:p w14:paraId="66E08B6C" w14:textId="77777777" w:rsidR="006B1EF1" w:rsidRDefault="006B1EF1"/>
    <w:p w14:paraId="4F51A213" w14:textId="77777777" w:rsidR="006B1EF1" w:rsidRDefault="006B1EF1"/>
    <w:p w14:paraId="09C385B4" w14:textId="77777777" w:rsidR="006B1EF1" w:rsidRDefault="00000000">
      <w:r>
        <w:rPr>
          <w:rFonts w:hint="eastAsia"/>
        </w:rPr>
        <w:t>修改</w:t>
      </w: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redis.service</w:t>
      </w:r>
      <w:proofErr w:type="spellEnd"/>
      <w:r>
        <w:rPr>
          <w:rFonts w:hint="eastAsia"/>
        </w:rPr>
        <w:t>，内容如下：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72CE3813" w14:textId="77777777">
        <w:tc>
          <w:tcPr>
            <w:tcW w:w="9742" w:type="dxa"/>
          </w:tcPr>
          <w:p w14:paraId="2CECF2DA" w14:textId="77777777" w:rsidR="006B1EF1" w:rsidRDefault="00000000">
            <w:r>
              <w:t>[Unit]</w:t>
            </w:r>
          </w:p>
          <w:p w14:paraId="192D7255" w14:textId="77777777" w:rsidR="006B1EF1" w:rsidRDefault="00000000">
            <w:r>
              <w:t>Description=Redis persistent key-value database</w:t>
            </w:r>
          </w:p>
          <w:p w14:paraId="7F87F83F" w14:textId="77777777" w:rsidR="006B1EF1" w:rsidRDefault="00000000">
            <w:r>
              <w:t>After=</w:t>
            </w:r>
            <w:proofErr w:type="spellStart"/>
            <w:r>
              <w:t>network.target</w:t>
            </w:r>
            <w:proofErr w:type="spellEnd"/>
          </w:p>
          <w:p w14:paraId="1E4B9322" w14:textId="77777777" w:rsidR="006B1EF1" w:rsidRDefault="00000000">
            <w:r>
              <w:t>After=network-</w:t>
            </w:r>
            <w:proofErr w:type="spellStart"/>
            <w:proofErr w:type="gramStart"/>
            <w:r>
              <w:t>online.target</w:t>
            </w:r>
            <w:proofErr w:type="spellEnd"/>
            <w:proofErr w:type="gramEnd"/>
          </w:p>
          <w:p w14:paraId="545837C6" w14:textId="77777777" w:rsidR="006B1EF1" w:rsidRDefault="00000000">
            <w:r>
              <w:t>Wants=network-</w:t>
            </w:r>
            <w:proofErr w:type="spellStart"/>
            <w:proofErr w:type="gramStart"/>
            <w:r>
              <w:t>online.target</w:t>
            </w:r>
            <w:proofErr w:type="spellEnd"/>
            <w:proofErr w:type="gramEnd"/>
          </w:p>
          <w:p w14:paraId="57607827" w14:textId="77777777" w:rsidR="006B1EF1" w:rsidRDefault="006B1EF1"/>
          <w:p w14:paraId="2AEE461D" w14:textId="77777777" w:rsidR="006B1EF1" w:rsidRDefault="00000000">
            <w:r>
              <w:lastRenderedPageBreak/>
              <w:t>[Service]</w:t>
            </w:r>
          </w:p>
          <w:p w14:paraId="12048720" w14:textId="77777777" w:rsidR="006B1EF1" w:rsidRDefault="00000000">
            <w:r>
              <w:t>#ExecStart=/usr/bin/redis-server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redis.conf</w:t>
            </w:r>
            <w:proofErr w:type="spellEnd"/>
            <w:r>
              <w:t xml:space="preserve"> --supervised </w:t>
            </w:r>
            <w:proofErr w:type="spellStart"/>
            <w:r>
              <w:t>systemd</w:t>
            </w:r>
            <w:proofErr w:type="spellEnd"/>
          </w:p>
          <w:p w14:paraId="52C0A021" w14:textId="77777777" w:rsidR="006B1EF1" w:rsidRDefault="00000000">
            <w:r>
              <w:t>#ExecStop=/usr/libexec/redis-shutdown</w:t>
            </w:r>
          </w:p>
          <w:p w14:paraId="42CBF318" w14:textId="77777777" w:rsidR="006B1EF1" w:rsidRDefault="00000000">
            <w:proofErr w:type="spellStart"/>
            <w:r>
              <w:t>ExecStart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/local/redis5/bin/</w:t>
            </w:r>
            <w:proofErr w:type="spellStart"/>
            <w:r>
              <w:t>redis</w:t>
            </w:r>
            <w:proofErr w:type="spellEnd"/>
            <w:r>
              <w:t>-server /</w:t>
            </w:r>
            <w:proofErr w:type="spellStart"/>
            <w:r>
              <w:t>usr</w:t>
            </w:r>
            <w:proofErr w:type="spellEnd"/>
            <w:r>
              <w:t>/local/redis5/conf/</w:t>
            </w:r>
            <w:proofErr w:type="spellStart"/>
            <w:r>
              <w:t>redis.conf</w:t>
            </w:r>
            <w:proofErr w:type="spellEnd"/>
            <w:r>
              <w:t xml:space="preserve"> --supervised </w:t>
            </w:r>
            <w:proofErr w:type="spellStart"/>
            <w:r>
              <w:t>systemd</w:t>
            </w:r>
            <w:proofErr w:type="spellEnd"/>
          </w:p>
          <w:p w14:paraId="2539C925" w14:textId="77777777" w:rsidR="006B1EF1" w:rsidRDefault="00000000">
            <w:proofErr w:type="spellStart"/>
            <w:r>
              <w:t>ExecStop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/local/redis5/bin/</w:t>
            </w:r>
            <w:proofErr w:type="spellStart"/>
            <w:r>
              <w:t>redis</w:t>
            </w:r>
            <w:proofErr w:type="spellEnd"/>
            <w:r>
              <w:t>-shutdown</w:t>
            </w:r>
          </w:p>
          <w:p w14:paraId="34E659B9" w14:textId="77777777" w:rsidR="006B1EF1" w:rsidRDefault="00000000">
            <w:r>
              <w:t>Type=notify</w:t>
            </w:r>
          </w:p>
          <w:p w14:paraId="040CDA6A" w14:textId="77777777" w:rsidR="006B1EF1" w:rsidRDefault="00000000">
            <w:r>
              <w:t>User=</w:t>
            </w:r>
            <w:proofErr w:type="spellStart"/>
            <w:r>
              <w:t>redis</w:t>
            </w:r>
            <w:proofErr w:type="spellEnd"/>
          </w:p>
          <w:p w14:paraId="7C23BD91" w14:textId="77777777" w:rsidR="006B1EF1" w:rsidRDefault="00000000">
            <w:r>
              <w:t>Group=</w:t>
            </w:r>
            <w:proofErr w:type="spellStart"/>
            <w:r>
              <w:t>redis</w:t>
            </w:r>
            <w:proofErr w:type="spellEnd"/>
          </w:p>
          <w:p w14:paraId="022C5233" w14:textId="77777777" w:rsidR="006B1EF1" w:rsidRDefault="00000000">
            <w:proofErr w:type="spellStart"/>
            <w:r>
              <w:t>RuntimeDirectory</w:t>
            </w:r>
            <w:proofErr w:type="spellEnd"/>
            <w:r>
              <w:t>=</w:t>
            </w:r>
            <w:proofErr w:type="spellStart"/>
            <w:r>
              <w:t>redis</w:t>
            </w:r>
            <w:proofErr w:type="spellEnd"/>
          </w:p>
          <w:p w14:paraId="795A1F01" w14:textId="77777777" w:rsidR="006B1EF1" w:rsidRDefault="00000000">
            <w:proofErr w:type="spellStart"/>
            <w:r>
              <w:t>RuntimeDirectoryMode</w:t>
            </w:r>
            <w:proofErr w:type="spellEnd"/>
            <w:r>
              <w:t>=0755</w:t>
            </w:r>
          </w:p>
          <w:p w14:paraId="11645737" w14:textId="77777777" w:rsidR="006B1EF1" w:rsidRDefault="006B1EF1"/>
          <w:p w14:paraId="5172881C" w14:textId="77777777" w:rsidR="006B1EF1" w:rsidRDefault="00000000">
            <w:r>
              <w:t>[Install]</w:t>
            </w:r>
          </w:p>
          <w:p w14:paraId="31DC7DAE" w14:textId="77777777" w:rsidR="006B1EF1" w:rsidRDefault="00000000">
            <w:proofErr w:type="spellStart"/>
            <w:r>
              <w:t>WantedBy</w:t>
            </w:r>
            <w:proofErr w:type="spellEnd"/>
            <w:r>
              <w:t>=multi-</w:t>
            </w:r>
            <w:proofErr w:type="spellStart"/>
            <w:proofErr w:type="gramStart"/>
            <w:r>
              <w:t>user.target</w:t>
            </w:r>
            <w:proofErr w:type="spellEnd"/>
            <w:proofErr w:type="gramEnd"/>
          </w:p>
        </w:tc>
      </w:tr>
    </w:tbl>
    <w:p w14:paraId="6C4A361F" w14:textId="77777777" w:rsidR="006B1EF1" w:rsidRDefault="006B1EF1"/>
    <w:p w14:paraId="760B41F6" w14:textId="77777777" w:rsidR="006B1EF1" w:rsidRDefault="00000000"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60C6FA70" w14:textId="77777777">
        <w:tc>
          <w:tcPr>
            <w:tcW w:w="9742" w:type="dxa"/>
          </w:tcPr>
          <w:p w14:paraId="28EE8091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redis</w:t>
            </w:r>
            <w:proofErr w:type="spellEnd"/>
          </w:p>
        </w:tc>
      </w:tr>
    </w:tbl>
    <w:p w14:paraId="4C828AA1" w14:textId="77777777" w:rsidR="006B1EF1" w:rsidRDefault="006B1EF1"/>
    <w:p w14:paraId="470D2A90" w14:textId="77777777" w:rsidR="006B1EF1" w:rsidRDefault="00000000">
      <w:r>
        <w:rPr>
          <w:rFonts w:hint="eastAsia"/>
        </w:rPr>
        <w:t>停止</w:t>
      </w:r>
      <w:proofErr w:type="spellStart"/>
      <w:r>
        <w:t>redis</w:t>
      </w:r>
      <w:proofErr w:type="spellEnd"/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6BF8660D" w14:textId="77777777">
        <w:tc>
          <w:tcPr>
            <w:tcW w:w="9742" w:type="dxa"/>
          </w:tcPr>
          <w:p w14:paraId="5F26BB9D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redis</w:t>
            </w:r>
            <w:proofErr w:type="spellEnd"/>
          </w:p>
        </w:tc>
      </w:tr>
    </w:tbl>
    <w:p w14:paraId="336FEFC4" w14:textId="45841B75" w:rsidR="006B1EF1" w:rsidRDefault="006B1EF1"/>
    <w:p w14:paraId="124A5A8B" w14:textId="77777777" w:rsidR="00AF2AD5" w:rsidRDefault="00AF2AD5" w:rsidP="00AF2AD5">
      <w:pPr>
        <w:pStyle w:val="4"/>
      </w:pPr>
      <w:r w:rsidRPr="00512615">
        <w:rPr>
          <w:rFonts w:hint="eastAsia"/>
        </w:rPr>
        <w:t>注意事项</w:t>
      </w:r>
    </w:p>
    <w:p w14:paraId="49803C85" w14:textId="77777777" w:rsidR="00AF2AD5" w:rsidRDefault="00AF2AD5" w:rsidP="00AF2AD5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以上，越大越好。修改文件</w:t>
      </w:r>
      <w:r w:rsidRPr="00077D85">
        <w:t>/</w:t>
      </w:r>
      <w:proofErr w:type="spellStart"/>
      <w:r w:rsidRPr="00077D85">
        <w:t>etc</w:t>
      </w:r>
      <w:proofErr w:type="spellEnd"/>
      <w:r w:rsidRPr="00077D85">
        <w:t>/security/</w:t>
      </w:r>
      <w:proofErr w:type="spellStart"/>
      <w:r w:rsidRPr="00077D85">
        <w:t>limits.d</w:t>
      </w:r>
      <w:proofErr w:type="spellEnd"/>
      <w:r w:rsidRPr="00077D85">
        <w:t>/20-nproc.conf</w:t>
      </w:r>
      <w:r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AF2AD5" w14:paraId="71C9CE56" w14:textId="77777777" w:rsidTr="009700DB">
        <w:tc>
          <w:tcPr>
            <w:tcW w:w="9742" w:type="dxa"/>
          </w:tcPr>
          <w:p w14:paraId="579E9E3B" w14:textId="77777777" w:rsidR="00AF2AD5" w:rsidRDefault="00AF2AD5" w:rsidP="009700DB">
            <w:r>
              <w:t># Default limit for number of user's processes to prevent</w:t>
            </w:r>
          </w:p>
          <w:p w14:paraId="7B2932C5" w14:textId="77777777" w:rsidR="00AF2AD5" w:rsidRDefault="00AF2AD5" w:rsidP="009700DB">
            <w:r>
              <w:t># accidental fork bombs.</w:t>
            </w:r>
          </w:p>
          <w:p w14:paraId="768D9AA3" w14:textId="77777777" w:rsidR="00AF2AD5" w:rsidRDefault="00AF2AD5" w:rsidP="009700DB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31724EC9" w14:textId="77777777" w:rsidR="00AF2AD5" w:rsidRDefault="00AF2AD5" w:rsidP="009700DB"/>
          <w:p w14:paraId="09453A55" w14:textId="77777777" w:rsidR="00AF2AD5" w:rsidRDefault="00AF2AD5" w:rsidP="009700DB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3FDB8308" w14:textId="77777777" w:rsidR="00AF2AD5" w:rsidRDefault="00AF2AD5" w:rsidP="009700DB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633E8D91" w14:textId="77777777" w:rsidR="00AF2AD5" w:rsidRDefault="00AF2AD5" w:rsidP="009700DB">
            <w:pPr>
              <w:rPr>
                <w:rFonts w:hint="eastAsia"/>
              </w:rPr>
            </w:pPr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65FDB133" w14:textId="77777777" w:rsidR="00AF2AD5" w:rsidRDefault="00AF2AD5" w:rsidP="00AF2AD5">
      <w:pPr>
        <w:spacing w:line="360" w:lineRule="auto"/>
      </w:pPr>
    </w:p>
    <w:p w14:paraId="5083EA63" w14:textId="77777777" w:rsidR="00AF2AD5" w:rsidRDefault="00AF2AD5" w:rsidP="00AF2AD5">
      <w:pPr>
        <w:spacing w:line="360" w:lineRule="auto"/>
        <w:rPr>
          <w:rFonts w:hint="eastAsia"/>
        </w:rPr>
      </w:pPr>
      <w:r>
        <w:rPr>
          <w:rFonts w:hint="eastAsia"/>
        </w:rPr>
        <w:t>关闭</w:t>
      </w:r>
      <w:proofErr w:type="spellStart"/>
      <w:r>
        <w:t>selinux</w:t>
      </w:r>
      <w:proofErr w:type="spellEnd"/>
      <w:r>
        <w:rPr>
          <w:rFonts w:hint="eastAsia"/>
        </w:rPr>
        <w:t>，修改文件</w:t>
      </w:r>
      <w:r w:rsidRPr="000C3D8B">
        <w:t>/</w:t>
      </w:r>
      <w:proofErr w:type="spellStart"/>
      <w:r w:rsidRPr="000C3D8B">
        <w:t>etc</w:t>
      </w:r>
      <w:proofErr w:type="spellEnd"/>
      <w:r w:rsidRPr="000C3D8B">
        <w:t>/</w:t>
      </w:r>
      <w:proofErr w:type="spellStart"/>
      <w:r w:rsidRPr="000C3D8B">
        <w:t>selinux</w:t>
      </w:r>
      <w:proofErr w:type="spellEnd"/>
      <w:r w:rsidRPr="000C3D8B">
        <w:t>/config</w:t>
      </w:r>
      <w:r>
        <w:rPr>
          <w:rFonts w:hint="eastAsia"/>
        </w:rPr>
        <w:t>，然后重启。修改内容如下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AF2AD5" w14:paraId="4174DE6A" w14:textId="77777777" w:rsidTr="009700DB">
        <w:tc>
          <w:tcPr>
            <w:tcW w:w="9742" w:type="dxa"/>
          </w:tcPr>
          <w:p w14:paraId="6FC3B147" w14:textId="77777777" w:rsidR="00AF2AD5" w:rsidRDefault="00AF2AD5" w:rsidP="009700DB">
            <w:pPr>
              <w:spacing w:line="360" w:lineRule="auto"/>
              <w:rPr>
                <w:rFonts w:hint="eastAsia"/>
              </w:rPr>
            </w:pPr>
            <w:r w:rsidRPr="000C3D8B">
              <w:t>SELINUX=disabled</w:t>
            </w:r>
          </w:p>
        </w:tc>
      </w:tr>
    </w:tbl>
    <w:p w14:paraId="3B855875" w14:textId="77777777" w:rsidR="00AF2AD5" w:rsidRDefault="00AF2AD5" w:rsidP="00AF2AD5">
      <w:pPr>
        <w:spacing w:line="360" w:lineRule="auto"/>
        <w:rPr>
          <w:rFonts w:hint="eastAsia"/>
        </w:rPr>
      </w:pPr>
    </w:p>
    <w:p w14:paraId="781E28A6" w14:textId="059F5314" w:rsidR="00AF2AD5" w:rsidRDefault="00AF2AD5" w:rsidP="00AF2AD5">
      <w:pPr>
        <w:rPr>
          <w:rFonts w:hint="eastAsia"/>
        </w:rPr>
      </w:pPr>
      <w:r>
        <w:rPr>
          <w:rFonts w:hint="eastAsia"/>
        </w:rPr>
        <w:t>服务比较稳定，暂未出现过异常崩溃。</w:t>
      </w:r>
    </w:p>
    <w:p w14:paraId="684E1388" w14:textId="77777777" w:rsidR="006B1EF1" w:rsidRDefault="00000000">
      <w:pPr>
        <w:pStyle w:val="21"/>
        <w:spacing w:before="600"/>
        <w:rPr>
          <w:rFonts w:ascii="Times New Roman" w:eastAsiaTheme="majorEastAsia" w:hAnsi="Times New Roman" w:cs="Times New Roman"/>
        </w:rPr>
      </w:pPr>
      <w:bookmarkStart w:id="44" w:name="_Toc13971"/>
      <w:r>
        <w:rPr>
          <w:rFonts w:ascii="Times New Roman" w:eastAsiaTheme="majorEastAsia" w:hAnsi="Times New Roman" w:cs="Times New Roman" w:hint="eastAsia"/>
        </w:rPr>
        <w:t>推荐算法</w:t>
      </w:r>
      <w:r>
        <w:rPr>
          <w:rFonts w:ascii="Times New Roman" w:eastAsiaTheme="majorEastAsia" w:hAnsi="Times New Roman" w:cs="Times New Roman"/>
        </w:rPr>
        <w:t>部署</w:t>
      </w:r>
      <w:bookmarkEnd w:id="36"/>
      <w:bookmarkEnd w:id="44"/>
    </w:p>
    <w:p w14:paraId="165046BD" w14:textId="77777777" w:rsidR="006B1EF1" w:rsidRDefault="00000000">
      <w:pPr>
        <w:pStyle w:val="3"/>
      </w:pPr>
      <w:bookmarkStart w:id="45" w:name="_Toc9193"/>
      <w:r>
        <w:rPr>
          <w:rFonts w:hint="eastAsia"/>
        </w:rPr>
        <w:t>Python</w:t>
      </w:r>
      <w:r>
        <w:rPr>
          <w:rFonts w:hint="eastAsia"/>
        </w:rPr>
        <w:t>部署</w:t>
      </w:r>
      <w:bookmarkEnd w:id="45"/>
    </w:p>
    <w:p w14:paraId="235079BF" w14:textId="55E1D0A7" w:rsidR="0045257A" w:rsidRDefault="0045257A">
      <w:pPr>
        <w:rPr>
          <w:rFonts w:hint="eastAsia"/>
        </w:rPr>
      </w:pPr>
      <w:r>
        <w:rPr>
          <w:rFonts w:hint="eastAsia"/>
        </w:rPr>
        <w:t>部署在</w:t>
      </w:r>
      <w:r>
        <w:t>192.168.0.53~57</w:t>
      </w:r>
      <w:r>
        <w:rPr>
          <w:rFonts w:hint="eastAsia"/>
        </w:rPr>
        <w:t>有服务器上。</w:t>
      </w:r>
    </w:p>
    <w:p w14:paraId="13FC6418" w14:textId="615B5340" w:rsidR="006B1EF1" w:rsidRDefault="00000000">
      <w:pPr>
        <w:rPr>
          <w:rFonts w:hint="eastAsia"/>
        </w:rPr>
      </w:pPr>
      <w:r>
        <w:rPr>
          <w:rFonts w:hint="eastAsia"/>
        </w:rPr>
        <w:lastRenderedPageBreak/>
        <w:t>从官网下载</w:t>
      </w:r>
      <w:r>
        <w:t>Python-3.9.16.tgz</w:t>
      </w:r>
      <w:r>
        <w:rPr>
          <w:rFonts w:hint="eastAsia"/>
        </w:rPr>
        <w:t>，下载地址</w:t>
      </w:r>
      <w:r>
        <w:rPr>
          <w:rFonts w:hint="eastAsia"/>
        </w:rPr>
        <w:t xml:space="preserve"> </w:t>
      </w:r>
      <w:hyperlink r:id="rId14" w:history="1">
        <w:r>
          <w:rPr>
            <w:rStyle w:val="aff6"/>
          </w:rPr>
          <w:t>https://www.python.org/downloads/</w:t>
        </w:r>
      </w:hyperlink>
    </w:p>
    <w:p w14:paraId="5498B194" w14:textId="77777777" w:rsidR="006B1EF1" w:rsidRDefault="00000000">
      <w:r>
        <w:rPr>
          <w:rFonts w:hint="eastAsia"/>
        </w:rPr>
        <w:t>下载完成后执行如下命令：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32EA6C3D" w14:textId="77777777">
        <w:tc>
          <w:tcPr>
            <w:tcW w:w="9742" w:type="dxa"/>
          </w:tcPr>
          <w:p w14:paraId="00E151D6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yum install -y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proofErr w:type="spellStart"/>
            <w:r>
              <w:t>openssl-devel</w:t>
            </w:r>
            <w:proofErr w:type="spellEnd"/>
            <w:r>
              <w:t xml:space="preserve"> bzip2-devel </w:t>
            </w:r>
            <w:proofErr w:type="spellStart"/>
            <w:r>
              <w:t>libffi-devel</w:t>
            </w:r>
            <w:proofErr w:type="spellEnd"/>
            <w:r>
              <w:t xml:space="preserve"> </w:t>
            </w:r>
            <w:proofErr w:type="spellStart"/>
            <w:r>
              <w:t>sqlite-devel</w:t>
            </w:r>
            <w:proofErr w:type="spellEnd"/>
            <w:r>
              <w:t xml:space="preserve"> </w:t>
            </w:r>
            <w:proofErr w:type="spellStart"/>
            <w:r>
              <w:t>lzma-devel</w:t>
            </w:r>
            <w:proofErr w:type="spellEnd"/>
            <w:r>
              <w:t xml:space="preserve"> </w:t>
            </w:r>
            <w:proofErr w:type="spellStart"/>
            <w:r>
              <w:t>postgresql-devel</w:t>
            </w:r>
            <w:proofErr w:type="spellEnd"/>
            <w:r>
              <w:t xml:space="preserve"> &amp;&amp; \</w:t>
            </w:r>
          </w:p>
          <w:p w14:paraId="5F0D34C4" w14:textId="77777777" w:rsidR="006B1EF1" w:rsidRDefault="00000000">
            <w:r>
              <w:t xml:space="preserve">    cd /home/</w:t>
            </w:r>
            <w:proofErr w:type="spellStart"/>
            <w:r>
              <w:t>aminer</w:t>
            </w:r>
            <w:proofErr w:type="spellEnd"/>
            <w:r>
              <w:t xml:space="preserve"> &amp;&amp; \</w:t>
            </w:r>
          </w:p>
          <w:p w14:paraId="18AE1B9F" w14:textId="77777777" w:rsidR="006B1EF1" w:rsidRDefault="00000000">
            <w:r>
              <w:t xml:space="preserve">    tar </w:t>
            </w:r>
            <w:proofErr w:type="spellStart"/>
            <w:r>
              <w:t>zxf</w:t>
            </w:r>
            <w:proofErr w:type="spellEnd"/>
            <w:r>
              <w:t xml:space="preserve"> Python-3.9.16.tgz &amp;&amp; \</w:t>
            </w:r>
          </w:p>
          <w:p w14:paraId="6A666E96" w14:textId="77777777" w:rsidR="006B1EF1" w:rsidRDefault="00000000">
            <w:r>
              <w:t xml:space="preserve">    cd Python-3.9.16 &amp;&amp; \</w:t>
            </w:r>
          </w:p>
          <w:p w14:paraId="76AD69CC" w14:textId="77777777" w:rsidR="006B1EF1" w:rsidRDefault="00000000">
            <w:r>
              <w:t xml:space="preserve">    </w:t>
            </w:r>
            <w:proofErr w:type="gramStart"/>
            <w:r>
              <w:t>./</w:t>
            </w:r>
            <w:proofErr w:type="gramEnd"/>
            <w:r>
              <w:t>configure --enable-optimizations --prefix=/</w:t>
            </w:r>
            <w:proofErr w:type="spellStart"/>
            <w:r>
              <w:t>usr</w:t>
            </w:r>
            <w:proofErr w:type="spellEnd"/>
            <w:r>
              <w:t>/local/python39 --with-</w:t>
            </w:r>
            <w:proofErr w:type="spellStart"/>
            <w:r>
              <w:t>ensurepip</w:t>
            </w:r>
            <w:proofErr w:type="spellEnd"/>
            <w:r>
              <w:t>=install --enable-loadable-</w:t>
            </w:r>
            <w:proofErr w:type="spellStart"/>
            <w:r>
              <w:t>sqlite</w:t>
            </w:r>
            <w:proofErr w:type="spellEnd"/>
            <w:r>
              <w:t>-extensions &amp;&amp; \</w:t>
            </w:r>
          </w:p>
          <w:p w14:paraId="75C0BA3B" w14:textId="77777777" w:rsidR="006B1EF1" w:rsidRDefault="00000000"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make clean install &amp;&amp; \</w:t>
            </w:r>
          </w:p>
          <w:p w14:paraId="7DB564D6" w14:textId="77777777" w:rsidR="006B1EF1" w:rsidRDefault="00000000">
            <w:r>
              <w:t xml:space="preserve">    </w:t>
            </w:r>
            <w:proofErr w:type="spellStart"/>
            <w:r>
              <w:t>mkdir</w:t>
            </w:r>
            <w:proofErr w:type="spellEnd"/>
            <w:r>
              <w:t xml:space="preserve"> /data/</w:t>
            </w:r>
            <w:proofErr w:type="spellStart"/>
            <w:r>
              <w:t>envs</w:t>
            </w:r>
            <w:proofErr w:type="spellEnd"/>
          </w:p>
        </w:tc>
      </w:tr>
    </w:tbl>
    <w:p w14:paraId="66473BCC" w14:textId="77777777" w:rsidR="006B1EF1" w:rsidRDefault="006B1EF1"/>
    <w:p w14:paraId="55CDE091" w14:textId="77777777" w:rsidR="006B1EF1" w:rsidRDefault="00000000">
      <w:r>
        <w:rPr>
          <w:rFonts w:hint="eastAsia"/>
        </w:rPr>
        <w:t>建立虚拟环境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33D9B5F4" w14:textId="77777777">
        <w:tc>
          <w:tcPr>
            <w:tcW w:w="9742" w:type="dxa"/>
          </w:tcPr>
          <w:p w14:paraId="562D0440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/local/python39/bin/pip3 install -</w:t>
            </w:r>
            <w:proofErr w:type="spellStart"/>
            <w:r>
              <w:t>i</w:t>
            </w:r>
            <w:proofErr w:type="spellEnd"/>
            <w:r>
              <w:t xml:space="preserve"> https://pypi.tuna.tsinghua.edu.cn/simple </w:t>
            </w:r>
            <w:proofErr w:type="spellStart"/>
            <w:r>
              <w:t>virtualenv</w:t>
            </w:r>
            <w:proofErr w:type="spellEnd"/>
            <w:r>
              <w:t xml:space="preserve"> &amp;&amp; \</w:t>
            </w:r>
          </w:p>
          <w:p w14:paraId="1808E278" w14:textId="77777777" w:rsidR="006B1EF1" w:rsidRDefault="00000000"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envs</w:t>
            </w:r>
            <w:proofErr w:type="spellEnd"/>
            <w:r>
              <w:t xml:space="preserve"> &amp;&amp; \</w:t>
            </w:r>
          </w:p>
          <w:p w14:paraId="27E4D98E" w14:textId="77777777" w:rsidR="006B1EF1" w:rsidRDefault="00000000"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proofErr w:type="gramStart"/>
            <w:r>
              <w:t>aminer:aminer</w:t>
            </w:r>
            <w:proofErr w:type="spellEnd"/>
            <w:proofErr w:type="gramEnd"/>
            <w:r>
              <w:t xml:space="preserve"> /data/</w:t>
            </w:r>
            <w:proofErr w:type="spellStart"/>
            <w:r>
              <w:t>envs</w:t>
            </w:r>
            <w:proofErr w:type="spellEnd"/>
            <w:r>
              <w:t xml:space="preserve"> &amp;&amp; \</w:t>
            </w:r>
          </w:p>
          <w:p w14:paraId="117AECC3" w14:textId="77777777" w:rsidR="006B1EF1" w:rsidRDefault="00000000">
            <w:r>
              <w:t xml:space="preserve">    /</w:t>
            </w:r>
            <w:proofErr w:type="spellStart"/>
            <w:r>
              <w:t>usr</w:t>
            </w:r>
            <w:proofErr w:type="spellEnd"/>
            <w:r>
              <w:t>/local/python39/bin/</w:t>
            </w:r>
            <w:proofErr w:type="spellStart"/>
            <w:r>
              <w:t>virtualenv</w:t>
            </w:r>
            <w:proofErr w:type="spellEnd"/>
            <w:r>
              <w:t xml:space="preserve"> /data/</w:t>
            </w:r>
            <w:proofErr w:type="spellStart"/>
            <w:r>
              <w:t>envs</w:t>
            </w:r>
            <w:proofErr w:type="spellEnd"/>
            <w:r>
              <w:t>/rms</w:t>
            </w:r>
          </w:p>
        </w:tc>
      </w:tr>
    </w:tbl>
    <w:p w14:paraId="4226258F" w14:textId="20764FF1" w:rsidR="006B1EF1" w:rsidRDefault="006B1EF1"/>
    <w:p w14:paraId="01AD8AB8" w14:textId="77777777" w:rsidR="00586D0B" w:rsidRDefault="00586D0B" w:rsidP="00586D0B">
      <w:pPr>
        <w:pStyle w:val="4"/>
      </w:pPr>
      <w:r w:rsidRPr="00512615">
        <w:rPr>
          <w:rFonts w:hint="eastAsia"/>
        </w:rPr>
        <w:t>注意事项</w:t>
      </w:r>
    </w:p>
    <w:p w14:paraId="79AF5F06" w14:textId="77777777" w:rsidR="00586D0B" w:rsidRDefault="00586D0B" w:rsidP="00586D0B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以上，越大越好。修改文件</w:t>
      </w:r>
      <w:r w:rsidRPr="00077D85">
        <w:t>/</w:t>
      </w:r>
      <w:proofErr w:type="spellStart"/>
      <w:r w:rsidRPr="00077D85">
        <w:t>etc</w:t>
      </w:r>
      <w:proofErr w:type="spellEnd"/>
      <w:r w:rsidRPr="00077D85">
        <w:t>/security/</w:t>
      </w:r>
      <w:proofErr w:type="spellStart"/>
      <w:r w:rsidRPr="00077D85">
        <w:t>limits.d</w:t>
      </w:r>
      <w:proofErr w:type="spellEnd"/>
      <w:r w:rsidRPr="00077D85">
        <w:t>/20-nproc.conf</w:t>
      </w:r>
      <w:r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86D0B" w14:paraId="732C80A7" w14:textId="77777777" w:rsidTr="009700DB">
        <w:tc>
          <w:tcPr>
            <w:tcW w:w="9742" w:type="dxa"/>
          </w:tcPr>
          <w:p w14:paraId="57DD7380" w14:textId="77777777" w:rsidR="00586D0B" w:rsidRDefault="00586D0B" w:rsidP="009700DB">
            <w:r>
              <w:t># Default limit for number of user's processes to prevent</w:t>
            </w:r>
          </w:p>
          <w:p w14:paraId="65A4CBE4" w14:textId="77777777" w:rsidR="00586D0B" w:rsidRDefault="00586D0B" w:rsidP="009700DB">
            <w:r>
              <w:t># accidental fork bombs.</w:t>
            </w:r>
          </w:p>
          <w:p w14:paraId="7E2ED439" w14:textId="77777777" w:rsidR="00586D0B" w:rsidRDefault="00586D0B" w:rsidP="009700DB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65908C36" w14:textId="77777777" w:rsidR="00586D0B" w:rsidRDefault="00586D0B" w:rsidP="009700DB"/>
          <w:p w14:paraId="755FD70B" w14:textId="77777777" w:rsidR="00586D0B" w:rsidRDefault="00586D0B" w:rsidP="009700DB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78C9C29E" w14:textId="77777777" w:rsidR="00586D0B" w:rsidRDefault="00586D0B" w:rsidP="009700DB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6F3C30E4" w14:textId="77777777" w:rsidR="00586D0B" w:rsidRDefault="00586D0B" w:rsidP="009700DB">
            <w:pPr>
              <w:rPr>
                <w:rFonts w:hint="eastAsia"/>
              </w:rPr>
            </w:pPr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4C7BC992" w14:textId="77777777" w:rsidR="006B1EF1" w:rsidRDefault="00000000">
      <w:pPr>
        <w:pStyle w:val="3"/>
      </w:pPr>
      <w:bookmarkStart w:id="46" w:name="_Toc7570"/>
      <w:r>
        <w:rPr>
          <w:rFonts w:hint="eastAsia"/>
        </w:rPr>
        <w:t>R</w:t>
      </w:r>
      <w:r>
        <w:t>MS API</w:t>
      </w:r>
      <w:r>
        <w:rPr>
          <w:rFonts w:hint="eastAsia"/>
        </w:rPr>
        <w:t>部署</w:t>
      </w:r>
      <w:bookmarkEnd w:id="46"/>
    </w:p>
    <w:p w14:paraId="43F0D216" w14:textId="79F04DCE" w:rsidR="006B1EF1" w:rsidRDefault="002A2953">
      <w:pPr>
        <w:rPr>
          <w:rFonts w:hint="eastAsia"/>
        </w:rPr>
      </w:pPr>
      <w:r>
        <w:rPr>
          <w:rFonts w:hint="eastAsia"/>
        </w:rPr>
        <w:t>部署在</w:t>
      </w:r>
      <w:r>
        <w:rPr>
          <w:rFonts w:hint="eastAsia"/>
        </w:rPr>
        <w:t>1</w:t>
      </w:r>
      <w:r>
        <w:t>92.168.0.5</w:t>
      </w:r>
      <w:r w:rsidR="003745C5">
        <w:t>4</w:t>
      </w:r>
      <w:r>
        <w:t>~57</w:t>
      </w:r>
      <w:r>
        <w:rPr>
          <w:rFonts w:hint="eastAsia"/>
        </w:rPr>
        <w:t>上</w:t>
      </w:r>
      <w:r w:rsidR="00B13EDA">
        <w:rPr>
          <w:rFonts w:hint="eastAsia"/>
        </w:rPr>
        <w:t>。</w:t>
      </w:r>
    </w:p>
    <w:p w14:paraId="08B86CFD" w14:textId="77777777" w:rsidR="006B1EF1" w:rsidRDefault="00000000">
      <w:r>
        <w:rPr>
          <w:rFonts w:hint="eastAsia"/>
        </w:rPr>
        <w:t>下载源代码</w:t>
      </w:r>
      <w:r>
        <w:rPr>
          <w:rFonts w:hint="eastAsia"/>
        </w:rPr>
        <w:t>r</w:t>
      </w:r>
      <w:r>
        <w:t>ms</w:t>
      </w:r>
      <w:r>
        <w:rPr>
          <w:rFonts w:hint="eastAsia"/>
        </w:rPr>
        <w:t>，并放到</w:t>
      </w:r>
      <w:r>
        <w:rPr>
          <w:rFonts w:hint="eastAsia"/>
        </w:rPr>
        <w:t>/</w:t>
      </w:r>
      <w:r>
        <w:t>data/webapp/rms</w:t>
      </w:r>
      <w:r>
        <w:rPr>
          <w:rFonts w:hint="eastAsia"/>
        </w:rPr>
        <w:t>。安装程序依赖包，如下命令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4460EB0E" w14:textId="77777777">
        <w:tc>
          <w:tcPr>
            <w:tcW w:w="9742" w:type="dxa"/>
          </w:tcPr>
          <w:p w14:paraId="2639D4F8" w14:textId="77777777" w:rsidR="006B1EF1" w:rsidRDefault="00000000">
            <w:r>
              <w:t>cd /data/webapp/rms/</w:t>
            </w:r>
            <w:proofErr w:type="spellStart"/>
            <w:r>
              <w:t>appserver</w:t>
            </w:r>
            <w:proofErr w:type="spellEnd"/>
            <w:r>
              <w:t>/conf/</w:t>
            </w:r>
            <w:proofErr w:type="spellStart"/>
            <w:r>
              <w:t>shenzhen</w:t>
            </w:r>
            <w:proofErr w:type="spellEnd"/>
          </w:p>
          <w:p w14:paraId="13ABE445" w14:textId="77777777" w:rsidR="006B1EF1" w:rsidRDefault="00000000">
            <w:r>
              <w:t>./install.sh local</w:t>
            </w:r>
          </w:p>
        </w:tc>
      </w:tr>
    </w:tbl>
    <w:p w14:paraId="55265692" w14:textId="77777777" w:rsidR="006B1EF1" w:rsidRDefault="006B1EF1"/>
    <w:p w14:paraId="3AD3FAC0" w14:textId="77777777" w:rsidR="006B1EF1" w:rsidRDefault="00000000">
      <w:r>
        <w:rPr>
          <w:rFonts w:hint="eastAsia"/>
        </w:rPr>
        <w:t>建立日志目录</w:t>
      </w:r>
      <w:r>
        <w:rPr>
          <w:rFonts w:hint="eastAsia"/>
        </w:rPr>
        <w:t>/</w:t>
      </w:r>
      <w:r>
        <w:t>data/weblog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5EC069CD" w14:textId="77777777">
        <w:tc>
          <w:tcPr>
            <w:tcW w:w="9742" w:type="dxa"/>
          </w:tcPr>
          <w:p w14:paraId="71477E2D" w14:textId="77777777" w:rsidR="006B1EF1" w:rsidRDefault="00000000">
            <w:proofErr w:type="spellStart"/>
            <w:r>
              <w:t>mkdir</w:t>
            </w:r>
            <w:proofErr w:type="spellEnd"/>
            <w:r>
              <w:t xml:space="preserve"> /data/weblog</w:t>
            </w:r>
          </w:p>
        </w:tc>
      </w:tr>
    </w:tbl>
    <w:p w14:paraId="16A7B537" w14:textId="77777777" w:rsidR="006B1EF1" w:rsidRDefault="006B1EF1"/>
    <w:p w14:paraId="3ADFCD5B" w14:textId="77777777" w:rsidR="006B1EF1" w:rsidRDefault="00000000">
      <w:r>
        <w:rPr>
          <w:rFonts w:hint="eastAsia"/>
        </w:rPr>
        <w:t>启动服务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726A98AD" w14:textId="77777777">
        <w:tc>
          <w:tcPr>
            <w:tcW w:w="9742" w:type="dxa"/>
          </w:tcPr>
          <w:p w14:paraId="36D5F5C0" w14:textId="77777777" w:rsidR="006B1EF1" w:rsidRDefault="00000000">
            <w:r>
              <w:t>cd /data/webapp/rms/</w:t>
            </w:r>
            <w:proofErr w:type="spellStart"/>
            <w:r>
              <w:t>appserver</w:t>
            </w:r>
            <w:proofErr w:type="spellEnd"/>
            <w:r>
              <w:t>/conf/</w:t>
            </w:r>
            <w:proofErr w:type="spellStart"/>
            <w:r>
              <w:t>shenzhen</w:t>
            </w:r>
            <w:proofErr w:type="spellEnd"/>
          </w:p>
          <w:p w14:paraId="49418A7C" w14:textId="77777777" w:rsidR="006B1EF1" w:rsidRDefault="00000000">
            <w:r>
              <w:rPr>
                <w:rFonts w:hint="eastAsia"/>
              </w:rPr>
              <w:t>.</w:t>
            </w:r>
            <w:r>
              <w:t>/supervisord-rms.sh start</w:t>
            </w:r>
          </w:p>
        </w:tc>
      </w:tr>
    </w:tbl>
    <w:p w14:paraId="7E7018AF" w14:textId="77777777" w:rsidR="006B1EF1" w:rsidRDefault="006B1EF1"/>
    <w:p w14:paraId="2D6FEAE2" w14:textId="77777777" w:rsidR="006B1EF1" w:rsidRDefault="00000000">
      <w:r>
        <w:rPr>
          <w:rFonts w:hint="eastAsia"/>
        </w:rPr>
        <w:t>停止服务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081F03BA" w14:textId="77777777">
        <w:tc>
          <w:tcPr>
            <w:tcW w:w="9742" w:type="dxa"/>
          </w:tcPr>
          <w:p w14:paraId="3992BCF0" w14:textId="77777777" w:rsidR="006B1EF1" w:rsidRDefault="00000000">
            <w:r>
              <w:t>cd /data/webapp/rms/</w:t>
            </w:r>
            <w:proofErr w:type="spellStart"/>
            <w:r>
              <w:t>appserver</w:t>
            </w:r>
            <w:proofErr w:type="spellEnd"/>
            <w:r>
              <w:t>/conf/</w:t>
            </w:r>
            <w:proofErr w:type="spellStart"/>
            <w:r>
              <w:t>shenzhen</w:t>
            </w:r>
            <w:proofErr w:type="spellEnd"/>
          </w:p>
          <w:p w14:paraId="4D671F0D" w14:textId="77777777" w:rsidR="006B1EF1" w:rsidRDefault="00000000">
            <w:r>
              <w:rPr>
                <w:rFonts w:hint="eastAsia"/>
              </w:rPr>
              <w:lastRenderedPageBreak/>
              <w:t>.</w:t>
            </w:r>
            <w:r>
              <w:t>/supervisord-rms.sh stop</w:t>
            </w:r>
          </w:p>
        </w:tc>
      </w:tr>
    </w:tbl>
    <w:p w14:paraId="28DEAD6B" w14:textId="21B9462A" w:rsidR="006B1EF1" w:rsidRDefault="006B1EF1"/>
    <w:p w14:paraId="42983B0F" w14:textId="77777777" w:rsidR="009F7E26" w:rsidRDefault="009F7E26" w:rsidP="009F7E26">
      <w:pPr>
        <w:pStyle w:val="4"/>
      </w:pPr>
      <w:r w:rsidRPr="00512615">
        <w:rPr>
          <w:rFonts w:hint="eastAsia"/>
        </w:rPr>
        <w:t>注意事项</w:t>
      </w:r>
    </w:p>
    <w:p w14:paraId="651E945A" w14:textId="77777777" w:rsidR="009F7E26" w:rsidRDefault="009F7E26" w:rsidP="009F7E26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以上，越大越好。修改文件</w:t>
      </w:r>
      <w:r w:rsidRPr="00077D85">
        <w:t>/</w:t>
      </w:r>
      <w:proofErr w:type="spellStart"/>
      <w:r w:rsidRPr="00077D85">
        <w:t>etc</w:t>
      </w:r>
      <w:proofErr w:type="spellEnd"/>
      <w:r w:rsidRPr="00077D85">
        <w:t>/security/</w:t>
      </w:r>
      <w:proofErr w:type="spellStart"/>
      <w:r w:rsidRPr="00077D85">
        <w:t>limits.d</w:t>
      </w:r>
      <w:proofErr w:type="spellEnd"/>
      <w:r w:rsidRPr="00077D85">
        <w:t>/20-nproc.conf</w:t>
      </w:r>
      <w:r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9F7E26" w14:paraId="73637069" w14:textId="77777777" w:rsidTr="009700DB">
        <w:tc>
          <w:tcPr>
            <w:tcW w:w="9742" w:type="dxa"/>
          </w:tcPr>
          <w:p w14:paraId="612E1BBB" w14:textId="77777777" w:rsidR="009F7E26" w:rsidRDefault="009F7E26" w:rsidP="009700DB">
            <w:r>
              <w:t># Default limit for number of user's processes to prevent</w:t>
            </w:r>
          </w:p>
          <w:p w14:paraId="40EAC95F" w14:textId="77777777" w:rsidR="009F7E26" w:rsidRDefault="009F7E26" w:rsidP="009700DB">
            <w:r>
              <w:t># accidental fork bombs.</w:t>
            </w:r>
          </w:p>
          <w:p w14:paraId="0A3C25B2" w14:textId="77777777" w:rsidR="009F7E26" w:rsidRDefault="009F7E26" w:rsidP="009700DB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407ECB85" w14:textId="77777777" w:rsidR="009F7E26" w:rsidRDefault="009F7E26" w:rsidP="009700DB"/>
          <w:p w14:paraId="5B528D73" w14:textId="77777777" w:rsidR="009F7E26" w:rsidRDefault="009F7E26" w:rsidP="009700DB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09095058" w14:textId="77777777" w:rsidR="009F7E26" w:rsidRDefault="009F7E26" w:rsidP="009700DB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455BF219" w14:textId="77777777" w:rsidR="009F7E26" w:rsidRDefault="009F7E26" w:rsidP="009700DB">
            <w:pPr>
              <w:rPr>
                <w:rFonts w:hint="eastAsia"/>
              </w:rPr>
            </w:pPr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5BC57EA4" w14:textId="17317282" w:rsidR="009F7E26" w:rsidRDefault="009F7E26"/>
    <w:p w14:paraId="5F0296FB" w14:textId="530CF6F3" w:rsidR="00470251" w:rsidRDefault="00470251">
      <w:r>
        <w:rPr>
          <w:rFonts w:hint="eastAsia"/>
        </w:rPr>
        <w:t>每次更新代码，需要重启服务，执行如下命令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470251" w14:paraId="1B2F9BF1" w14:textId="77777777" w:rsidTr="00470251">
        <w:tc>
          <w:tcPr>
            <w:tcW w:w="9742" w:type="dxa"/>
          </w:tcPr>
          <w:p w14:paraId="102A0DE0" w14:textId="77777777" w:rsidR="00470251" w:rsidRDefault="00470251">
            <w:r>
              <w:rPr>
                <w:rFonts w:hint="eastAsia"/>
              </w:rPr>
              <w:t>.</w:t>
            </w:r>
            <w:r>
              <w:t>/supervisord.sh stop</w:t>
            </w:r>
          </w:p>
          <w:p w14:paraId="273E46D2" w14:textId="14BDF023" w:rsidR="00470251" w:rsidRDefault="00470251">
            <w:pPr>
              <w:rPr>
                <w:rFonts w:hint="eastAsia"/>
              </w:rPr>
            </w:pPr>
            <w:r>
              <w:rPr>
                <w:rFonts w:hint="eastAsia"/>
              </w:rPr>
              <w:t>.</w:t>
            </w:r>
            <w:r>
              <w:t>/supervisord.sh st</w:t>
            </w:r>
            <w:r>
              <w:t>art</w:t>
            </w:r>
          </w:p>
        </w:tc>
      </w:tr>
    </w:tbl>
    <w:p w14:paraId="336ABBE5" w14:textId="1B9C9B46" w:rsidR="00470251" w:rsidRDefault="00470251"/>
    <w:p w14:paraId="5828D609" w14:textId="77777777" w:rsidR="00B0304F" w:rsidRDefault="00B0304F" w:rsidP="00B0304F">
      <w:pPr>
        <w:spacing w:line="360" w:lineRule="auto"/>
        <w:rPr>
          <w:rFonts w:hint="eastAsia"/>
        </w:rPr>
      </w:pPr>
      <w:r>
        <w:rPr>
          <w:rFonts w:hint="eastAsia"/>
        </w:rPr>
        <w:t>关闭</w:t>
      </w:r>
      <w:proofErr w:type="spellStart"/>
      <w:r>
        <w:t>selinux</w:t>
      </w:r>
      <w:proofErr w:type="spellEnd"/>
      <w:r>
        <w:rPr>
          <w:rFonts w:hint="eastAsia"/>
        </w:rPr>
        <w:t>，修改文件</w:t>
      </w:r>
      <w:r w:rsidRPr="000C3D8B">
        <w:t>/</w:t>
      </w:r>
      <w:proofErr w:type="spellStart"/>
      <w:r w:rsidRPr="000C3D8B">
        <w:t>etc</w:t>
      </w:r>
      <w:proofErr w:type="spellEnd"/>
      <w:r w:rsidRPr="000C3D8B">
        <w:t>/</w:t>
      </w:r>
      <w:proofErr w:type="spellStart"/>
      <w:r w:rsidRPr="000C3D8B">
        <w:t>selinux</w:t>
      </w:r>
      <w:proofErr w:type="spellEnd"/>
      <w:r w:rsidRPr="000C3D8B">
        <w:t>/config</w:t>
      </w:r>
      <w:r>
        <w:rPr>
          <w:rFonts w:hint="eastAsia"/>
        </w:rPr>
        <w:t>，然后重启。修改内容如下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B0304F" w14:paraId="12C291E2" w14:textId="77777777" w:rsidTr="009700DB">
        <w:tc>
          <w:tcPr>
            <w:tcW w:w="9742" w:type="dxa"/>
          </w:tcPr>
          <w:p w14:paraId="31A7F083" w14:textId="77777777" w:rsidR="00B0304F" w:rsidRDefault="00B0304F" w:rsidP="009700DB">
            <w:pPr>
              <w:spacing w:line="360" w:lineRule="auto"/>
              <w:rPr>
                <w:rFonts w:hint="eastAsia"/>
              </w:rPr>
            </w:pPr>
            <w:r w:rsidRPr="000C3D8B">
              <w:t>SELINUX=disabled</w:t>
            </w:r>
          </w:p>
        </w:tc>
      </w:tr>
    </w:tbl>
    <w:p w14:paraId="61FD9422" w14:textId="77777777" w:rsidR="00B0304F" w:rsidRDefault="00B0304F">
      <w:pPr>
        <w:rPr>
          <w:rFonts w:hint="eastAsia"/>
        </w:rPr>
      </w:pPr>
    </w:p>
    <w:p w14:paraId="1F07AC73" w14:textId="713149B9" w:rsidR="00E64EF5" w:rsidRPr="00E64EF5" w:rsidRDefault="00E64EF5">
      <w:pPr>
        <w:rPr>
          <w:rFonts w:hint="eastAsia"/>
        </w:rPr>
      </w:pPr>
      <w:r>
        <w:rPr>
          <w:rFonts w:hint="eastAsia"/>
        </w:rPr>
        <w:t>当前系统有一个问题，每次启动服务的时候，</w:t>
      </w:r>
      <w:proofErr w:type="spellStart"/>
      <w:r>
        <w:t>pid</w:t>
      </w:r>
      <w:proofErr w:type="spellEnd"/>
      <w:r>
        <w:rPr>
          <w:rFonts w:hint="eastAsia"/>
        </w:rPr>
        <w:t>文件总是无法</w:t>
      </w:r>
      <w:r w:rsidR="00A10AD5">
        <w:rPr>
          <w:rFonts w:hint="eastAsia"/>
        </w:rPr>
        <w:t>立刻</w:t>
      </w:r>
      <w:r>
        <w:rPr>
          <w:rFonts w:hint="eastAsia"/>
        </w:rPr>
        <w:t>落盘，</w:t>
      </w:r>
      <w:r w:rsidR="00566B16">
        <w:rPr>
          <w:rFonts w:hint="eastAsia"/>
        </w:rPr>
        <w:t>会导致脚本会误报启动失败，实际服务已经启动了。</w:t>
      </w:r>
      <w:r>
        <w:rPr>
          <w:rFonts w:hint="eastAsia"/>
        </w:rPr>
        <w:t>需要运维同学研究解决一下。</w:t>
      </w:r>
    </w:p>
    <w:p w14:paraId="0D7D1045" w14:textId="77777777" w:rsidR="00E64EF5" w:rsidRPr="009F7E26" w:rsidRDefault="00E64EF5">
      <w:pPr>
        <w:rPr>
          <w:rFonts w:hint="eastAsia"/>
        </w:rPr>
      </w:pPr>
    </w:p>
    <w:p w14:paraId="01AFBA37" w14:textId="77777777" w:rsidR="006B1EF1" w:rsidRDefault="00000000">
      <w:pPr>
        <w:pStyle w:val="3"/>
      </w:pPr>
      <w:bookmarkStart w:id="47" w:name="_Toc4359"/>
      <w:r>
        <w:rPr>
          <w:rFonts w:hint="eastAsia"/>
        </w:rPr>
        <w:t>R</w:t>
      </w:r>
      <w:r>
        <w:t xml:space="preserve">MS </w:t>
      </w:r>
      <w:r>
        <w:rPr>
          <w:rFonts w:hint="eastAsia"/>
        </w:rPr>
        <w:t>离线任务部署</w:t>
      </w:r>
      <w:bookmarkEnd w:id="47"/>
    </w:p>
    <w:p w14:paraId="4D878960" w14:textId="68764720" w:rsidR="006B1EF1" w:rsidRDefault="00655CA1">
      <w:pPr>
        <w:rPr>
          <w:rFonts w:hint="eastAsia"/>
        </w:rPr>
      </w:pPr>
      <w:r>
        <w:rPr>
          <w:rFonts w:hint="eastAsia"/>
        </w:rPr>
        <w:t>部署在</w:t>
      </w:r>
      <w:r>
        <w:t>192.168.0.53</w:t>
      </w:r>
      <w:r>
        <w:rPr>
          <w:rFonts w:hint="eastAsia"/>
        </w:rPr>
        <w:t>上。</w:t>
      </w:r>
    </w:p>
    <w:p w14:paraId="63AE06F6" w14:textId="77777777" w:rsidR="006B1EF1" w:rsidRDefault="00000000">
      <w:r>
        <w:rPr>
          <w:rFonts w:hint="eastAsia"/>
        </w:rPr>
        <w:t>下载源代码</w:t>
      </w:r>
      <w:r>
        <w:rPr>
          <w:rFonts w:hint="eastAsia"/>
        </w:rPr>
        <w:t>r</w:t>
      </w:r>
      <w:r>
        <w:t>ms</w:t>
      </w:r>
      <w:r>
        <w:rPr>
          <w:rFonts w:hint="eastAsia"/>
        </w:rPr>
        <w:t>，并放到</w:t>
      </w:r>
      <w:r>
        <w:rPr>
          <w:rFonts w:hint="eastAsia"/>
        </w:rPr>
        <w:t>/</w:t>
      </w:r>
      <w:r>
        <w:t>data/webapp/rms</w:t>
      </w:r>
      <w:r>
        <w:rPr>
          <w:rFonts w:hint="eastAsia"/>
        </w:rPr>
        <w:t>。安装程序依赖包，如下命令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5D0E26CD" w14:textId="77777777">
        <w:tc>
          <w:tcPr>
            <w:tcW w:w="9742" w:type="dxa"/>
          </w:tcPr>
          <w:p w14:paraId="264DE91B" w14:textId="77777777" w:rsidR="006B1EF1" w:rsidRDefault="00000000">
            <w:r>
              <w:t>cd /data/webapp/rms/</w:t>
            </w:r>
            <w:proofErr w:type="spellStart"/>
            <w:r>
              <w:t>appserver</w:t>
            </w:r>
            <w:proofErr w:type="spellEnd"/>
            <w:r>
              <w:t>/conf/</w:t>
            </w:r>
            <w:proofErr w:type="spellStart"/>
            <w:r>
              <w:t>shenzhen</w:t>
            </w:r>
            <w:proofErr w:type="spellEnd"/>
          </w:p>
          <w:p w14:paraId="15F46D34" w14:textId="77777777" w:rsidR="006B1EF1" w:rsidRDefault="00000000">
            <w:r>
              <w:t>./install.sh local</w:t>
            </w:r>
          </w:p>
        </w:tc>
      </w:tr>
    </w:tbl>
    <w:p w14:paraId="02F3682F" w14:textId="77777777" w:rsidR="006B1EF1" w:rsidRDefault="006B1EF1"/>
    <w:p w14:paraId="4EF08128" w14:textId="77777777" w:rsidR="006B1EF1" w:rsidRDefault="00000000">
      <w:r>
        <w:rPr>
          <w:rFonts w:hint="eastAsia"/>
        </w:rPr>
        <w:t>建立日志目录</w:t>
      </w:r>
      <w:r>
        <w:rPr>
          <w:rFonts w:hint="eastAsia"/>
        </w:rPr>
        <w:t>/</w:t>
      </w:r>
      <w:r>
        <w:t>data/weblog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04699976" w14:textId="77777777">
        <w:tc>
          <w:tcPr>
            <w:tcW w:w="9742" w:type="dxa"/>
          </w:tcPr>
          <w:p w14:paraId="7B97AA34" w14:textId="77777777" w:rsidR="006B1EF1" w:rsidRDefault="00000000">
            <w:proofErr w:type="spellStart"/>
            <w:r>
              <w:t>mkdir</w:t>
            </w:r>
            <w:proofErr w:type="spellEnd"/>
            <w:r>
              <w:t xml:space="preserve"> /data/weblog</w:t>
            </w:r>
          </w:p>
        </w:tc>
      </w:tr>
    </w:tbl>
    <w:p w14:paraId="6230EE0D" w14:textId="77777777" w:rsidR="006B1EF1" w:rsidRDefault="006B1EF1"/>
    <w:p w14:paraId="0A294CAE" w14:textId="77777777" w:rsidR="006B1EF1" w:rsidRDefault="00000000">
      <w:r>
        <w:rPr>
          <w:rFonts w:hint="eastAsia"/>
        </w:rPr>
        <w:t>挂载</w:t>
      </w:r>
      <w:r>
        <w:t xml:space="preserve">crontab, </w:t>
      </w:r>
      <w:r>
        <w:rPr>
          <w:rFonts w:hint="eastAsia"/>
        </w:rPr>
        <w:t>执行</w:t>
      </w:r>
      <w:r>
        <w:rPr>
          <w:rFonts w:hint="eastAsia"/>
        </w:rPr>
        <w:t>crontab</w:t>
      </w:r>
      <w:r>
        <w:t xml:space="preserve"> -e</w:t>
      </w:r>
      <w:r>
        <w:rPr>
          <w:rFonts w:hint="eastAsia"/>
        </w:rPr>
        <w:t>，内容如下：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6846A436" w14:textId="77777777">
        <w:tc>
          <w:tcPr>
            <w:tcW w:w="9742" w:type="dxa"/>
          </w:tcPr>
          <w:p w14:paraId="6D6F6E86" w14:textId="77777777" w:rsidR="006B1EF1" w:rsidRDefault="00000000">
            <w:r>
              <w:t># RMS</w:t>
            </w:r>
          </w:p>
          <w:p w14:paraId="66EFF72C" w14:textId="77777777" w:rsidR="006B1EF1" w:rsidRDefault="006B1EF1"/>
          <w:p w14:paraId="1EEA53CA" w14:textId="77777777" w:rsidR="006B1EF1" w:rsidRDefault="00000000">
            <w:r>
              <w:t>5 1 * * *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update_pub_ids</w:t>
            </w:r>
            <w:proofErr w:type="spellEnd"/>
          </w:p>
          <w:p w14:paraId="1E9D2914" w14:textId="77777777" w:rsidR="006B1EF1" w:rsidRDefault="00000000">
            <w:r>
              <w:t>30 1,13 * * *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update_pub</w:t>
            </w:r>
            <w:proofErr w:type="spellEnd"/>
          </w:p>
          <w:p w14:paraId="0E3D9CB1" w14:textId="77777777" w:rsidR="006B1EF1" w:rsidRDefault="00000000">
            <w:r>
              <w:t>55 12,23 * * *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export_user_event_log</w:t>
            </w:r>
            <w:proofErr w:type="spellEnd"/>
          </w:p>
          <w:p w14:paraId="6CB0DD28" w14:textId="77777777" w:rsidR="006B1EF1" w:rsidRDefault="006B1EF1"/>
          <w:p w14:paraId="582143D6" w14:textId="77777777" w:rsidR="006B1EF1" w:rsidRDefault="00000000">
            <w:r>
              <w:t>30 1 * * *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paper_quality_update</w:t>
            </w:r>
            <w:proofErr w:type="spellEnd"/>
          </w:p>
          <w:p w14:paraId="0F344FC6" w14:textId="77777777" w:rsidR="006B1EF1" w:rsidRDefault="00000000">
            <w:r>
              <w:t>40 1,15 * * *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subscribe_stat_update</w:t>
            </w:r>
            <w:proofErr w:type="spellEnd"/>
            <w:r>
              <w:t xml:space="preserve"> </w:t>
            </w:r>
          </w:p>
          <w:p w14:paraId="64E5090A" w14:textId="77777777" w:rsidR="006B1EF1" w:rsidRDefault="006B1EF1"/>
          <w:p w14:paraId="4198A19E" w14:textId="77777777" w:rsidR="006B1EF1" w:rsidRDefault="00000000">
            <w:proofErr w:type="gramStart"/>
            <w:r>
              <w:t>45  14</w:t>
            </w:r>
            <w:proofErr w:type="gramEnd"/>
            <w:r>
              <w:t>,2   * * *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ann_update</w:t>
            </w:r>
            <w:proofErr w:type="spellEnd"/>
            <w:r>
              <w:t xml:space="preserve"> --mode train --type pub</w:t>
            </w:r>
          </w:p>
          <w:p w14:paraId="177D1433" w14:textId="77777777" w:rsidR="006B1EF1" w:rsidRDefault="00000000">
            <w:proofErr w:type="gramStart"/>
            <w:r>
              <w:t>45  15</w:t>
            </w:r>
            <w:proofErr w:type="gramEnd"/>
            <w:r>
              <w:t>,4   * * *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ann_update</w:t>
            </w:r>
            <w:proofErr w:type="spellEnd"/>
            <w:r>
              <w:t xml:space="preserve"> --mode train --type </w:t>
            </w:r>
            <w:proofErr w:type="spellStart"/>
            <w:r>
              <w:t>pub_vector</w:t>
            </w:r>
            <w:proofErr w:type="spellEnd"/>
          </w:p>
          <w:p w14:paraId="347CAE49" w14:textId="77777777" w:rsidR="006B1EF1" w:rsidRDefault="00000000">
            <w:proofErr w:type="gramStart"/>
            <w:r>
              <w:t>15  3</w:t>
            </w:r>
            <w:proofErr w:type="gramEnd"/>
            <w:r>
              <w:t xml:space="preserve">   * * *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ann_update</w:t>
            </w:r>
            <w:proofErr w:type="spellEnd"/>
            <w:r>
              <w:t xml:space="preserve"> --mode train --type topic</w:t>
            </w:r>
          </w:p>
          <w:p w14:paraId="2E37047B" w14:textId="77777777" w:rsidR="006B1EF1" w:rsidRDefault="006B1EF1"/>
          <w:p w14:paraId="0FB3B3FC" w14:textId="77777777" w:rsidR="006B1EF1" w:rsidRDefault="00000000">
            <w:proofErr w:type="gramStart"/>
            <w:r>
              <w:t>5  *</w:t>
            </w:r>
            <w:proofErr w:type="gramEnd"/>
            <w:r>
              <w:t xml:space="preserve">   * * *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recall_favorite_update</w:t>
            </w:r>
            <w:proofErr w:type="spellEnd"/>
            <w:r>
              <w:t xml:space="preserve"> --mode train</w:t>
            </w:r>
          </w:p>
          <w:p w14:paraId="7C0C8117" w14:textId="77777777" w:rsidR="006B1EF1" w:rsidRDefault="006B1EF1"/>
          <w:p w14:paraId="06C1588E" w14:textId="77777777" w:rsidR="006B1EF1" w:rsidRDefault="00000000">
            <w:proofErr w:type="gramStart"/>
            <w:r>
              <w:t>30  2</w:t>
            </w:r>
            <w:proofErr w:type="gramEnd"/>
            <w:r>
              <w:t xml:space="preserve">  *  *  * 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ads_update</w:t>
            </w:r>
            <w:proofErr w:type="spellEnd"/>
          </w:p>
          <w:p w14:paraId="426EE32D" w14:textId="77777777" w:rsidR="006B1EF1" w:rsidRDefault="006B1EF1"/>
          <w:p w14:paraId="330E19E7" w14:textId="77777777" w:rsidR="006B1EF1" w:rsidRDefault="00000000">
            <w:proofErr w:type="gramStart"/>
            <w:r>
              <w:t>15  *</w:t>
            </w:r>
            <w:proofErr w:type="gramEnd"/>
            <w:r>
              <w:t xml:space="preserve">  *  *  * 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>; ./command.sh schedule</w:t>
            </w:r>
          </w:p>
          <w:p w14:paraId="3F04839E" w14:textId="77777777" w:rsidR="006B1EF1" w:rsidRDefault="006B1EF1"/>
          <w:p w14:paraId="2B3A0FEE" w14:textId="77777777" w:rsidR="006B1EF1" w:rsidRDefault="006B1EF1"/>
          <w:p w14:paraId="6D81D488" w14:textId="77777777" w:rsidR="006B1EF1" w:rsidRDefault="00000000">
            <w:r>
              <w:t># RMS algorithm</w:t>
            </w:r>
          </w:p>
          <w:p w14:paraId="28C352A7" w14:textId="77777777" w:rsidR="006B1EF1" w:rsidRDefault="00000000">
            <w:proofErr w:type="gramStart"/>
            <w:r>
              <w:t>30  12</w:t>
            </w:r>
            <w:proofErr w:type="gramEnd"/>
            <w:r>
              <w:t xml:space="preserve">  *  *  *  cd /data/webapp/rms/</w:t>
            </w:r>
            <w:proofErr w:type="spellStart"/>
            <w:r>
              <w:t>appserver</w:t>
            </w:r>
            <w:proofErr w:type="spellEnd"/>
            <w:r>
              <w:t>/confs/</w:t>
            </w:r>
            <w:proofErr w:type="spellStart"/>
            <w:r>
              <w:t>shenzhen</w:t>
            </w:r>
            <w:proofErr w:type="spellEnd"/>
            <w:r>
              <w:t xml:space="preserve">; ./command.sh </w:t>
            </w:r>
            <w:proofErr w:type="spellStart"/>
            <w:r>
              <w:t>algorithm_update</w:t>
            </w:r>
            <w:proofErr w:type="spellEnd"/>
            <w:r>
              <w:t xml:space="preserve"> --algorithm native --mode train</w:t>
            </w:r>
          </w:p>
        </w:tc>
      </w:tr>
    </w:tbl>
    <w:p w14:paraId="791699C2" w14:textId="77777777" w:rsidR="006B1EF1" w:rsidRDefault="006B1EF1"/>
    <w:p w14:paraId="41B0DF7D" w14:textId="77777777" w:rsidR="005B2862" w:rsidRDefault="005B2862" w:rsidP="005B2862">
      <w:pPr>
        <w:pStyle w:val="4"/>
      </w:pPr>
      <w:r w:rsidRPr="00512615">
        <w:rPr>
          <w:rFonts w:hint="eastAsia"/>
        </w:rPr>
        <w:t>注意事项</w:t>
      </w:r>
    </w:p>
    <w:p w14:paraId="397A897D" w14:textId="77777777" w:rsidR="005B2862" w:rsidRDefault="005B2862" w:rsidP="005B2862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以上，越大越好。修改文件</w:t>
      </w:r>
      <w:r w:rsidRPr="00077D85">
        <w:t>/</w:t>
      </w:r>
      <w:proofErr w:type="spellStart"/>
      <w:r w:rsidRPr="00077D85">
        <w:t>etc</w:t>
      </w:r>
      <w:proofErr w:type="spellEnd"/>
      <w:r w:rsidRPr="00077D85">
        <w:t>/security/</w:t>
      </w:r>
      <w:proofErr w:type="spellStart"/>
      <w:r w:rsidRPr="00077D85">
        <w:t>limits.d</w:t>
      </w:r>
      <w:proofErr w:type="spellEnd"/>
      <w:r w:rsidRPr="00077D85">
        <w:t>/20-nproc.conf</w:t>
      </w:r>
      <w:r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B2862" w14:paraId="568B59A7" w14:textId="77777777" w:rsidTr="009700DB">
        <w:tc>
          <w:tcPr>
            <w:tcW w:w="9742" w:type="dxa"/>
          </w:tcPr>
          <w:p w14:paraId="2CF95A67" w14:textId="77777777" w:rsidR="005B2862" w:rsidRDefault="005B2862" w:rsidP="009700DB">
            <w:r>
              <w:t># Default limit for number of user's processes to prevent</w:t>
            </w:r>
          </w:p>
          <w:p w14:paraId="750DDAA9" w14:textId="77777777" w:rsidR="005B2862" w:rsidRDefault="005B2862" w:rsidP="009700DB">
            <w:r>
              <w:t># accidental fork bombs.</w:t>
            </w:r>
          </w:p>
          <w:p w14:paraId="2F8A7CE8" w14:textId="77777777" w:rsidR="005B2862" w:rsidRDefault="005B2862" w:rsidP="009700DB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6EE69F54" w14:textId="77777777" w:rsidR="005B2862" w:rsidRDefault="005B2862" w:rsidP="009700DB"/>
          <w:p w14:paraId="207B4B8F" w14:textId="77777777" w:rsidR="005B2862" w:rsidRDefault="005B2862" w:rsidP="009700DB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350E721C" w14:textId="77777777" w:rsidR="005B2862" w:rsidRDefault="005B2862" w:rsidP="009700DB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063C68C1" w14:textId="77777777" w:rsidR="005B2862" w:rsidRDefault="005B2862" w:rsidP="009700DB">
            <w:pPr>
              <w:rPr>
                <w:rFonts w:hint="eastAsia"/>
              </w:rPr>
            </w:pPr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3AFB3595" w14:textId="75B8723C" w:rsidR="005B2862" w:rsidRDefault="005B2862" w:rsidP="005B2862"/>
    <w:p w14:paraId="59D146C0" w14:textId="77777777" w:rsidR="008C1846" w:rsidRDefault="008C1846" w:rsidP="008C1846">
      <w:pPr>
        <w:spacing w:line="360" w:lineRule="auto"/>
        <w:rPr>
          <w:rFonts w:hint="eastAsia"/>
        </w:rPr>
      </w:pPr>
      <w:r>
        <w:rPr>
          <w:rFonts w:hint="eastAsia"/>
        </w:rPr>
        <w:t>关闭</w:t>
      </w:r>
      <w:proofErr w:type="spellStart"/>
      <w:r>
        <w:t>selinux</w:t>
      </w:r>
      <w:proofErr w:type="spellEnd"/>
      <w:r>
        <w:rPr>
          <w:rFonts w:hint="eastAsia"/>
        </w:rPr>
        <w:t>，修改文件</w:t>
      </w:r>
      <w:r w:rsidRPr="000C3D8B">
        <w:t>/</w:t>
      </w:r>
      <w:proofErr w:type="spellStart"/>
      <w:r w:rsidRPr="000C3D8B">
        <w:t>etc</w:t>
      </w:r>
      <w:proofErr w:type="spellEnd"/>
      <w:r w:rsidRPr="000C3D8B">
        <w:t>/</w:t>
      </w:r>
      <w:proofErr w:type="spellStart"/>
      <w:r w:rsidRPr="000C3D8B">
        <w:t>selinux</w:t>
      </w:r>
      <w:proofErr w:type="spellEnd"/>
      <w:r w:rsidRPr="000C3D8B">
        <w:t>/config</w:t>
      </w:r>
      <w:r>
        <w:rPr>
          <w:rFonts w:hint="eastAsia"/>
        </w:rPr>
        <w:t>，然后重启。修改内容如下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8C1846" w14:paraId="6A07A6ED" w14:textId="77777777" w:rsidTr="009700DB">
        <w:tc>
          <w:tcPr>
            <w:tcW w:w="9742" w:type="dxa"/>
          </w:tcPr>
          <w:p w14:paraId="4C9422CB" w14:textId="77777777" w:rsidR="008C1846" w:rsidRDefault="008C1846" w:rsidP="009700DB">
            <w:pPr>
              <w:spacing w:line="360" w:lineRule="auto"/>
              <w:rPr>
                <w:rFonts w:hint="eastAsia"/>
              </w:rPr>
            </w:pPr>
            <w:r w:rsidRPr="000C3D8B">
              <w:t>SELINUX=disabled</w:t>
            </w:r>
          </w:p>
        </w:tc>
      </w:tr>
    </w:tbl>
    <w:p w14:paraId="40034DED" w14:textId="77777777" w:rsidR="008C1846" w:rsidRDefault="008C1846" w:rsidP="005B2862">
      <w:pPr>
        <w:rPr>
          <w:rFonts w:hint="eastAsia"/>
        </w:rPr>
      </w:pPr>
    </w:p>
    <w:p w14:paraId="7315A820" w14:textId="77777777" w:rsidR="006B1EF1" w:rsidRDefault="006B1EF1"/>
    <w:p w14:paraId="20DFCF2F" w14:textId="77777777" w:rsidR="006B1EF1" w:rsidRDefault="00000000">
      <w:pPr>
        <w:pStyle w:val="3"/>
      </w:pPr>
      <w:bookmarkStart w:id="48" w:name="_Toc25864"/>
      <w:r>
        <w:rPr>
          <w:rFonts w:hint="eastAsia"/>
        </w:rPr>
        <w:t>R</w:t>
      </w:r>
      <w:r>
        <w:t>MS Recall</w:t>
      </w:r>
      <w:r>
        <w:rPr>
          <w:rFonts w:hint="eastAsia"/>
        </w:rPr>
        <w:t>任务部署</w:t>
      </w:r>
      <w:bookmarkEnd w:id="48"/>
    </w:p>
    <w:p w14:paraId="5A81981D" w14:textId="11957AB5" w:rsidR="009B2CD1" w:rsidRDefault="009B2CD1">
      <w:pPr>
        <w:rPr>
          <w:rFonts w:hint="eastAsia"/>
        </w:rPr>
      </w:pPr>
      <w:r>
        <w:rPr>
          <w:rFonts w:hint="eastAsia"/>
        </w:rPr>
        <w:t>部署在</w:t>
      </w:r>
      <w:r>
        <w:t>192.168.0.53</w:t>
      </w:r>
      <w:r>
        <w:rPr>
          <w:rFonts w:hint="eastAsia"/>
        </w:rPr>
        <w:t>上。</w:t>
      </w:r>
    </w:p>
    <w:p w14:paraId="451C05C8" w14:textId="310CFE39" w:rsidR="006B1EF1" w:rsidRDefault="00000000">
      <w:r>
        <w:rPr>
          <w:rFonts w:hint="eastAsia"/>
        </w:rPr>
        <w:t>建立虚拟环境</w:t>
      </w:r>
      <w:r>
        <w:rPr>
          <w:rFonts w:hint="eastAsia"/>
        </w:rPr>
        <w:t>r</w:t>
      </w:r>
      <w:r>
        <w:t>ecall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344EBCC8" w14:textId="77777777">
        <w:tc>
          <w:tcPr>
            <w:tcW w:w="9742" w:type="dxa"/>
          </w:tcPr>
          <w:p w14:paraId="5F169CFA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/local/python39/bin/pip3 install -</w:t>
            </w:r>
            <w:proofErr w:type="spellStart"/>
            <w:r>
              <w:t>i</w:t>
            </w:r>
            <w:proofErr w:type="spellEnd"/>
            <w:r>
              <w:t xml:space="preserve"> https://pypi.tuna.tsinghua.edu.cn/simple </w:t>
            </w:r>
            <w:proofErr w:type="spellStart"/>
            <w:r>
              <w:t>virtualenv</w:t>
            </w:r>
            <w:proofErr w:type="spellEnd"/>
            <w:r>
              <w:t xml:space="preserve"> &amp;&amp; \</w:t>
            </w:r>
          </w:p>
          <w:p w14:paraId="0190FC10" w14:textId="77777777" w:rsidR="006B1EF1" w:rsidRDefault="00000000"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envs</w:t>
            </w:r>
            <w:proofErr w:type="spellEnd"/>
            <w:r>
              <w:t xml:space="preserve"> &amp;&amp; \</w:t>
            </w:r>
          </w:p>
          <w:p w14:paraId="3222B21A" w14:textId="77777777" w:rsidR="006B1EF1" w:rsidRDefault="00000000"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proofErr w:type="gramStart"/>
            <w:r>
              <w:t>aminer:aminer</w:t>
            </w:r>
            <w:proofErr w:type="spellEnd"/>
            <w:proofErr w:type="gramEnd"/>
            <w:r>
              <w:t xml:space="preserve"> /data/</w:t>
            </w:r>
            <w:proofErr w:type="spellStart"/>
            <w:r>
              <w:t>envs</w:t>
            </w:r>
            <w:proofErr w:type="spellEnd"/>
            <w:r>
              <w:t xml:space="preserve"> &amp;&amp; \</w:t>
            </w:r>
          </w:p>
          <w:p w14:paraId="78176370" w14:textId="77777777" w:rsidR="006B1EF1" w:rsidRDefault="00000000">
            <w:r>
              <w:lastRenderedPageBreak/>
              <w:t xml:space="preserve">    /</w:t>
            </w:r>
            <w:proofErr w:type="spellStart"/>
            <w:r>
              <w:t>usr</w:t>
            </w:r>
            <w:proofErr w:type="spellEnd"/>
            <w:r>
              <w:t>/local/python39/bin/</w:t>
            </w:r>
            <w:proofErr w:type="spellStart"/>
            <w:r>
              <w:t>virtualenv</w:t>
            </w:r>
            <w:proofErr w:type="spellEnd"/>
            <w:r>
              <w:t xml:space="preserve"> /data/</w:t>
            </w:r>
            <w:proofErr w:type="spellStart"/>
            <w:r>
              <w:t>envs</w:t>
            </w:r>
            <w:proofErr w:type="spellEnd"/>
            <w:r>
              <w:t>/recall</w:t>
            </w:r>
          </w:p>
        </w:tc>
      </w:tr>
    </w:tbl>
    <w:p w14:paraId="4BAD14E7" w14:textId="77777777" w:rsidR="006B1EF1" w:rsidRDefault="006B1EF1"/>
    <w:p w14:paraId="4A07D05D" w14:textId="77777777" w:rsidR="006B1EF1" w:rsidRDefault="00000000">
      <w:r>
        <w:rPr>
          <w:rFonts w:hint="eastAsia"/>
        </w:rPr>
        <w:t>下载源代码</w:t>
      </w:r>
      <w:proofErr w:type="spellStart"/>
      <w:r>
        <w:rPr>
          <w:rFonts w:hint="eastAsia"/>
        </w:rPr>
        <w:t>r</w:t>
      </w:r>
      <w:r>
        <w:t>ms_recall</w:t>
      </w:r>
      <w:proofErr w:type="spellEnd"/>
      <w:r>
        <w:rPr>
          <w:rFonts w:hint="eastAsia"/>
        </w:rPr>
        <w:t>，并放到</w:t>
      </w:r>
      <w:r>
        <w:rPr>
          <w:rFonts w:hint="eastAsia"/>
        </w:rPr>
        <w:t>/</w:t>
      </w:r>
      <w:r>
        <w:t>data/webapp/</w:t>
      </w:r>
      <w:proofErr w:type="spellStart"/>
      <w:r>
        <w:t>rms_recall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git</w:t>
      </w:r>
      <w:r>
        <w:rPr>
          <w:rFonts w:hint="eastAsia"/>
        </w:rPr>
        <w:t>切换到</w:t>
      </w:r>
      <w:proofErr w:type="spellStart"/>
      <w:r>
        <w:t>rms_recall_sz</w:t>
      </w:r>
      <w:proofErr w:type="spellEnd"/>
      <w:r>
        <w:rPr>
          <w:rFonts w:hint="eastAsia"/>
        </w:rPr>
        <w:t>分支。安装程序依赖包，如下命令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36E39E27" w14:textId="77777777">
        <w:tc>
          <w:tcPr>
            <w:tcW w:w="9742" w:type="dxa"/>
          </w:tcPr>
          <w:p w14:paraId="28D14F96" w14:textId="77777777" w:rsidR="006B1EF1" w:rsidRDefault="00000000">
            <w:r>
              <w:t>cd /data/webapp/</w:t>
            </w:r>
            <w:proofErr w:type="spellStart"/>
            <w:r>
              <w:t>rms_recall</w:t>
            </w:r>
            <w:proofErr w:type="spellEnd"/>
          </w:p>
          <w:p w14:paraId="00E6F221" w14:textId="77777777" w:rsidR="006B1EF1" w:rsidRDefault="00000000">
            <w:r>
              <w:rPr>
                <w:rFonts w:hint="eastAsia"/>
              </w:rPr>
              <w:t>/</w:t>
            </w:r>
            <w:r>
              <w:t>data/</w:t>
            </w:r>
            <w:proofErr w:type="spellStart"/>
            <w:r>
              <w:t>envs</w:t>
            </w:r>
            <w:proofErr w:type="spellEnd"/>
            <w:r>
              <w:t>/recall/bin/pip install -r requirements.txt</w:t>
            </w:r>
          </w:p>
        </w:tc>
      </w:tr>
    </w:tbl>
    <w:p w14:paraId="5537008E" w14:textId="77777777" w:rsidR="006B1EF1" w:rsidRDefault="006B1EF1"/>
    <w:p w14:paraId="3A1D2A58" w14:textId="77777777" w:rsidR="006B1EF1" w:rsidRDefault="00000000">
      <w:r>
        <w:rPr>
          <w:rFonts w:hint="eastAsia"/>
        </w:rPr>
        <w:t>上传模型</w:t>
      </w:r>
      <w:r>
        <w:t>/data/cache/</w:t>
      </w:r>
      <w:proofErr w:type="spellStart"/>
      <w:r>
        <w:t>aminer</w:t>
      </w:r>
      <w:proofErr w:type="spellEnd"/>
      <w:r>
        <w:t>/meta/embedding</w:t>
      </w:r>
      <w:r>
        <w:rPr>
          <w:rFonts w:hint="eastAsia"/>
        </w:rPr>
        <w:t>，当前模型文件放在</w:t>
      </w:r>
      <w:r>
        <w:t>192.168.0.53</w:t>
      </w:r>
      <w:r>
        <w:rPr>
          <w:rFonts w:hint="eastAsia"/>
        </w:rPr>
        <w:t>上的</w:t>
      </w:r>
      <w:r>
        <w:t>/data/cache/</w:t>
      </w:r>
      <w:proofErr w:type="spellStart"/>
      <w:r>
        <w:t>aminer</w:t>
      </w:r>
      <w:proofErr w:type="spellEnd"/>
      <w:r>
        <w:t>/meta/embedding</w:t>
      </w:r>
      <w:r>
        <w:rPr>
          <w:rFonts w:hint="eastAsia"/>
        </w:rPr>
        <w:t>下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1B7F0CEF" w14:textId="77777777">
        <w:tc>
          <w:tcPr>
            <w:tcW w:w="9742" w:type="dxa"/>
          </w:tcPr>
          <w:p w14:paraId="0BEE34E2" w14:textId="77777777" w:rsidR="006B1EF1" w:rsidRDefault="00000000">
            <w:r>
              <w:t xml:space="preserve">[aminer@53 </w:t>
            </w:r>
            <w:proofErr w:type="gramStart"/>
            <w:r>
              <w:t>embedding]$</w:t>
            </w:r>
            <w:proofErr w:type="gramEnd"/>
            <w:r>
              <w:t xml:space="preserve"> </w:t>
            </w:r>
            <w:proofErr w:type="spellStart"/>
            <w:r>
              <w:t>ll</w:t>
            </w:r>
            <w:proofErr w:type="spellEnd"/>
          </w:p>
          <w:p w14:paraId="4C6F7D72" w14:textId="77777777" w:rsidR="006B1EF1" w:rsidRDefault="00000000">
            <w:r>
              <w:t>total 0</w:t>
            </w:r>
          </w:p>
          <w:p w14:paraId="6C2C52DB" w14:textId="77777777" w:rsidR="006B1EF1" w:rsidRDefault="00000000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2 </w:t>
            </w:r>
            <w:proofErr w:type="spellStart"/>
            <w:r>
              <w:t>aminer</w:t>
            </w:r>
            <w:proofErr w:type="spellEnd"/>
            <w:r>
              <w:t xml:space="preserve"> </w:t>
            </w:r>
            <w:proofErr w:type="spellStart"/>
            <w:r>
              <w:t>aminer</w:t>
            </w:r>
            <w:proofErr w:type="spellEnd"/>
            <w:r>
              <w:t xml:space="preserve"> 87 Feb 20 04:46 oagbert-v2-sim</w:t>
            </w:r>
          </w:p>
          <w:p w14:paraId="7B739098" w14:textId="77777777" w:rsidR="006B1EF1" w:rsidRDefault="00000000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2 </w:t>
            </w:r>
            <w:proofErr w:type="spellStart"/>
            <w:r>
              <w:t>aminer</w:t>
            </w:r>
            <w:proofErr w:type="spellEnd"/>
            <w:r>
              <w:t xml:space="preserve"> </w:t>
            </w:r>
            <w:proofErr w:type="spellStart"/>
            <w:r>
              <w:t>aminer</w:t>
            </w:r>
            <w:proofErr w:type="spellEnd"/>
            <w:r>
              <w:t xml:space="preserve"> 55 Feb 20 05:42 tfidf-200</w:t>
            </w:r>
          </w:p>
        </w:tc>
      </w:tr>
    </w:tbl>
    <w:p w14:paraId="741FEE15" w14:textId="77777777" w:rsidR="006B1EF1" w:rsidRDefault="006B1EF1"/>
    <w:p w14:paraId="07FDA3DA" w14:textId="77777777" w:rsidR="006B1EF1" w:rsidRDefault="00000000">
      <w:r>
        <w:rPr>
          <w:rFonts w:hint="eastAsia"/>
        </w:rPr>
        <w:t>建立日志目录</w:t>
      </w:r>
      <w:r>
        <w:rPr>
          <w:rFonts w:hint="eastAsia"/>
        </w:rPr>
        <w:t>/</w:t>
      </w:r>
      <w:r>
        <w:t>data/weblog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5C5F2A27" w14:textId="77777777">
        <w:tc>
          <w:tcPr>
            <w:tcW w:w="9742" w:type="dxa"/>
          </w:tcPr>
          <w:p w14:paraId="28839E5D" w14:textId="77777777" w:rsidR="006B1EF1" w:rsidRDefault="00000000">
            <w:proofErr w:type="spellStart"/>
            <w:r>
              <w:t>mkdir</w:t>
            </w:r>
            <w:proofErr w:type="spellEnd"/>
            <w:r>
              <w:t xml:space="preserve"> /data/weblog</w:t>
            </w:r>
          </w:p>
        </w:tc>
      </w:tr>
    </w:tbl>
    <w:p w14:paraId="49E1083D" w14:textId="77777777" w:rsidR="006B1EF1" w:rsidRDefault="006B1EF1"/>
    <w:p w14:paraId="5905DF7B" w14:textId="77777777" w:rsidR="006B1EF1" w:rsidRDefault="00000000">
      <w:r>
        <w:rPr>
          <w:rFonts w:hint="eastAsia"/>
        </w:rPr>
        <w:t>挂载</w:t>
      </w:r>
      <w:r>
        <w:t xml:space="preserve">crontab, </w:t>
      </w:r>
      <w:r>
        <w:rPr>
          <w:rFonts w:hint="eastAsia"/>
        </w:rPr>
        <w:t>执行</w:t>
      </w:r>
      <w:r>
        <w:rPr>
          <w:rFonts w:hint="eastAsia"/>
        </w:rPr>
        <w:t>crontab</w:t>
      </w:r>
      <w:r>
        <w:t xml:space="preserve"> -e</w:t>
      </w:r>
      <w:r>
        <w:rPr>
          <w:rFonts w:hint="eastAsia"/>
        </w:rPr>
        <w:t>，内容如下：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4F572560" w14:textId="77777777">
        <w:tc>
          <w:tcPr>
            <w:tcW w:w="9742" w:type="dxa"/>
          </w:tcPr>
          <w:p w14:paraId="515B4AEC" w14:textId="77777777" w:rsidR="006B1EF1" w:rsidRDefault="00000000">
            <w:r>
              <w:t># RMS Recall</w:t>
            </w:r>
          </w:p>
          <w:p w14:paraId="36562663" w14:textId="77777777" w:rsidR="006B1EF1" w:rsidRDefault="006B1EF1"/>
          <w:p w14:paraId="220B77F6" w14:textId="77777777" w:rsidR="006B1EF1" w:rsidRDefault="00000000">
            <w:r>
              <w:t>45   1   *   *   * cd /data/webapp/</w:t>
            </w:r>
            <w:proofErr w:type="spellStart"/>
            <w:r>
              <w:t>rms_recall</w:t>
            </w:r>
            <w:proofErr w:type="spellEnd"/>
            <w:r>
              <w:t>; ./safeRun-pro.sh cold</w:t>
            </w:r>
          </w:p>
          <w:p w14:paraId="2D05E399" w14:textId="77777777" w:rsidR="006B1EF1" w:rsidRDefault="00000000">
            <w:r>
              <w:t>20   */2   *   *   * cd /data/webapp/</w:t>
            </w:r>
            <w:proofErr w:type="spellStart"/>
            <w:r>
              <w:t>rms_recall</w:t>
            </w:r>
            <w:proofErr w:type="spellEnd"/>
            <w:r>
              <w:t xml:space="preserve">; ./safeRun-pro.sh </w:t>
            </w:r>
            <w:proofErr w:type="spellStart"/>
            <w:r>
              <w:t>latest_paper</w:t>
            </w:r>
            <w:proofErr w:type="spellEnd"/>
          </w:p>
          <w:p w14:paraId="55F92625" w14:textId="77777777" w:rsidR="006B1EF1" w:rsidRDefault="00000000">
            <w:r>
              <w:t>20   1   *   *   * cd /data/webapp/</w:t>
            </w:r>
            <w:proofErr w:type="spellStart"/>
            <w:r>
              <w:t>rms_recall</w:t>
            </w:r>
            <w:proofErr w:type="spellEnd"/>
            <w:r>
              <w:t xml:space="preserve">; ./safeRun-pro.sh </w:t>
            </w:r>
            <w:proofErr w:type="spellStart"/>
            <w:r>
              <w:t>scholar_pool</w:t>
            </w:r>
            <w:proofErr w:type="spellEnd"/>
          </w:p>
          <w:p w14:paraId="523930CF" w14:textId="77777777" w:rsidR="006B1EF1" w:rsidRDefault="00000000">
            <w:r>
              <w:t>15   1   *   *   * cd /data/webapp/</w:t>
            </w:r>
            <w:proofErr w:type="spellStart"/>
            <w:r>
              <w:t>rms_recall</w:t>
            </w:r>
            <w:proofErr w:type="spellEnd"/>
            <w:r>
              <w:t xml:space="preserve">; ./safeRun-pro.sh </w:t>
            </w:r>
            <w:proofErr w:type="spellStart"/>
            <w:r>
              <w:t>email_follow_new</w:t>
            </w:r>
            <w:proofErr w:type="spellEnd"/>
          </w:p>
          <w:p w14:paraId="77124718" w14:textId="77777777" w:rsidR="006B1EF1" w:rsidRDefault="006B1EF1"/>
          <w:p w14:paraId="133E5204" w14:textId="77777777" w:rsidR="006B1EF1" w:rsidRDefault="00000000">
            <w:r>
              <w:t>5   3   *   *   * cd /data/webapp/</w:t>
            </w:r>
            <w:proofErr w:type="spellStart"/>
            <w:r>
              <w:t>rms_recall</w:t>
            </w:r>
            <w:proofErr w:type="spellEnd"/>
            <w:r>
              <w:t xml:space="preserve">; ./safeRun-pro.sh </w:t>
            </w:r>
            <w:proofErr w:type="spellStart"/>
            <w:r>
              <w:t>follow_recall</w:t>
            </w:r>
            <w:proofErr w:type="spellEnd"/>
          </w:p>
          <w:p w14:paraId="58DD2550" w14:textId="77777777" w:rsidR="006B1EF1" w:rsidRDefault="00000000">
            <w:r>
              <w:t>5   6   *   *   * cd /data/webapp/</w:t>
            </w:r>
            <w:proofErr w:type="spellStart"/>
            <w:r>
              <w:t>rms_recall</w:t>
            </w:r>
            <w:proofErr w:type="spellEnd"/>
            <w:r>
              <w:t xml:space="preserve">; ./safeRun-pro.sh </w:t>
            </w:r>
            <w:proofErr w:type="spellStart"/>
            <w:r>
              <w:t>miniprogram_recall</w:t>
            </w:r>
            <w:proofErr w:type="spellEnd"/>
          </w:p>
          <w:p w14:paraId="36ED614E" w14:textId="77777777" w:rsidR="006B1EF1" w:rsidRDefault="00000000">
            <w:r>
              <w:t>5   4   *   *   * cd /data/webapp/</w:t>
            </w:r>
            <w:proofErr w:type="spellStart"/>
            <w:r>
              <w:t>rms_recall</w:t>
            </w:r>
            <w:proofErr w:type="spellEnd"/>
            <w:r>
              <w:t xml:space="preserve">; ./safeRun-pro.sh </w:t>
            </w:r>
            <w:proofErr w:type="spellStart"/>
            <w:r>
              <w:t>subscribe_children_kg</w:t>
            </w:r>
            <w:proofErr w:type="spellEnd"/>
          </w:p>
          <w:p w14:paraId="4BBAAEBF" w14:textId="77777777" w:rsidR="006B1EF1" w:rsidRDefault="006B1EF1"/>
          <w:p w14:paraId="53CEC52E" w14:textId="77777777" w:rsidR="006B1EF1" w:rsidRDefault="00000000">
            <w:r>
              <w:t>20   1   *   *   * cd /data/webapp/</w:t>
            </w:r>
            <w:proofErr w:type="spellStart"/>
            <w:r>
              <w:t>rms_recall</w:t>
            </w:r>
            <w:proofErr w:type="spellEnd"/>
            <w:r>
              <w:t>; ./safeRun-pro.sh embedding</w:t>
            </w:r>
          </w:p>
          <w:p w14:paraId="3E6F4FDA" w14:textId="77777777" w:rsidR="006B1EF1" w:rsidRDefault="00000000">
            <w:r>
              <w:t>20   3   *   *   * cd /data/webapp/</w:t>
            </w:r>
            <w:proofErr w:type="spellStart"/>
            <w:r>
              <w:t>rms_recall</w:t>
            </w:r>
            <w:proofErr w:type="spellEnd"/>
            <w:r>
              <w:t xml:space="preserve">; ./safeRun-pro.sh </w:t>
            </w:r>
            <w:proofErr w:type="spellStart"/>
            <w:r>
              <w:t>subscribe_oag</w:t>
            </w:r>
            <w:proofErr w:type="spellEnd"/>
          </w:p>
        </w:tc>
      </w:tr>
    </w:tbl>
    <w:p w14:paraId="5D41C324" w14:textId="1F46C62C" w:rsidR="006B1EF1" w:rsidRDefault="006B1EF1"/>
    <w:p w14:paraId="5A9FCBE5" w14:textId="77777777" w:rsidR="00EA31E3" w:rsidRDefault="00EA31E3" w:rsidP="00EA31E3">
      <w:pPr>
        <w:pStyle w:val="4"/>
      </w:pPr>
      <w:r w:rsidRPr="00512615">
        <w:rPr>
          <w:rFonts w:hint="eastAsia"/>
        </w:rPr>
        <w:t>注意事项</w:t>
      </w:r>
    </w:p>
    <w:p w14:paraId="3F5DF951" w14:textId="77777777" w:rsidR="00EA31E3" w:rsidRDefault="00EA31E3" w:rsidP="00EA31E3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以上，越大越好。修改文件</w:t>
      </w:r>
      <w:r w:rsidRPr="00077D85">
        <w:t>/</w:t>
      </w:r>
      <w:proofErr w:type="spellStart"/>
      <w:r w:rsidRPr="00077D85">
        <w:t>etc</w:t>
      </w:r>
      <w:proofErr w:type="spellEnd"/>
      <w:r w:rsidRPr="00077D85">
        <w:t>/security/</w:t>
      </w:r>
      <w:proofErr w:type="spellStart"/>
      <w:r w:rsidRPr="00077D85">
        <w:t>limits.d</w:t>
      </w:r>
      <w:proofErr w:type="spellEnd"/>
      <w:r w:rsidRPr="00077D85">
        <w:t>/20-nproc.conf</w:t>
      </w:r>
      <w:r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A31E3" w14:paraId="20EDA5FF" w14:textId="77777777" w:rsidTr="009700DB">
        <w:tc>
          <w:tcPr>
            <w:tcW w:w="9742" w:type="dxa"/>
          </w:tcPr>
          <w:p w14:paraId="13326C33" w14:textId="77777777" w:rsidR="00EA31E3" w:rsidRDefault="00EA31E3" w:rsidP="009700DB">
            <w:r>
              <w:t># Default limit for number of user's processes to prevent</w:t>
            </w:r>
          </w:p>
          <w:p w14:paraId="106D96DB" w14:textId="77777777" w:rsidR="00EA31E3" w:rsidRDefault="00EA31E3" w:rsidP="009700DB">
            <w:r>
              <w:t># accidental fork bombs.</w:t>
            </w:r>
          </w:p>
          <w:p w14:paraId="5740F71F" w14:textId="77777777" w:rsidR="00EA31E3" w:rsidRDefault="00EA31E3" w:rsidP="009700DB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72553680" w14:textId="77777777" w:rsidR="00EA31E3" w:rsidRDefault="00EA31E3" w:rsidP="009700DB"/>
          <w:p w14:paraId="4A18CF53" w14:textId="77777777" w:rsidR="00EA31E3" w:rsidRDefault="00EA31E3" w:rsidP="009700DB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34D682B0" w14:textId="77777777" w:rsidR="00EA31E3" w:rsidRDefault="00EA31E3" w:rsidP="009700DB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2460641E" w14:textId="77777777" w:rsidR="00EA31E3" w:rsidRDefault="00EA31E3" w:rsidP="009700DB">
            <w:pPr>
              <w:rPr>
                <w:rFonts w:hint="eastAsia"/>
              </w:rPr>
            </w:pPr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5805EBF8" w14:textId="77777777" w:rsidR="00EA31E3" w:rsidRDefault="00EA31E3" w:rsidP="00EA31E3"/>
    <w:p w14:paraId="763A7C1B" w14:textId="77777777" w:rsidR="00EA31E3" w:rsidRDefault="00EA31E3" w:rsidP="00EA31E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关闭</w:t>
      </w:r>
      <w:proofErr w:type="spellStart"/>
      <w:r>
        <w:t>selinux</w:t>
      </w:r>
      <w:proofErr w:type="spellEnd"/>
      <w:r>
        <w:rPr>
          <w:rFonts w:hint="eastAsia"/>
        </w:rPr>
        <w:t>，修改文件</w:t>
      </w:r>
      <w:r w:rsidRPr="000C3D8B">
        <w:t>/</w:t>
      </w:r>
      <w:proofErr w:type="spellStart"/>
      <w:r w:rsidRPr="000C3D8B">
        <w:t>etc</w:t>
      </w:r>
      <w:proofErr w:type="spellEnd"/>
      <w:r w:rsidRPr="000C3D8B">
        <w:t>/</w:t>
      </w:r>
      <w:proofErr w:type="spellStart"/>
      <w:r w:rsidRPr="000C3D8B">
        <w:t>selinux</w:t>
      </w:r>
      <w:proofErr w:type="spellEnd"/>
      <w:r w:rsidRPr="000C3D8B">
        <w:t>/config</w:t>
      </w:r>
      <w:r>
        <w:rPr>
          <w:rFonts w:hint="eastAsia"/>
        </w:rPr>
        <w:t>，然后重启。修改内容如下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A31E3" w14:paraId="7C72A8EF" w14:textId="77777777" w:rsidTr="009700DB">
        <w:tc>
          <w:tcPr>
            <w:tcW w:w="9742" w:type="dxa"/>
          </w:tcPr>
          <w:p w14:paraId="3CB8110B" w14:textId="77777777" w:rsidR="00EA31E3" w:rsidRDefault="00EA31E3" w:rsidP="009700DB">
            <w:pPr>
              <w:spacing w:line="360" w:lineRule="auto"/>
              <w:rPr>
                <w:rFonts w:hint="eastAsia"/>
              </w:rPr>
            </w:pPr>
            <w:r w:rsidRPr="000C3D8B">
              <w:t>SELINUX=disabled</w:t>
            </w:r>
          </w:p>
        </w:tc>
      </w:tr>
    </w:tbl>
    <w:p w14:paraId="55C7E623" w14:textId="77777777" w:rsidR="00EA31E3" w:rsidRDefault="00EA31E3" w:rsidP="00EA31E3">
      <w:pPr>
        <w:rPr>
          <w:rFonts w:hint="eastAsia"/>
        </w:rPr>
      </w:pPr>
    </w:p>
    <w:p w14:paraId="792D5195" w14:textId="77777777" w:rsidR="00EA31E3" w:rsidRDefault="00EA31E3">
      <w:pPr>
        <w:rPr>
          <w:rFonts w:hint="eastAsia"/>
        </w:rPr>
      </w:pPr>
    </w:p>
    <w:p w14:paraId="3EE8322A" w14:textId="77777777" w:rsidR="006B1EF1" w:rsidRDefault="006B1EF1"/>
    <w:p w14:paraId="6CD95949" w14:textId="77777777" w:rsidR="006B1EF1" w:rsidRDefault="00000000">
      <w:pPr>
        <w:pStyle w:val="3"/>
      </w:pPr>
      <w:bookmarkStart w:id="49" w:name="_Toc11990"/>
      <w:r>
        <w:t>Topic Embedding</w:t>
      </w:r>
      <w:r>
        <w:rPr>
          <w:rFonts w:hint="eastAsia"/>
        </w:rPr>
        <w:t>服务部署</w:t>
      </w:r>
      <w:bookmarkEnd w:id="49"/>
    </w:p>
    <w:p w14:paraId="31D04A93" w14:textId="3A9C527E" w:rsidR="00062C36" w:rsidRDefault="00062C36">
      <w:pPr>
        <w:rPr>
          <w:rFonts w:hint="eastAsia"/>
        </w:rPr>
      </w:pPr>
      <w:r>
        <w:rPr>
          <w:rFonts w:hint="eastAsia"/>
        </w:rPr>
        <w:t>部署在</w:t>
      </w:r>
      <w:r>
        <w:t>192.168.0.53</w:t>
      </w:r>
      <w:r>
        <w:rPr>
          <w:rFonts w:hint="eastAsia"/>
        </w:rPr>
        <w:t>上。</w:t>
      </w:r>
    </w:p>
    <w:p w14:paraId="6943322A" w14:textId="45CF03C4" w:rsidR="006B1EF1" w:rsidRDefault="00000000">
      <w:r>
        <w:rPr>
          <w:rFonts w:hint="eastAsia"/>
        </w:rPr>
        <w:t>建立虚拟环境</w:t>
      </w:r>
      <w:r>
        <w:rPr>
          <w:rFonts w:hint="eastAsia"/>
        </w:rPr>
        <w:t>r</w:t>
      </w:r>
      <w:r>
        <w:t>ecall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5194D56E" w14:textId="77777777">
        <w:tc>
          <w:tcPr>
            <w:tcW w:w="9742" w:type="dxa"/>
          </w:tcPr>
          <w:p w14:paraId="51E85DC8" w14:textId="77777777" w:rsidR="006B1EF1" w:rsidRDefault="00000000">
            <w:proofErr w:type="spellStart"/>
            <w:r>
              <w:t>sudo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/local/python39/bin/pip3 install -</w:t>
            </w:r>
            <w:proofErr w:type="spellStart"/>
            <w:r>
              <w:t>i</w:t>
            </w:r>
            <w:proofErr w:type="spellEnd"/>
            <w:r>
              <w:t xml:space="preserve"> https://pypi.tuna.tsinghua.edu.cn/simple </w:t>
            </w:r>
            <w:proofErr w:type="spellStart"/>
            <w:r>
              <w:t>virtualenv</w:t>
            </w:r>
            <w:proofErr w:type="spellEnd"/>
            <w:r>
              <w:t xml:space="preserve"> &amp;&amp; \</w:t>
            </w:r>
          </w:p>
          <w:p w14:paraId="5A62AA68" w14:textId="77777777" w:rsidR="006B1EF1" w:rsidRDefault="00000000"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/data/</w:t>
            </w:r>
            <w:proofErr w:type="spellStart"/>
            <w:r>
              <w:t>envs</w:t>
            </w:r>
            <w:proofErr w:type="spellEnd"/>
            <w:r>
              <w:t xml:space="preserve"> &amp;&amp; \</w:t>
            </w:r>
          </w:p>
          <w:p w14:paraId="16302F13" w14:textId="77777777" w:rsidR="006B1EF1" w:rsidRDefault="00000000"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proofErr w:type="gramStart"/>
            <w:r>
              <w:t>aminer:aminer</w:t>
            </w:r>
            <w:proofErr w:type="spellEnd"/>
            <w:proofErr w:type="gramEnd"/>
            <w:r>
              <w:t xml:space="preserve"> /data/</w:t>
            </w:r>
            <w:proofErr w:type="spellStart"/>
            <w:r>
              <w:t>envs</w:t>
            </w:r>
            <w:proofErr w:type="spellEnd"/>
            <w:r>
              <w:t xml:space="preserve"> &amp;&amp; \</w:t>
            </w:r>
          </w:p>
          <w:p w14:paraId="518AB6D4" w14:textId="77777777" w:rsidR="006B1EF1" w:rsidRDefault="00000000">
            <w:r>
              <w:t xml:space="preserve">    /</w:t>
            </w:r>
            <w:proofErr w:type="spellStart"/>
            <w:r>
              <w:t>usr</w:t>
            </w:r>
            <w:proofErr w:type="spellEnd"/>
            <w:r>
              <w:t>/local/python39/bin/</w:t>
            </w:r>
            <w:proofErr w:type="spellStart"/>
            <w:r>
              <w:t>virtualenv</w:t>
            </w:r>
            <w:proofErr w:type="spellEnd"/>
            <w:r>
              <w:t xml:space="preserve"> /data/</w:t>
            </w:r>
            <w:proofErr w:type="spellStart"/>
            <w:r>
              <w:t>envs</w:t>
            </w:r>
            <w:proofErr w:type="spellEnd"/>
            <w:r>
              <w:t>/recall</w:t>
            </w:r>
          </w:p>
        </w:tc>
      </w:tr>
    </w:tbl>
    <w:p w14:paraId="55CCC4CF" w14:textId="77777777" w:rsidR="006B1EF1" w:rsidRDefault="006B1EF1"/>
    <w:p w14:paraId="2BA72FF6" w14:textId="77777777" w:rsidR="006B1EF1" w:rsidRDefault="00000000">
      <w:r>
        <w:rPr>
          <w:rFonts w:hint="eastAsia"/>
        </w:rPr>
        <w:t>下载源代码</w:t>
      </w:r>
      <w:proofErr w:type="spellStart"/>
      <w:r>
        <w:rPr>
          <w:rFonts w:hint="eastAsia"/>
        </w:rPr>
        <w:t>r</w:t>
      </w:r>
      <w:r>
        <w:t>ms_recall</w:t>
      </w:r>
      <w:proofErr w:type="spellEnd"/>
      <w:r>
        <w:rPr>
          <w:rFonts w:hint="eastAsia"/>
        </w:rPr>
        <w:t>，并放到</w:t>
      </w:r>
      <w:r>
        <w:rPr>
          <w:rFonts w:hint="eastAsia"/>
        </w:rPr>
        <w:t>/</w:t>
      </w:r>
      <w:r>
        <w:t>data/webapp/</w:t>
      </w:r>
      <w:proofErr w:type="spellStart"/>
      <w:r>
        <w:t>rms_recall</w:t>
      </w:r>
      <w:proofErr w:type="spellEnd"/>
      <w:r>
        <w:rPr>
          <w:rFonts w:hint="eastAsia"/>
        </w:rPr>
        <w:t>，使用</w:t>
      </w:r>
      <w:r>
        <w:rPr>
          <w:rFonts w:hint="eastAsia"/>
        </w:rPr>
        <w:t>git</w:t>
      </w:r>
      <w:r>
        <w:rPr>
          <w:rFonts w:hint="eastAsia"/>
        </w:rPr>
        <w:t>切换到</w:t>
      </w:r>
      <w:proofErr w:type="spellStart"/>
      <w:r>
        <w:t>rms_recall_sz</w:t>
      </w:r>
      <w:proofErr w:type="spellEnd"/>
      <w:r>
        <w:rPr>
          <w:rFonts w:hint="eastAsia"/>
        </w:rPr>
        <w:t>分支。安装程序依赖包，如下命令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599F5910" w14:textId="77777777">
        <w:tc>
          <w:tcPr>
            <w:tcW w:w="9742" w:type="dxa"/>
          </w:tcPr>
          <w:p w14:paraId="47E7C662" w14:textId="77777777" w:rsidR="006B1EF1" w:rsidRDefault="00000000">
            <w:r>
              <w:t>cd /data/webapp/</w:t>
            </w:r>
            <w:proofErr w:type="spellStart"/>
            <w:r>
              <w:t>rms_recall</w:t>
            </w:r>
            <w:proofErr w:type="spellEnd"/>
          </w:p>
          <w:p w14:paraId="21B28B86" w14:textId="77777777" w:rsidR="006B1EF1" w:rsidRDefault="00000000">
            <w:r>
              <w:rPr>
                <w:rFonts w:hint="eastAsia"/>
              </w:rPr>
              <w:t>/</w:t>
            </w:r>
            <w:r>
              <w:t>data/</w:t>
            </w:r>
            <w:proofErr w:type="spellStart"/>
            <w:r>
              <w:t>envs</w:t>
            </w:r>
            <w:proofErr w:type="spellEnd"/>
            <w:r>
              <w:t>/recall/bin/pip install -r requirements.txt</w:t>
            </w:r>
          </w:p>
        </w:tc>
      </w:tr>
    </w:tbl>
    <w:p w14:paraId="51289C4B" w14:textId="77777777" w:rsidR="006B1EF1" w:rsidRDefault="006B1EF1"/>
    <w:p w14:paraId="1E00CF27" w14:textId="77777777" w:rsidR="006B1EF1" w:rsidRDefault="00000000">
      <w:r>
        <w:rPr>
          <w:rFonts w:hint="eastAsia"/>
        </w:rPr>
        <w:t>上传模型</w:t>
      </w:r>
      <w:r>
        <w:t>/data/cache/</w:t>
      </w:r>
      <w:proofErr w:type="spellStart"/>
      <w:r>
        <w:t>aminer</w:t>
      </w:r>
      <w:proofErr w:type="spellEnd"/>
      <w:r>
        <w:t>/meta/embedding</w:t>
      </w:r>
      <w:r>
        <w:rPr>
          <w:rFonts w:hint="eastAsia"/>
        </w:rPr>
        <w:t>，当前模型文件放在</w:t>
      </w:r>
      <w:r>
        <w:t>192.168.0.53</w:t>
      </w:r>
      <w:r>
        <w:rPr>
          <w:rFonts w:hint="eastAsia"/>
        </w:rPr>
        <w:t>上的</w:t>
      </w:r>
      <w:r>
        <w:t>/data/cache/</w:t>
      </w:r>
      <w:proofErr w:type="spellStart"/>
      <w:r>
        <w:t>aminer</w:t>
      </w:r>
      <w:proofErr w:type="spellEnd"/>
      <w:r>
        <w:t>/meta/embedding</w:t>
      </w:r>
      <w:r>
        <w:rPr>
          <w:rFonts w:hint="eastAsia"/>
        </w:rPr>
        <w:t>下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6A98CC4E" w14:textId="77777777">
        <w:tc>
          <w:tcPr>
            <w:tcW w:w="9742" w:type="dxa"/>
          </w:tcPr>
          <w:p w14:paraId="2017BFD8" w14:textId="77777777" w:rsidR="006B1EF1" w:rsidRDefault="00000000">
            <w:r>
              <w:t xml:space="preserve">[aminer@53 </w:t>
            </w:r>
            <w:proofErr w:type="gramStart"/>
            <w:r>
              <w:t>embedding]$</w:t>
            </w:r>
            <w:proofErr w:type="gramEnd"/>
            <w:r>
              <w:t xml:space="preserve"> </w:t>
            </w:r>
            <w:proofErr w:type="spellStart"/>
            <w:r>
              <w:t>ll</w:t>
            </w:r>
            <w:proofErr w:type="spellEnd"/>
          </w:p>
          <w:p w14:paraId="4A278F8B" w14:textId="77777777" w:rsidR="006B1EF1" w:rsidRDefault="00000000">
            <w:r>
              <w:t>total 0</w:t>
            </w:r>
          </w:p>
          <w:p w14:paraId="6ABAABAC" w14:textId="77777777" w:rsidR="006B1EF1" w:rsidRDefault="00000000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2 </w:t>
            </w:r>
            <w:proofErr w:type="spellStart"/>
            <w:r>
              <w:t>aminer</w:t>
            </w:r>
            <w:proofErr w:type="spellEnd"/>
            <w:r>
              <w:t xml:space="preserve"> </w:t>
            </w:r>
            <w:proofErr w:type="spellStart"/>
            <w:r>
              <w:t>aminer</w:t>
            </w:r>
            <w:proofErr w:type="spellEnd"/>
            <w:r>
              <w:t xml:space="preserve"> 87 Feb 20 04:46 oagbert-v2-sim</w:t>
            </w:r>
          </w:p>
          <w:p w14:paraId="1658E012" w14:textId="77777777" w:rsidR="006B1EF1" w:rsidRDefault="00000000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-x. 2 </w:t>
            </w:r>
            <w:proofErr w:type="spellStart"/>
            <w:r>
              <w:t>aminer</w:t>
            </w:r>
            <w:proofErr w:type="spellEnd"/>
            <w:r>
              <w:t xml:space="preserve"> </w:t>
            </w:r>
            <w:proofErr w:type="spellStart"/>
            <w:r>
              <w:t>aminer</w:t>
            </w:r>
            <w:proofErr w:type="spellEnd"/>
            <w:r>
              <w:t xml:space="preserve"> 55 Feb 20 05:42 tfidf-200</w:t>
            </w:r>
          </w:p>
        </w:tc>
      </w:tr>
    </w:tbl>
    <w:p w14:paraId="02E2CE44" w14:textId="77777777" w:rsidR="006B1EF1" w:rsidRDefault="006B1EF1"/>
    <w:p w14:paraId="520FB8D4" w14:textId="77777777" w:rsidR="006B1EF1" w:rsidRDefault="00000000">
      <w:r>
        <w:rPr>
          <w:rFonts w:hint="eastAsia"/>
        </w:rPr>
        <w:t>建立日志目录</w:t>
      </w:r>
      <w:r>
        <w:rPr>
          <w:rFonts w:hint="eastAsia"/>
        </w:rPr>
        <w:t>/</w:t>
      </w:r>
      <w:r>
        <w:t>data/weblog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6E0055F6" w14:textId="77777777">
        <w:tc>
          <w:tcPr>
            <w:tcW w:w="9742" w:type="dxa"/>
          </w:tcPr>
          <w:p w14:paraId="40328AB7" w14:textId="77777777" w:rsidR="006B1EF1" w:rsidRDefault="00000000">
            <w:proofErr w:type="spellStart"/>
            <w:r>
              <w:t>mkdir</w:t>
            </w:r>
            <w:proofErr w:type="spellEnd"/>
            <w:r>
              <w:t xml:space="preserve"> /data/weblog</w:t>
            </w:r>
          </w:p>
        </w:tc>
      </w:tr>
    </w:tbl>
    <w:p w14:paraId="1DEEA326" w14:textId="77777777" w:rsidR="006B1EF1" w:rsidRDefault="006B1EF1"/>
    <w:p w14:paraId="66F5A81E" w14:textId="77777777" w:rsidR="006B1EF1" w:rsidRDefault="00000000">
      <w:r>
        <w:rPr>
          <w:rFonts w:hint="eastAsia"/>
        </w:rPr>
        <w:t>启动服务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1EF1" w14:paraId="7383091E" w14:textId="77777777">
        <w:tc>
          <w:tcPr>
            <w:tcW w:w="9742" w:type="dxa"/>
          </w:tcPr>
          <w:p w14:paraId="793F7364" w14:textId="77777777" w:rsidR="006B1EF1" w:rsidRDefault="00000000">
            <w:r>
              <w:t>cd /data/webapp/</w:t>
            </w:r>
            <w:proofErr w:type="spellStart"/>
            <w:r>
              <w:t>rms_recall</w:t>
            </w:r>
            <w:proofErr w:type="spellEnd"/>
            <w:r>
              <w:t>/</w:t>
            </w:r>
            <w:proofErr w:type="spellStart"/>
            <w:r>
              <w:t>topic_embedding</w:t>
            </w:r>
            <w:proofErr w:type="spellEnd"/>
          </w:p>
          <w:p w14:paraId="123AC422" w14:textId="77777777" w:rsidR="006B1EF1" w:rsidRDefault="00000000">
            <w:proofErr w:type="gramStart"/>
            <w:r>
              <w:t>./</w:t>
            </w:r>
            <w:proofErr w:type="gramEnd"/>
            <w:r>
              <w:t xml:space="preserve"> supervisord-topic.sh start</w:t>
            </w:r>
          </w:p>
        </w:tc>
      </w:tr>
    </w:tbl>
    <w:p w14:paraId="0501A9A8" w14:textId="77777777" w:rsidR="006B1EF1" w:rsidRDefault="006B1EF1"/>
    <w:p w14:paraId="2BD638EC" w14:textId="77777777" w:rsidR="006B1EF1" w:rsidRDefault="00000000">
      <w:r>
        <w:rPr>
          <w:rFonts w:hint="eastAsia"/>
        </w:rPr>
        <w:t>停止服务</w:t>
      </w:r>
    </w:p>
    <w:tbl>
      <w:tblPr>
        <w:tblStyle w:val="aff4"/>
        <w:tblW w:w="9742" w:type="dxa"/>
        <w:tblLook w:val="04A0" w:firstRow="1" w:lastRow="0" w:firstColumn="1" w:lastColumn="0" w:noHBand="0" w:noVBand="1"/>
      </w:tblPr>
      <w:tblGrid>
        <w:gridCol w:w="9742"/>
      </w:tblGrid>
      <w:tr w:rsidR="006B1EF1" w14:paraId="4FBB8513" w14:textId="77777777">
        <w:tc>
          <w:tcPr>
            <w:tcW w:w="9742" w:type="dxa"/>
          </w:tcPr>
          <w:p w14:paraId="545273A0" w14:textId="77777777" w:rsidR="006B1EF1" w:rsidRDefault="00000000">
            <w:r>
              <w:t>cd /data/webapp/</w:t>
            </w:r>
            <w:proofErr w:type="spellStart"/>
            <w:r>
              <w:t>rms_recall</w:t>
            </w:r>
            <w:proofErr w:type="spellEnd"/>
            <w:r>
              <w:t>/</w:t>
            </w:r>
            <w:proofErr w:type="spellStart"/>
            <w:r>
              <w:t>topic_embedding</w:t>
            </w:r>
            <w:proofErr w:type="spellEnd"/>
          </w:p>
          <w:p w14:paraId="7A2A9C4F" w14:textId="77777777" w:rsidR="006B1EF1" w:rsidRDefault="00000000">
            <w:proofErr w:type="gramStart"/>
            <w:r>
              <w:t>./</w:t>
            </w:r>
            <w:proofErr w:type="gramEnd"/>
            <w:r>
              <w:t xml:space="preserve"> supervisord-topic.sh stop</w:t>
            </w:r>
          </w:p>
        </w:tc>
      </w:tr>
    </w:tbl>
    <w:p w14:paraId="67ED05D6" w14:textId="05B97EB5" w:rsidR="006B1EF1" w:rsidRDefault="006B1EF1"/>
    <w:p w14:paraId="569186B2" w14:textId="77777777" w:rsidR="005A5E72" w:rsidRDefault="005A5E72" w:rsidP="005A5E72">
      <w:pPr>
        <w:pStyle w:val="4"/>
      </w:pPr>
      <w:r w:rsidRPr="00512615">
        <w:rPr>
          <w:rFonts w:hint="eastAsia"/>
        </w:rPr>
        <w:t>注意事项</w:t>
      </w:r>
    </w:p>
    <w:p w14:paraId="27E94969" w14:textId="77777777" w:rsidR="005A5E72" w:rsidRDefault="005A5E72" w:rsidP="005A5E72">
      <w:r>
        <w:rPr>
          <w:rFonts w:hint="eastAsia"/>
        </w:rPr>
        <w:t>需要将系统的</w:t>
      </w:r>
      <w:r>
        <w:t>max open file</w:t>
      </w:r>
      <w:r>
        <w:rPr>
          <w:rFonts w:hint="eastAsia"/>
        </w:rPr>
        <w:t>与</w:t>
      </w:r>
      <w:r>
        <w:t>max process number</w:t>
      </w:r>
      <w:r>
        <w:rPr>
          <w:rFonts w:hint="eastAsia"/>
        </w:rPr>
        <w:t>设置在</w:t>
      </w:r>
      <w:r>
        <w:t>40</w:t>
      </w:r>
      <w:r>
        <w:rPr>
          <w:rFonts w:hint="eastAsia"/>
        </w:rPr>
        <w:t>K</w:t>
      </w:r>
      <w:r>
        <w:rPr>
          <w:rFonts w:hint="eastAsia"/>
        </w:rPr>
        <w:t>以上，越大越好。修改文件</w:t>
      </w:r>
      <w:r w:rsidRPr="00077D85">
        <w:t>/</w:t>
      </w:r>
      <w:proofErr w:type="spellStart"/>
      <w:r w:rsidRPr="00077D85">
        <w:t>etc</w:t>
      </w:r>
      <w:proofErr w:type="spellEnd"/>
      <w:r w:rsidRPr="00077D85">
        <w:t>/security/</w:t>
      </w:r>
      <w:proofErr w:type="spellStart"/>
      <w:r w:rsidRPr="00077D85">
        <w:t>limits.d</w:t>
      </w:r>
      <w:proofErr w:type="spellEnd"/>
      <w:r w:rsidRPr="00077D85">
        <w:t>/20-nproc.conf</w:t>
      </w:r>
      <w:r>
        <w:rPr>
          <w:rFonts w:hint="eastAsia"/>
        </w:rPr>
        <w:t>，增加如下内容：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A5E72" w14:paraId="39191326" w14:textId="77777777" w:rsidTr="009700DB">
        <w:tc>
          <w:tcPr>
            <w:tcW w:w="9742" w:type="dxa"/>
          </w:tcPr>
          <w:p w14:paraId="3BB20674" w14:textId="77777777" w:rsidR="005A5E72" w:rsidRDefault="005A5E72" w:rsidP="009700DB">
            <w:r>
              <w:t># Default limit for number of user's processes to prevent</w:t>
            </w:r>
          </w:p>
          <w:p w14:paraId="37AE6AA8" w14:textId="77777777" w:rsidR="005A5E72" w:rsidRDefault="005A5E72" w:rsidP="009700DB">
            <w:r>
              <w:lastRenderedPageBreak/>
              <w:t># accidental fork bombs.</w:t>
            </w:r>
          </w:p>
          <w:p w14:paraId="393E72B1" w14:textId="77777777" w:rsidR="005A5E72" w:rsidRDefault="005A5E72" w:rsidP="009700DB">
            <w:r>
              <w:t xml:space="preserve"># See </w:t>
            </w:r>
            <w:proofErr w:type="spellStart"/>
            <w:r>
              <w:t>rhbz</w:t>
            </w:r>
            <w:proofErr w:type="spellEnd"/>
            <w:r>
              <w:t xml:space="preserve"> #432903 for reasoning.</w:t>
            </w:r>
          </w:p>
          <w:p w14:paraId="2BC2CAF7" w14:textId="77777777" w:rsidR="005A5E72" w:rsidRDefault="005A5E72" w:rsidP="009700DB"/>
          <w:p w14:paraId="6AF13753" w14:textId="77777777" w:rsidR="005A5E72" w:rsidRDefault="005A5E72" w:rsidP="009700DB">
            <w:r>
              <w:t xml:space="preserve">*          soft    </w:t>
            </w:r>
            <w:proofErr w:type="spellStart"/>
            <w:r>
              <w:t>nproc</w:t>
            </w:r>
            <w:proofErr w:type="spellEnd"/>
            <w:r>
              <w:t xml:space="preserve">     40960</w:t>
            </w:r>
          </w:p>
          <w:p w14:paraId="42E463F0" w14:textId="77777777" w:rsidR="005A5E72" w:rsidRDefault="005A5E72" w:rsidP="009700DB">
            <w:r>
              <w:t xml:space="preserve">*          soft    </w:t>
            </w:r>
            <w:proofErr w:type="spellStart"/>
            <w:r>
              <w:t>nofile</w:t>
            </w:r>
            <w:proofErr w:type="spellEnd"/>
            <w:r>
              <w:t xml:space="preserve"> 40960</w:t>
            </w:r>
          </w:p>
          <w:p w14:paraId="4EDAC088" w14:textId="77777777" w:rsidR="005A5E72" w:rsidRDefault="005A5E72" w:rsidP="009700DB">
            <w:pPr>
              <w:rPr>
                <w:rFonts w:hint="eastAsia"/>
              </w:rPr>
            </w:pPr>
            <w:r>
              <w:t xml:space="preserve">root       soft    </w:t>
            </w:r>
            <w:proofErr w:type="spellStart"/>
            <w:r>
              <w:t>nproc</w:t>
            </w:r>
            <w:proofErr w:type="spellEnd"/>
            <w:r>
              <w:t xml:space="preserve">     unlimited</w:t>
            </w:r>
          </w:p>
        </w:tc>
      </w:tr>
    </w:tbl>
    <w:p w14:paraId="1200684F" w14:textId="77777777" w:rsidR="005A5E72" w:rsidRDefault="005A5E72" w:rsidP="005A5E72"/>
    <w:p w14:paraId="34AE4776" w14:textId="77777777" w:rsidR="005A5E72" w:rsidRDefault="005A5E72" w:rsidP="005A5E72">
      <w:pPr>
        <w:spacing w:line="360" w:lineRule="auto"/>
        <w:rPr>
          <w:rFonts w:hint="eastAsia"/>
        </w:rPr>
      </w:pPr>
      <w:r>
        <w:rPr>
          <w:rFonts w:hint="eastAsia"/>
        </w:rPr>
        <w:t>关闭</w:t>
      </w:r>
      <w:proofErr w:type="spellStart"/>
      <w:r>
        <w:t>selinux</w:t>
      </w:r>
      <w:proofErr w:type="spellEnd"/>
      <w:r>
        <w:rPr>
          <w:rFonts w:hint="eastAsia"/>
        </w:rPr>
        <w:t>，修改文件</w:t>
      </w:r>
      <w:r w:rsidRPr="000C3D8B">
        <w:t>/</w:t>
      </w:r>
      <w:proofErr w:type="spellStart"/>
      <w:r w:rsidRPr="000C3D8B">
        <w:t>etc</w:t>
      </w:r>
      <w:proofErr w:type="spellEnd"/>
      <w:r w:rsidRPr="000C3D8B">
        <w:t>/</w:t>
      </w:r>
      <w:proofErr w:type="spellStart"/>
      <w:r w:rsidRPr="000C3D8B">
        <w:t>selinux</w:t>
      </w:r>
      <w:proofErr w:type="spellEnd"/>
      <w:r w:rsidRPr="000C3D8B">
        <w:t>/config</w:t>
      </w:r>
      <w:r>
        <w:rPr>
          <w:rFonts w:hint="eastAsia"/>
        </w:rPr>
        <w:t>，然后重启。修改内容如下</w:t>
      </w:r>
      <w:r>
        <w:t>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A5E72" w14:paraId="7C9C24D6" w14:textId="77777777" w:rsidTr="009700DB">
        <w:tc>
          <w:tcPr>
            <w:tcW w:w="9742" w:type="dxa"/>
          </w:tcPr>
          <w:p w14:paraId="1CF84C84" w14:textId="77777777" w:rsidR="005A5E72" w:rsidRDefault="005A5E72" w:rsidP="009700DB">
            <w:pPr>
              <w:spacing w:line="360" w:lineRule="auto"/>
              <w:rPr>
                <w:rFonts w:hint="eastAsia"/>
              </w:rPr>
            </w:pPr>
            <w:r w:rsidRPr="000C3D8B">
              <w:t>SELINUX=disabled</w:t>
            </w:r>
          </w:p>
        </w:tc>
      </w:tr>
    </w:tbl>
    <w:p w14:paraId="0D3E317D" w14:textId="77777777" w:rsidR="005A5E72" w:rsidRDefault="005A5E72" w:rsidP="005A5E72">
      <w:pPr>
        <w:rPr>
          <w:rFonts w:hint="eastAsia"/>
        </w:rPr>
      </w:pPr>
    </w:p>
    <w:p w14:paraId="383EA6CB" w14:textId="77777777" w:rsidR="005A5E72" w:rsidRDefault="005A5E72">
      <w:pPr>
        <w:rPr>
          <w:rFonts w:hint="eastAsia"/>
        </w:rPr>
      </w:pPr>
    </w:p>
    <w:p w14:paraId="0B05DE14" w14:textId="77777777" w:rsidR="006B1EF1" w:rsidRDefault="006B1EF1"/>
    <w:p w14:paraId="7B2557FD" w14:textId="77777777" w:rsidR="006B1EF1" w:rsidRDefault="00000000">
      <w:pPr>
        <w:pStyle w:val="3"/>
      </w:pPr>
      <w:bookmarkStart w:id="50" w:name="_Toc19752"/>
      <w:proofErr w:type="spellStart"/>
      <w:r>
        <w:rPr>
          <w:rFonts w:hint="eastAsia"/>
        </w:rPr>
        <w:t>CF_recommendation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协同推荐</w:t>
      </w:r>
      <w:bookmarkEnd w:id="50"/>
    </w:p>
    <w:p w14:paraId="62AD83FD" w14:textId="77777777" w:rsidR="006B1EF1" w:rsidRDefault="00000000">
      <w:proofErr w:type="spellStart"/>
      <w:r>
        <w:rPr>
          <w:rFonts w:hint="eastAsia"/>
        </w:rPr>
        <w:t>CF_recommendation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的功能是根据输入的用户点击历史日志对用户推荐论文</w:t>
      </w:r>
      <w:r>
        <w:rPr>
          <w:rFonts w:hint="eastAsia"/>
        </w:rPr>
        <w:t>.</w:t>
      </w:r>
    </w:p>
    <w:p w14:paraId="35AD5D26" w14:textId="77777777" w:rsidR="006B1EF1" w:rsidRDefault="006B1EF1"/>
    <w:p w14:paraId="56DB4548" w14:textId="77777777" w:rsidR="006B1EF1" w:rsidRDefault="00000000">
      <w:pPr>
        <w:rPr>
          <w:lang w:eastAsia="zh-Hans"/>
        </w:rPr>
      </w:pPr>
      <w:r>
        <w:rPr>
          <w:rFonts w:hint="eastAsia"/>
          <w:lang w:eastAsia="zh-Hans"/>
        </w:rPr>
        <w:t>克隆项目</w:t>
      </w:r>
      <w:r>
        <w:rPr>
          <w:lang w:eastAsia="zh-Hans"/>
        </w:rPr>
        <w:t>，</w:t>
      </w:r>
      <w:r>
        <w:rPr>
          <w:lang w:eastAsia="zh-Hans"/>
        </w:rPr>
        <w:t>git clone http://jira.sciencecores.com:7990/scm/aminersz/get-paper-embedding.git</w:t>
      </w:r>
    </w:p>
    <w:p w14:paraId="34FDCA20" w14:textId="77777777" w:rsidR="006B1EF1" w:rsidRDefault="006B1EF1"/>
    <w:p w14:paraId="074007D8" w14:textId="77777777" w:rsidR="006B1EF1" w:rsidRDefault="00000000">
      <w:pPr>
        <w:rPr>
          <w:lang w:eastAsia="zh-Hans"/>
        </w:rPr>
      </w:pPr>
      <w:r>
        <w:rPr>
          <w:rFonts w:hint="eastAsia"/>
        </w:rPr>
        <w:t>安装本项目所需的包</w:t>
      </w:r>
    </w:p>
    <w:tbl>
      <w:tblPr>
        <w:tblStyle w:val="aff4"/>
        <w:tblW w:w="9742" w:type="dxa"/>
        <w:tblLook w:val="04A0" w:firstRow="1" w:lastRow="0" w:firstColumn="1" w:lastColumn="0" w:noHBand="0" w:noVBand="1"/>
      </w:tblPr>
      <w:tblGrid>
        <w:gridCol w:w="9742"/>
      </w:tblGrid>
      <w:tr w:rsidR="006B1EF1" w14:paraId="58C655C2" w14:textId="77777777">
        <w:tc>
          <w:tcPr>
            <w:tcW w:w="9742" w:type="dxa"/>
          </w:tcPr>
          <w:p w14:paraId="3E799142" w14:textId="77777777" w:rsidR="006B1EF1" w:rsidRDefault="00000000">
            <w:r>
              <w:rPr>
                <w:rFonts w:hint="eastAsia"/>
              </w:rPr>
              <w:t>pip install -r requirements.txt</w:t>
            </w:r>
          </w:p>
        </w:tc>
      </w:tr>
    </w:tbl>
    <w:p w14:paraId="4BD4E9F0" w14:textId="77777777" w:rsidR="006B1EF1" w:rsidRDefault="006B1EF1"/>
    <w:bookmarkEnd w:id="7"/>
    <w:bookmarkEnd w:id="8"/>
    <w:bookmarkEnd w:id="9"/>
    <w:p w14:paraId="421F7CB2" w14:textId="77777777" w:rsidR="006B1EF1" w:rsidRDefault="00000000">
      <w:r>
        <w:rPr>
          <w:rFonts w:hint="eastAsia"/>
        </w:rPr>
        <w:t>进入子目录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CF_reecommendation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GFCF_rec</w:t>
      </w:r>
      <w:proofErr w:type="spellEnd"/>
      <w:r>
        <w:rPr>
          <w:rFonts w:hint="eastAsia"/>
        </w:rPr>
        <w:t>/</w:t>
      </w:r>
    </w:p>
    <w:tbl>
      <w:tblPr>
        <w:tblStyle w:val="aff4"/>
        <w:tblW w:w="9742" w:type="dxa"/>
        <w:tblLook w:val="04A0" w:firstRow="1" w:lastRow="0" w:firstColumn="1" w:lastColumn="0" w:noHBand="0" w:noVBand="1"/>
      </w:tblPr>
      <w:tblGrid>
        <w:gridCol w:w="9742"/>
      </w:tblGrid>
      <w:tr w:rsidR="006B1EF1" w14:paraId="035F33A5" w14:textId="77777777">
        <w:tc>
          <w:tcPr>
            <w:tcW w:w="9742" w:type="dxa"/>
          </w:tcPr>
          <w:p w14:paraId="4CFF90B4" w14:textId="77777777" w:rsidR="006B1EF1" w:rsidRDefault="00000000">
            <w:r>
              <w:rPr>
                <w:rFonts w:hint="eastAsia"/>
              </w:rPr>
              <w:t xml:space="preserve">cd </w:t>
            </w:r>
            <w:proofErr w:type="spellStart"/>
            <w:r>
              <w:rPr>
                <w:rFonts w:hint="eastAsia"/>
              </w:rPr>
              <w:t>CF_recommendation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GFCF_rec</w:t>
            </w:r>
            <w:proofErr w:type="spellEnd"/>
            <w:r>
              <w:rPr>
                <w:rFonts w:hint="eastAsia"/>
              </w:rPr>
              <w:t>/</w:t>
            </w:r>
          </w:p>
        </w:tc>
      </w:tr>
    </w:tbl>
    <w:p w14:paraId="764CE3C8" w14:textId="77777777" w:rsidR="006B1EF1" w:rsidRDefault="006B1EF1"/>
    <w:p w14:paraId="7ECB5B40" w14:textId="77777777" w:rsidR="006B1EF1" w:rsidRDefault="00000000">
      <w:r>
        <w:rPr>
          <w:rFonts w:hint="eastAsia"/>
        </w:rPr>
        <w:t>修改文件</w:t>
      </w:r>
      <w:r>
        <w:rPr>
          <w:rFonts w:hint="eastAsia"/>
        </w:rPr>
        <w:t xml:space="preserve"> world.py</w:t>
      </w:r>
      <w:r>
        <w:rPr>
          <w:rFonts w:hint="eastAsia"/>
        </w:rPr>
        <w:t>，修改</w:t>
      </w:r>
      <w:r>
        <w:rPr>
          <w:rFonts w:hint="eastAsia"/>
        </w:rPr>
        <w:t xml:space="preserve"> ROOT_PATH </w:t>
      </w:r>
      <w:r>
        <w:rPr>
          <w:rFonts w:hint="eastAsia"/>
        </w:rPr>
        <w:t>变量为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CF_recommendation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目录所在的绝对路径</w:t>
      </w:r>
      <w:r>
        <w:rPr>
          <w:rFonts w:hint="eastAsia"/>
        </w:rPr>
        <w:t xml:space="preserve"> (e.g. ROOT_PATH = "/data/webapp/get-paper-embedding/</w:t>
      </w:r>
      <w:proofErr w:type="spellStart"/>
      <w:r>
        <w:rPr>
          <w:rFonts w:hint="eastAsia"/>
        </w:rPr>
        <w:t>CF_recommendation</w:t>
      </w:r>
      <w:proofErr w:type="spellEnd"/>
      <w:r>
        <w:rPr>
          <w:rFonts w:hint="eastAsia"/>
        </w:rPr>
        <w:t>")</w:t>
      </w:r>
      <w:r>
        <w:rPr>
          <w:rFonts w:hint="eastAsia"/>
        </w:rPr>
        <w:t>；修改</w:t>
      </w:r>
      <w:r>
        <w:rPr>
          <w:rFonts w:hint="eastAsia"/>
        </w:rPr>
        <w:t xml:space="preserve">PROD_PATH </w:t>
      </w:r>
      <w:r>
        <w:rPr>
          <w:rFonts w:hint="eastAsia"/>
        </w:rPr>
        <w:t>变量为数据所在的绝对路径</w:t>
      </w:r>
      <w:r>
        <w:rPr>
          <w:rFonts w:hint="eastAsia"/>
        </w:rPr>
        <w:t xml:space="preserve"> (e.g. PROD_PATH = "/data/cache/</w:t>
      </w:r>
      <w:proofErr w:type="spellStart"/>
      <w:r>
        <w:rPr>
          <w:rFonts w:hint="eastAsia"/>
        </w:rPr>
        <w:t>aminer</w:t>
      </w:r>
      <w:proofErr w:type="spellEnd"/>
      <w:r>
        <w:rPr>
          <w:rFonts w:hint="eastAsia"/>
        </w:rPr>
        <w:t>")</w:t>
      </w:r>
    </w:p>
    <w:p w14:paraId="5A78A028" w14:textId="77777777" w:rsidR="006B1EF1" w:rsidRDefault="006B1EF1"/>
    <w:tbl>
      <w:tblPr>
        <w:tblStyle w:val="aff4"/>
        <w:tblW w:w="9742" w:type="dxa"/>
        <w:tblLook w:val="04A0" w:firstRow="1" w:lastRow="0" w:firstColumn="1" w:lastColumn="0" w:noHBand="0" w:noVBand="1"/>
      </w:tblPr>
      <w:tblGrid>
        <w:gridCol w:w="9742"/>
      </w:tblGrid>
      <w:tr w:rsidR="006B1EF1" w14:paraId="36E70302" w14:textId="77777777">
        <w:tc>
          <w:tcPr>
            <w:tcW w:w="9742" w:type="dxa"/>
          </w:tcPr>
          <w:p w14:paraId="60A50CC0" w14:textId="77777777" w:rsidR="006B1EF1" w:rsidRDefault="00000000">
            <w:r>
              <w:rPr>
                <w:rFonts w:hint="eastAsia"/>
              </w:rPr>
              <w:t>vi world.py</w:t>
            </w:r>
          </w:p>
        </w:tc>
      </w:tr>
    </w:tbl>
    <w:p w14:paraId="576B34B9" w14:textId="77777777" w:rsidR="006B1EF1" w:rsidRDefault="006B1EF1"/>
    <w:p w14:paraId="46D2849C" w14:textId="77777777" w:rsidR="006B1EF1" w:rsidRDefault="00000000">
      <w:pPr>
        <w:rPr>
          <w:lang w:eastAsia="zh-Hans"/>
        </w:rPr>
      </w:pPr>
      <w:r>
        <w:rPr>
          <w:rFonts w:hint="eastAsia"/>
          <w:lang w:eastAsia="zh-Hans"/>
        </w:rPr>
        <w:t>进入</w:t>
      </w:r>
      <w:r>
        <w:rPr>
          <w:rFonts w:hint="eastAsia"/>
          <w:lang w:eastAsia="zh-Hans"/>
        </w:rPr>
        <w:t>PROD_PATH</w:t>
      </w:r>
      <w:r>
        <w:rPr>
          <w:rFonts w:hint="eastAsia"/>
          <w:lang w:eastAsia="zh-Hans"/>
        </w:rPr>
        <w:t>路径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新建文件夹</w:t>
      </w:r>
      <w:r>
        <w:rPr>
          <w:lang w:eastAsia="zh-Hans"/>
        </w:rPr>
        <w:t xml:space="preserve"> </w:t>
      </w:r>
      <w:proofErr w:type="spellStart"/>
      <w:r>
        <w:rPr>
          <w:lang w:eastAsia="zh-Hans"/>
        </w:rPr>
        <w:t>run_log</w:t>
      </w:r>
      <w:proofErr w:type="spellEnd"/>
    </w:p>
    <w:tbl>
      <w:tblPr>
        <w:tblStyle w:val="aff4"/>
        <w:tblW w:w="9742" w:type="dxa"/>
        <w:tblLook w:val="04A0" w:firstRow="1" w:lastRow="0" w:firstColumn="1" w:lastColumn="0" w:noHBand="0" w:noVBand="1"/>
      </w:tblPr>
      <w:tblGrid>
        <w:gridCol w:w="9742"/>
      </w:tblGrid>
      <w:tr w:rsidR="006B1EF1" w14:paraId="2923A389" w14:textId="77777777">
        <w:tc>
          <w:tcPr>
            <w:tcW w:w="9742" w:type="dxa"/>
          </w:tcPr>
          <w:p w14:paraId="153621A0" w14:textId="77777777" w:rsidR="006B1EF1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mkdir</w:t>
            </w:r>
            <w:proofErr w:type="spellEnd"/>
            <w:r>
              <w:rPr>
                <w:lang w:eastAsia="zh-Hans"/>
              </w:rPr>
              <w:t xml:space="preserve"> </w:t>
            </w:r>
            <w:proofErr w:type="spellStart"/>
            <w:r>
              <w:rPr>
                <w:lang w:eastAsia="zh-Hans"/>
              </w:rPr>
              <w:t>run_log</w:t>
            </w:r>
            <w:proofErr w:type="spellEnd"/>
          </w:p>
          <w:p w14:paraId="58B4BF81" w14:textId="77777777" w:rsidR="006B1EF1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mkdir</w:t>
            </w:r>
            <w:proofErr w:type="spellEnd"/>
            <w:r>
              <w:rPr>
                <w:lang w:eastAsia="zh-Hans"/>
              </w:rPr>
              <w:t xml:space="preserve"> </w:t>
            </w:r>
            <w:proofErr w:type="spellStart"/>
            <w:r>
              <w:rPr>
                <w:lang w:eastAsia="zh-Hans"/>
              </w:rPr>
              <w:t>output_recommendation</w:t>
            </w:r>
            <w:proofErr w:type="spellEnd"/>
          </w:p>
        </w:tc>
      </w:tr>
    </w:tbl>
    <w:p w14:paraId="57459948" w14:textId="77777777" w:rsidR="006B1EF1" w:rsidRDefault="006B1EF1">
      <w:pPr>
        <w:rPr>
          <w:lang w:eastAsia="zh-Hans"/>
        </w:rPr>
      </w:pPr>
    </w:p>
    <w:p w14:paraId="2416492F" w14:textId="77777777" w:rsidR="006B1EF1" w:rsidRDefault="00000000">
      <w:r>
        <w:rPr>
          <w:rFonts w:hint="eastAsia"/>
        </w:rPr>
        <w:t>执行程序时，程序从</w:t>
      </w:r>
      <w:r>
        <w:rPr>
          <w:rFonts w:hint="eastAsia"/>
        </w:rPr>
        <w:t>PROD_PATH</w:t>
      </w:r>
      <w:r>
        <w:rPr>
          <w:rFonts w:hint="eastAsia"/>
        </w:rPr>
        <w:t>加载日志文件，形如</w:t>
      </w:r>
      <w:r>
        <w:rPr>
          <w:rFonts w:hint="eastAsia"/>
        </w:rPr>
        <w:t xml:space="preserve"> $PROD_PATH/</w:t>
      </w:r>
      <w:proofErr w:type="spellStart"/>
      <w:r>
        <w:rPr>
          <w:rFonts w:hint="eastAsia"/>
        </w:rPr>
        <w:t>input_log</w:t>
      </w:r>
      <w:proofErr w:type="spellEnd"/>
      <w:r>
        <w:rPr>
          <w:rFonts w:hint="eastAsia"/>
        </w:rPr>
        <w:t>/YYYY-MM-DD-</w:t>
      </w:r>
      <w:proofErr w:type="spellStart"/>
      <w:r>
        <w:rPr>
          <w:rFonts w:hint="eastAsia"/>
        </w:rPr>
        <w:t>log.json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日志的参考样例格式为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CF_recommendation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input_log</w:t>
      </w:r>
      <w:proofErr w:type="spellEnd"/>
      <w:r>
        <w:rPr>
          <w:rFonts w:hint="eastAsia"/>
        </w:rPr>
        <w:t xml:space="preserve">/. </w:t>
      </w:r>
      <w:r>
        <w:rPr>
          <w:rFonts w:hint="eastAsia"/>
        </w:rPr>
        <w:t>本程序运行日志会存放于</w:t>
      </w:r>
      <w:r>
        <w:rPr>
          <w:rFonts w:hint="eastAsia"/>
        </w:rPr>
        <w:t xml:space="preserve">  $PROD_PATH/</w:t>
      </w:r>
      <w:proofErr w:type="spellStart"/>
      <w:r>
        <w:rPr>
          <w:rFonts w:hint="eastAsia"/>
        </w:rPr>
        <w:t>run_log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，并且推荐结果存放于</w:t>
      </w:r>
      <w:r>
        <w:rPr>
          <w:rFonts w:hint="eastAsia"/>
        </w:rPr>
        <w:t xml:space="preserve"> $PROD_PATH/</w:t>
      </w:r>
      <w:proofErr w:type="spellStart"/>
      <w:r>
        <w:rPr>
          <w:rFonts w:hint="eastAsia"/>
        </w:rPr>
        <w:t>output_recommendation</w:t>
      </w:r>
      <w:proofErr w:type="spellEnd"/>
      <w:r>
        <w:rPr>
          <w:rFonts w:hint="eastAsia"/>
        </w:rPr>
        <w:t xml:space="preserve">/. </w:t>
      </w:r>
      <w:r>
        <w:rPr>
          <w:rFonts w:hint="eastAsia"/>
        </w:rPr>
        <w:t>推荐结果会是一个</w:t>
      </w:r>
      <w:r>
        <w:rPr>
          <w:rFonts w:hint="eastAsia"/>
        </w:rPr>
        <w:t xml:space="preserve"> json.gz </w:t>
      </w:r>
      <w:r>
        <w:rPr>
          <w:rFonts w:hint="eastAsia"/>
        </w:rPr>
        <w:t>格式的文件，命名格式为</w:t>
      </w:r>
      <w:r>
        <w:rPr>
          <w:rFonts w:hint="eastAsia"/>
        </w:rPr>
        <w:t xml:space="preserve"> cf_XXX_YYYY_MM_DD.json.gz </w:t>
      </w:r>
      <w:r>
        <w:rPr>
          <w:rFonts w:hint="eastAsia"/>
        </w:rPr>
        <w:t>，其中</w:t>
      </w:r>
      <w:r>
        <w:rPr>
          <w:rFonts w:hint="eastAsia"/>
        </w:rPr>
        <w:t xml:space="preserve">XXX </w:t>
      </w:r>
      <w:r>
        <w:rPr>
          <w:rFonts w:hint="eastAsia"/>
        </w:rPr>
        <w:t>是推荐的类型</w:t>
      </w:r>
      <w:r>
        <w:rPr>
          <w:rFonts w:hint="eastAsia"/>
        </w:rPr>
        <w:t xml:space="preserve">([report, topic, person, </w:t>
      </w:r>
      <w:r>
        <w:rPr>
          <w:rFonts w:hint="eastAsia"/>
        </w:rPr>
        <w:t>推荐物是论文时为空</w:t>
      </w:r>
      <w:r>
        <w:rPr>
          <w:rFonts w:hint="eastAsia"/>
        </w:rPr>
        <w:t>]).</w:t>
      </w:r>
      <w:r>
        <w:rPr>
          <w:rFonts w:hint="eastAsia"/>
        </w:rPr>
        <w:t>本文封装了</w:t>
      </w:r>
      <w:r>
        <w:rPr>
          <w:rFonts w:hint="eastAsia"/>
        </w:rPr>
        <w:t>4</w:t>
      </w:r>
      <w:r>
        <w:rPr>
          <w:rFonts w:hint="eastAsia"/>
        </w:rPr>
        <w:t>个推荐任务以产生不同任务的推荐场景</w:t>
      </w:r>
      <w:r>
        <w:rPr>
          <w:rFonts w:hint="eastAsia"/>
        </w:rPr>
        <w:t>.</w:t>
      </w:r>
      <w:r>
        <w:rPr>
          <w:rFonts w:hint="eastAsia"/>
        </w:rPr>
        <w:t>假设环境装在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中，在确定脚本可正常运行后，推荐按如下方式设置定时任务。</w:t>
      </w:r>
    </w:p>
    <w:tbl>
      <w:tblPr>
        <w:tblStyle w:val="aff4"/>
        <w:tblW w:w="9742" w:type="dxa"/>
        <w:tblLook w:val="04A0" w:firstRow="1" w:lastRow="0" w:firstColumn="1" w:lastColumn="0" w:noHBand="0" w:noVBand="1"/>
      </w:tblPr>
      <w:tblGrid>
        <w:gridCol w:w="9742"/>
      </w:tblGrid>
      <w:tr w:rsidR="006B1EF1" w14:paraId="2024A921" w14:textId="77777777">
        <w:tc>
          <w:tcPr>
            <w:tcW w:w="9742" w:type="dxa"/>
          </w:tcPr>
          <w:p w14:paraId="06024461" w14:textId="77777777" w:rsidR="006B1EF1" w:rsidRDefault="00000000">
            <w:r>
              <w:rPr>
                <w:rFonts w:hint="eastAsia"/>
              </w:rPr>
              <w:t xml:space="preserve"># </w:t>
            </w:r>
            <w:proofErr w:type="gramStart"/>
            <w:r>
              <w:rPr>
                <w:rFonts w:hint="eastAsia"/>
              </w:rPr>
              <w:t>get</w:t>
            </w:r>
            <w:proofErr w:type="gramEnd"/>
            <w:r>
              <w:rPr>
                <w:rFonts w:hint="eastAsia"/>
              </w:rPr>
              <w:t xml:space="preserve">-paper-embedding </w:t>
            </w:r>
            <w:proofErr w:type="spellStart"/>
            <w:r>
              <w:rPr>
                <w:rFonts w:hint="eastAsia"/>
              </w:rPr>
              <w:t>CF_recommendation</w:t>
            </w:r>
            <w:proofErr w:type="spellEnd"/>
          </w:p>
          <w:p w14:paraId="2005E879" w14:textId="77777777" w:rsidR="006B1EF1" w:rsidRDefault="00000000">
            <w:r>
              <w:rPr>
                <w:rFonts w:hint="eastAsia"/>
              </w:rPr>
              <w:t>SHELL=/bin/bash</w:t>
            </w:r>
          </w:p>
          <w:p w14:paraId="1DB43C61" w14:textId="77777777" w:rsidR="006B1EF1" w:rsidRDefault="00000000">
            <w:r>
              <w:rPr>
                <w:rFonts w:hint="eastAsia"/>
              </w:rPr>
              <w:t>PATH=/data/envs/get_paper_embedding/bin:/usr/local/bin:/usr/bin:/usr/local/sbin:/usr/sbin:/home/aminer/.l</w:t>
            </w:r>
            <w:r>
              <w:rPr>
                <w:rFonts w:hint="eastAsia"/>
              </w:rPr>
              <w:lastRenderedPageBreak/>
              <w:t>ocal/bin:/home/aminer/bin</w:t>
            </w:r>
          </w:p>
          <w:p w14:paraId="267D2796" w14:textId="77777777" w:rsidR="006B1EF1" w:rsidRDefault="00000000">
            <w:r>
              <w:rPr>
                <w:rFonts w:hint="eastAsia"/>
              </w:rPr>
              <w:t>0****source/data/envs/get_paper_embedding/bin/activate;/data/webapp/get-paper-embedding/CF_recommendation/GFCF_rec/production_run_pub.sh; deactivate</w:t>
            </w:r>
          </w:p>
          <w:p w14:paraId="2A6470DF" w14:textId="77777777" w:rsidR="006B1EF1" w:rsidRDefault="00000000">
            <w:r>
              <w:rPr>
                <w:rFonts w:hint="eastAsia"/>
              </w:rPr>
              <w:t>15***source/data/envs/get_paper_embedding/bin/activate;/data/webapp/get-paper-embedding/CF_recommendation/GFCF_rec/production_run_report.sh; deactivate</w:t>
            </w:r>
          </w:p>
          <w:p w14:paraId="6A4AEA82" w14:textId="77777777" w:rsidR="006B1EF1" w:rsidRDefault="00000000">
            <w:r>
              <w:rPr>
                <w:rFonts w:hint="eastAsia"/>
              </w:rPr>
              <w:t>30****source/data/envs/get_paper_embedding/bin/activate;/data/webapp/get-paper-embedding/CF_recommendation/GFCF_rec/production_run_topic.sh; deactivate</w:t>
            </w:r>
          </w:p>
          <w:p w14:paraId="571372B7" w14:textId="77777777" w:rsidR="006B1EF1" w:rsidRDefault="00000000">
            <w:r>
              <w:rPr>
                <w:rFonts w:hint="eastAsia"/>
              </w:rPr>
              <w:t>45****source/data/envs/get_paper_embedding/bin/activate;/data/webapp/get-paper-embedding/CF_recommendation/GFCF_rec/production_run_person.sh; deactivate</w:t>
            </w:r>
          </w:p>
        </w:tc>
      </w:tr>
    </w:tbl>
    <w:p w14:paraId="397917E0" w14:textId="77777777" w:rsidR="006B1EF1" w:rsidRDefault="006B1EF1">
      <w:pPr>
        <w:rPr>
          <w:lang w:eastAsia="zh-Hans"/>
        </w:rPr>
      </w:pPr>
    </w:p>
    <w:p w14:paraId="7595D1C0" w14:textId="77777777" w:rsidR="006B1EF1" w:rsidRDefault="00000000">
      <w:pPr>
        <w:rPr>
          <w:lang w:eastAsia="zh-Hans"/>
        </w:rPr>
      </w:pPr>
      <w:r>
        <w:rPr>
          <w:rFonts w:hint="eastAsia"/>
          <w:lang w:eastAsia="zh-Hans"/>
        </w:rPr>
        <w:t>异常情况</w:t>
      </w:r>
    </w:p>
    <w:p w14:paraId="0F9CA9BD" w14:textId="77777777" w:rsidR="006B1EF1" w:rsidRDefault="00000000">
      <w:pPr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安装</w:t>
      </w:r>
      <w:r>
        <w:rPr>
          <w:lang w:eastAsia="zh-Hans"/>
        </w:rPr>
        <w:t>requirements.txt</w:t>
      </w:r>
      <w:r>
        <w:rPr>
          <w:rFonts w:hint="eastAsia"/>
          <w:lang w:eastAsia="zh-Hans"/>
        </w:rPr>
        <w:t>中的</w:t>
      </w:r>
      <w:proofErr w:type="spellStart"/>
      <w:r>
        <w:rPr>
          <w:rFonts w:hint="eastAsia"/>
          <w:lang w:eastAsia="zh-Hans"/>
        </w:rPr>
        <w:t>sparsesvd</w:t>
      </w:r>
      <w:proofErr w:type="spellEnd"/>
      <w:r>
        <w:rPr>
          <w:lang w:eastAsia="zh-Hans"/>
        </w:rPr>
        <w:t>==0.2.2</w:t>
      </w:r>
      <w:r>
        <w:rPr>
          <w:rFonts w:hint="eastAsia"/>
          <w:lang w:eastAsia="zh-Hans"/>
        </w:rPr>
        <w:t>时报错</w:t>
      </w:r>
      <w:r>
        <w:rPr>
          <w:lang w:eastAsia="zh-Hans"/>
        </w:rPr>
        <w:t>。</w:t>
      </w:r>
    </w:p>
    <w:p w14:paraId="08287C39" w14:textId="77777777" w:rsidR="006B1EF1" w:rsidRDefault="00000000">
      <w:pPr>
        <w:rPr>
          <w:lang w:eastAsia="zh-Hans"/>
        </w:rPr>
      </w:pPr>
      <w:r>
        <w:rPr>
          <w:rFonts w:hint="eastAsia"/>
          <w:lang w:eastAsia="zh-Hans"/>
        </w:rPr>
        <w:t>解决方案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先注释此</w:t>
      </w:r>
      <w:r>
        <w:rPr>
          <w:lang w:eastAsia="zh-Hans"/>
        </w:rPr>
        <w:t>package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再次安装</w:t>
      </w:r>
      <w:r>
        <w:rPr>
          <w:rFonts w:hint="eastAsia"/>
          <w:lang w:eastAsia="zh-Hans"/>
        </w:rPr>
        <w:t>requirements.txt</w:t>
      </w:r>
    </w:p>
    <w:p w14:paraId="143251E7" w14:textId="77777777" w:rsidR="006B1EF1" w:rsidRDefault="00000000">
      <w:pPr>
        <w:rPr>
          <w:lang w:eastAsia="zh-Hans"/>
        </w:rPr>
      </w:pPr>
      <w:r>
        <w:rPr>
          <w:rFonts w:hint="eastAsia"/>
          <w:lang w:eastAsia="zh-Hans"/>
        </w:rPr>
        <w:t>参考</w:t>
      </w:r>
      <w:r>
        <w:rPr>
          <w:rFonts w:hint="eastAsia"/>
          <w:lang w:eastAsia="zh-Hans"/>
        </w:rPr>
        <w:t>https://pypi.org/project/sparsesvd/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手动安装</w:t>
      </w:r>
      <w:proofErr w:type="spellStart"/>
      <w:r>
        <w:rPr>
          <w:rFonts w:hint="eastAsia"/>
          <w:lang w:eastAsia="zh-Hans"/>
        </w:rPr>
        <w:t>sparsesvd</w:t>
      </w:r>
      <w:proofErr w:type="spellEnd"/>
    </w:p>
    <w:p w14:paraId="697CD16C" w14:textId="77777777" w:rsidR="006B1EF1" w:rsidRDefault="00000000">
      <w:pPr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报错</w:t>
      </w:r>
      <w:r>
        <w:rPr>
          <w:rFonts w:hint="eastAsia"/>
          <w:lang w:eastAsia="zh-Hans"/>
        </w:rPr>
        <w:t>No such file or directory:</w:t>
      </w:r>
    </w:p>
    <w:p w14:paraId="747B1983" w14:textId="77777777" w:rsidR="006B1EF1" w:rsidRDefault="00000000">
      <w:pPr>
        <w:rPr>
          <w:lang w:eastAsia="zh-Hans"/>
        </w:rPr>
      </w:pPr>
      <w:r>
        <w:rPr>
          <w:rFonts w:hint="eastAsia"/>
          <w:lang w:eastAsia="zh-Hans"/>
        </w:rPr>
        <w:t>解决方案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参考上述文档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前往相应路径创建该文件夹</w:t>
      </w:r>
    </w:p>
    <w:p w14:paraId="318EAB67" w14:textId="77777777" w:rsidR="006B1EF1" w:rsidRDefault="00000000">
      <w:pPr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报错</w:t>
      </w:r>
      <w:r>
        <w:rPr>
          <w:lang w:eastAsia="zh-Hans"/>
        </w:rPr>
        <w:t xml:space="preserve"> </w:t>
      </w:r>
      <w:proofErr w:type="spellStart"/>
      <w:r>
        <w:rPr>
          <w:lang w:eastAsia="zh-Hans"/>
        </w:rPr>
        <w:t>ValueError</w:t>
      </w:r>
      <w:proofErr w:type="spellEnd"/>
      <w:r>
        <w:rPr>
          <w:lang w:eastAsia="zh-Hans"/>
        </w:rPr>
        <w:t>: `k` must be an integer satisfying `0 &lt; k &lt; min(</w:t>
      </w:r>
      <w:proofErr w:type="spellStart"/>
      <w:r>
        <w:rPr>
          <w:lang w:eastAsia="zh-Hans"/>
        </w:rPr>
        <w:t>A.shape</w:t>
      </w:r>
      <w:proofErr w:type="spellEnd"/>
      <w:r>
        <w:rPr>
          <w:lang w:eastAsia="zh-Hans"/>
        </w:rPr>
        <w:t>)`.</w:t>
      </w:r>
    </w:p>
    <w:p w14:paraId="49526F26" w14:textId="77777777" w:rsidR="006B1EF1" w:rsidRDefault="00000000">
      <w:pPr>
        <w:rPr>
          <w:lang w:eastAsia="zh-Hans"/>
        </w:rPr>
      </w:pPr>
      <w:r>
        <w:rPr>
          <w:rFonts w:hint="eastAsia"/>
          <w:lang w:eastAsia="zh-Hans"/>
        </w:rPr>
        <w:t>解决方案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将用户日志文件放在</w:t>
      </w:r>
      <w:r>
        <w:rPr>
          <w:lang w:eastAsia="zh-Hans"/>
        </w:rPr>
        <w:t xml:space="preserve"> PROD_PATH/</w:t>
      </w:r>
      <w:proofErr w:type="spellStart"/>
      <w:r>
        <w:rPr>
          <w:lang w:eastAsia="zh-Hans"/>
        </w:rPr>
        <w:t>input_log</w:t>
      </w:r>
      <w:proofErr w:type="spellEnd"/>
      <w:r>
        <w:rPr>
          <w:lang w:eastAsia="zh-Hans"/>
        </w:rPr>
        <w:t>,</w:t>
      </w:r>
      <w:r>
        <w:rPr>
          <w:lang w:eastAsia="zh-Hans"/>
        </w:rPr>
        <w:t>当前</w:t>
      </w:r>
      <w:r>
        <w:rPr>
          <w:rFonts w:hint="eastAsia"/>
          <w:lang w:eastAsia="zh-Hans"/>
        </w:rPr>
        <w:t>日志</w:t>
      </w:r>
      <w:r>
        <w:rPr>
          <w:lang w:eastAsia="zh-Hans"/>
        </w:rPr>
        <w:t>文件放在</w:t>
      </w:r>
      <w:r>
        <w:rPr>
          <w:lang w:eastAsia="zh-Hans"/>
        </w:rPr>
        <w:t>192.168.0.51</w:t>
      </w:r>
      <w:r>
        <w:rPr>
          <w:lang w:eastAsia="zh-Hans"/>
        </w:rPr>
        <w:t>上的</w:t>
      </w:r>
      <w:r>
        <w:rPr>
          <w:lang w:eastAsia="zh-Hans"/>
        </w:rPr>
        <w:t>/data/cache/</w:t>
      </w:r>
      <w:proofErr w:type="spellStart"/>
      <w:r>
        <w:rPr>
          <w:lang w:eastAsia="zh-Hans"/>
        </w:rPr>
        <w:t>aminer</w:t>
      </w:r>
      <w:proofErr w:type="spellEnd"/>
      <w:r>
        <w:rPr>
          <w:lang w:eastAsia="zh-Hans"/>
        </w:rPr>
        <w:t>/</w:t>
      </w:r>
      <w:proofErr w:type="spellStart"/>
      <w:r>
        <w:rPr>
          <w:lang w:eastAsia="zh-Hans"/>
        </w:rPr>
        <w:t>input_log</w:t>
      </w:r>
      <w:proofErr w:type="spellEnd"/>
      <w:r>
        <w:rPr>
          <w:lang w:eastAsia="zh-Hans"/>
        </w:rPr>
        <w:t>下</w:t>
      </w:r>
      <w:r>
        <w:rPr>
          <w:lang w:eastAsia="zh-Hans"/>
        </w:rPr>
        <w:t xml:space="preserve">, </w:t>
      </w:r>
      <w:r>
        <w:rPr>
          <w:rFonts w:hint="eastAsia"/>
          <w:lang w:eastAsia="zh-Hans"/>
        </w:rPr>
        <w:t>建议存放</w:t>
      </w:r>
      <w:r>
        <w:rPr>
          <w:lang w:eastAsia="zh-Hans"/>
        </w:rPr>
        <w:t>30</w:t>
      </w:r>
      <w:r>
        <w:rPr>
          <w:rFonts w:hint="eastAsia"/>
          <w:lang w:eastAsia="zh-Hans"/>
        </w:rPr>
        <w:t>天以上日志</w:t>
      </w:r>
      <w:r>
        <w:rPr>
          <w:lang w:eastAsia="zh-Hans"/>
        </w:rPr>
        <w:t>。</w:t>
      </w:r>
    </w:p>
    <w:p w14:paraId="7A7EF1BF" w14:textId="77777777" w:rsidR="006B1EF1" w:rsidRDefault="00000000">
      <w:pPr>
        <w:rPr>
          <w:lang w:eastAsia="zh-Hans"/>
        </w:rPr>
      </w:pPr>
      <w:r>
        <w:rPr>
          <w:rFonts w:hint="eastAsia"/>
          <w:lang w:eastAsia="zh-Hans"/>
        </w:rPr>
        <w:t>若仍报错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进入</w:t>
      </w:r>
      <w:r>
        <w:rPr>
          <w:rFonts w:hint="eastAsia"/>
          <w:lang w:eastAsia="zh-Hans"/>
        </w:rPr>
        <w:t>production_run_pub.sh</w:t>
      </w:r>
      <w:r>
        <w:rPr>
          <w:lang w:eastAsia="zh-Hans"/>
        </w:rPr>
        <w:t>，</w:t>
      </w:r>
      <w:r>
        <w:rPr>
          <w:lang w:eastAsia="zh-Hans"/>
        </w:rPr>
        <w:t>production_run_report.sh</w:t>
      </w:r>
      <w:r>
        <w:rPr>
          <w:lang w:eastAsia="zh-Hans"/>
        </w:rPr>
        <w:t>，</w:t>
      </w:r>
      <w:r>
        <w:rPr>
          <w:lang w:eastAsia="zh-Hans"/>
        </w:rPr>
        <w:t>production_run_topic.sh</w:t>
      </w:r>
      <w:r>
        <w:rPr>
          <w:lang w:eastAsia="zh-Hans"/>
        </w:rPr>
        <w:t>，</w:t>
      </w:r>
      <w:r>
        <w:rPr>
          <w:lang w:eastAsia="zh-Hans"/>
        </w:rPr>
        <w:t>production_run_person.sh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手动调低</w:t>
      </w:r>
      <w:proofErr w:type="spellStart"/>
      <w:r>
        <w:rPr>
          <w:rFonts w:hint="eastAsia"/>
          <w:lang w:eastAsia="zh-Hans"/>
        </w:rPr>
        <w:t>topks</w:t>
      </w:r>
      <w:proofErr w:type="spellEnd"/>
      <w:r>
        <w:rPr>
          <w:rFonts w:hint="eastAsia"/>
          <w:lang w:eastAsia="zh-Hans"/>
        </w:rPr>
        <w:t>的值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直至成功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如改为</w:t>
      </w:r>
      <w:r>
        <w:rPr>
          <w:rFonts w:hint="eastAsia"/>
          <w:lang w:eastAsia="zh-Hans"/>
        </w:rPr>
        <w:t>--</w:t>
      </w:r>
      <w:proofErr w:type="spellStart"/>
      <w:r>
        <w:rPr>
          <w:rFonts w:hint="eastAsia"/>
          <w:lang w:eastAsia="zh-Hans"/>
        </w:rPr>
        <w:t>topks</w:t>
      </w:r>
      <w:proofErr w:type="spellEnd"/>
      <w:r>
        <w:rPr>
          <w:rFonts w:hint="eastAsia"/>
          <w:lang w:eastAsia="zh-Hans"/>
        </w:rPr>
        <w:t>="[</w:t>
      </w:r>
      <w:r>
        <w:rPr>
          <w:lang w:eastAsia="zh-Hans"/>
        </w:rPr>
        <w:t>2</w:t>
      </w:r>
      <w:r>
        <w:rPr>
          <w:rFonts w:hint="eastAsia"/>
          <w:lang w:eastAsia="zh-Hans"/>
        </w:rPr>
        <w:t>0]"</w:t>
      </w:r>
    </w:p>
    <w:sectPr w:rsidR="006B1EF1">
      <w:type w:val="continuous"/>
      <w:pgSz w:w="11906" w:h="16838"/>
      <w:pgMar w:top="1134" w:right="1077" w:bottom="1134" w:left="1077" w:header="850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06D26" w14:textId="77777777" w:rsidR="000807C0" w:rsidRDefault="000807C0">
      <w:r>
        <w:separator/>
      </w:r>
    </w:p>
  </w:endnote>
  <w:endnote w:type="continuationSeparator" w:id="0">
    <w:p w14:paraId="1A4FA90A" w14:textId="77777777" w:rsidR="000807C0" w:rsidRDefault="0008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正文 CS 字体)">
    <w:altName w:val="Times New Roman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a"/>
      <w:tblW w:w="973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6B1EF1" w14:paraId="2DDEF22C" w14:textId="77777777" w:rsidTr="006B1E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868" w:type="dxa"/>
          <w:shd w:val="clear" w:color="auto" w:fill="auto"/>
          <w:vAlign w:val="bottom"/>
        </w:tcPr>
        <w:p w14:paraId="34AE9277" w14:textId="77777777" w:rsidR="006B1EF1" w:rsidRDefault="006B1EF1">
          <w:pPr>
            <w:pStyle w:val="af9"/>
            <w:pBdr>
              <w:bottom w:val="none" w:sz="0" w:space="0" w:color="auto"/>
            </w:pBdr>
            <w:spacing w:line="240" w:lineRule="auto"/>
            <w:jc w:val="left"/>
            <w:rPr>
              <w:rFonts w:ascii="Arial" w:eastAsia="华文细黑" w:hAnsi="Arial"/>
            </w:rPr>
          </w:pPr>
        </w:p>
      </w:tc>
      <w:tc>
        <w:tcPr>
          <w:tcW w:w="4868" w:type="dxa"/>
          <w:shd w:val="clear" w:color="auto" w:fill="auto"/>
          <w:vAlign w:val="bottom"/>
        </w:tcPr>
        <w:p w14:paraId="2835AA9C" w14:textId="77777777" w:rsidR="006B1EF1" w:rsidRDefault="006B1EF1">
          <w:pPr>
            <w:pStyle w:val="af9"/>
            <w:pBdr>
              <w:bottom w:val="none" w:sz="0" w:space="0" w:color="auto"/>
            </w:pBdr>
            <w:spacing w:line="240" w:lineRule="auto"/>
            <w:jc w:val="both"/>
            <w:rPr>
              <w:rFonts w:ascii="Arial" w:eastAsia="华文细黑" w:hAnsi="Arial"/>
            </w:rPr>
          </w:pPr>
        </w:p>
      </w:tc>
    </w:tr>
  </w:tbl>
  <w:p w14:paraId="5CFD511B" w14:textId="77777777" w:rsidR="006B1EF1" w:rsidRDefault="006B1EF1">
    <w:pPr>
      <w:pStyle w:val="af7"/>
      <w:rPr>
        <w:rFonts w:eastAsia="华文细黑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686497"/>
    </w:sdtPr>
    <w:sdtContent>
      <w:p w14:paraId="0160F979" w14:textId="77777777" w:rsidR="006B1EF1" w:rsidRDefault="00000000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4F3FDF" w14:textId="77777777" w:rsidR="006B1EF1" w:rsidRDefault="006B1EF1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</w:sdtPr>
    <w:sdtContent>
      <w:p w14:paraId="1512A9F2" w14:textId="77777777" w:rsidR="006B1EF1" w:rsidRDefault="00000000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0E6349" w14:textId="77777777" w:rsidR="006B1EF1" w:rsidRDefault="006B1EF1">
    <w:pPr>
      <w:pStyle w:val="af7"/>
      <w:rPr>
        <w:rFonts w:ascii="华文细黑" w:eastAsia="华文细黑" w:hAnsi="华文细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D184F" w14:textId="77777777" w:rsidR="000807C0" w:rsidRDefault="000807C0">
      <w:r>
        <w:separator/>
      </w:r>
    </w:p>
  </w:footnote>
  <w:footnote w:type="continuationSeparator" w:id="0">
    <w:p w14:paraId="173B6095" w14:textId="77777777" w:rsidR="000807C0" w:rsidRDefault="00080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a"/>
      <w:tblW w:w="9736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6B1EF1" w14:paraId="388A1E8D" w14:textId="77777777" w:rsidTr="006B1E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868" w:type="dxa"/>
          <w:shd w:val="clear" w:color="auto" w:fill="auto"/>
          <w:vAlign w:val="bottom"/>
        </w:tcPr>
        <w:p w14:paraId="1A2F348E" w14:textId="77777777" w:rsidR="006B1EF1" w:rsidRDefault="00000000">
          <w:pPr>
            <w:pStyle w:val="af9"/>
            <w:pBdr>
              <w:bottom w:val="none" w:sz="0" w:space="0" w:color="auto"/>
            </w:pBdr>
            <w:spacing w:line="240" w:lineRule="auto"/>
            <w:jc w:val="left"/>
            <w:rPr>
              <w:rFonts w:ascii="华文细黑" w:eastAsia="华文细黑" w:hAnsi="华文细黑"/>
              <w:bCs/>
            </w:rPr>
          </w:pPr>
          <w:proofErr w:type="spellStart"/>
          <w:r>
            <w:rPr>
              <w:rFonts w:ascii="Arial" w:eastAsia="宋体" w:hAnsi="Arial" w:hint="eastAsia"/>
              <w:b w:val="0"/>
              <w:bCs/>
              <w:lang w:eastAsia="zh-Hans"/>
            </w:rPr>
            <w:t>AMiner</w:t>
          </w:r>
          <w:proofErr w:type="spellEnd"/>
          <w:r>
            <w:rPr>
              <w:rFonts w:ascii="Arial" w:eastAsia="宋体" w:hAnsi="Arial" w:hint="eastAsia"/>
              <w:b w:val="0"/>
              <w:bCs/>
              <w:lang w:eastAsia="zh-Hans"/>
            </w:rPr>
            <w:t>学术搜索</w:t>
          </w:r>
          <w:r>
            <w:rPr>
              <w:rFonts w:ascii="Arial" w:eastAsia="宋体" w:hAnsi="Arial" w:hint="eastAsia"/>
              <w:b w:val="0"/>
              <w:bCs/>
            </w:rPr>
            <w:t xml:space="preserve"> </w:t>
          </w:r>
        </w:p>
      </w:tc>
      <w:tc>
        <w:tcPr>
          <w:tcW w:w="4868" w:type="dxa"/>
          <w:shd w:val="clear" w:color="auto" w:fill="auto"/>
          <w:vAlign w:val="bottom"/>
        </w:tcPr>
        <w:p w14:paraId="1FFFEF40" w14:textId="77777777" w:rsidR="006B1EF1" w:rsidRDefault="00000000">
          <w:pPr>
            <w:pStyle w:val="af9"/>
            <w:pBdr>
              <w:bottom w:val="none" w:sz="0" w:space="0" w:color="auto"/>
            </w:pBdr>
            <w:spacing w:line="240" w:lineRule="auto"/>
            <w:jc w:val="right"/>
            <w:rPr>
              <w:rFonts w:ascii="华文细黑" w:eastAsia="华文细黑" w:hAnsi="华文细黑"/>
              <w:bCs/>
            </w:rPr>
          </w:pPr>
          <w:r>
            <w:rPr>
              <w:rFonts w:ascii="华文细黑" w:eastAsia="华文细黑" w:hAnsi="华文细黑" w:hint="eastAsia"/>
              <w:b w:val="0"/>
              <w:bCs/>
            </w:rPr>
            <w:t>系统部署方案</w:t>
          </w:r>
        </w:p>
      </w:tc>
    </w:tr>
  </w:tbl>
  <w:p w14:paraId="25C2D8D2" w14:textId="77777777" w:rsidR="006B1EF1" w:rsidRDefault="006B1EF1">
    <w:pPr>
      <w:pStyle w:val="af9"/>
      <w:pBdr>
        <w:bottom w:val="none" w:sz="0" w:space="0" w:color="auto"/>
      </w:pBdr>
      <w:rPr>
        <w:rFonts w:ascii="华文细黑" w:eastAsia="华文细黑" w:hAnsi="华文细黑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a"/>
      <w:tblW w:w="973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6B1EF1" w14:paraId="732B9D02" w14:textId="77777777" w:rsidTr="006B1E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868" w:type="dxa"/>
          <w:shd w:val="clear" w:color="auto" w:fill="auto"/>
          <w:vAlign w:val="bottom"/>
        </w:tcPr>
        <w:p w14:paraId="6DA4462D" w14:textId="77777777" w:rsidR="006B1EF1" w:rsidRDefault="00000000">
          <w:pPr>
            <w:pStyle w:val="af9"/>
            <w:pBdr>
              <w:bottom w:val="none" w:sz="0" w:space="0" w:color="auto"/>
            </w:pBdr>
            <w:spacing w:line="240" w:lineRule="auto"/>
            <w:jc w:val="left"/>
            <w:rPr>
              <w:rFonts w:ascii="Arial" w:eastAsia="宋体" w:hAnsi="Arial"/>
              <w:b w:val="0"/>
              <w:bCs/>
            </w:rPr>
          </w:pPr>
          <w:proofErr w:type="spellStart"/>
          <w:r>
            <w:rPr>
              <w:rFonts w:ascii="Arial" w:eastAsia="宋体" w:hAnsi="Arial" w:hint="eastAsia"/>
              <w:b w:val="0"/>
              <w:bCs/>
              <w:lang w:eastAsia="zh-Hans"/>
            </w:rPr>
            <w:t>AMiner</w:t>
          </w:r>
          <w:proofErr w:type="spellEnd"/>
          <w:r>
            <w:rPr>
              <w:rFonts w:ascii="Arial" w:eastAsia="宋体" w:hAnsi="Arial" w:hint="eastAsia"/>
              <w:b w:val="0"/>
              <w:bCs/>
            </w:rPr>
            <w:t>推荐系统</w:t>
          </w:r>
          <w:r>
            <w:rPr>
              <w:rFonts w:ascii="Arial" w:eastAsia="宋体" w:hAnsi="Arial" w:hint="eastAsia"/>
              <w:b w:val="0"/>
              <w:bCs/>
            </w:rPr>
            <w:t xml:space="preserve"> </w:t>
          </w:r>
        </w:p>
      </w:tc>
      <w:tc>
        <w:tcPr>
          <w:tcW w:w="4868" w:type="dxa"/>
          <w:shd w:val="clear" w:color="auto" w:fill="auto"/>
          <w:vAlign w:val="bottom"/>
        </w:tcPr>
        <w:p w14:paraId="522511E0" w14:textId="77777777" w:rsidR="006B1EF1" w:rsidRDefault="00000000">
          <w:pPr>
            <w:pStyle w:val="af9"/>
            <w:pBdr>
              <w:bottom w:val="none" w:sz="0" w:space="0" w:color="auto"/>
            </w:pBdr>
            <w:spacing w:line="240" w:lineRule="auto"/>
            <w:jc w:val="right"/>
            <w:rPr>
              <w:rFonts w:ascii="Arial" w:eastAsia="宋体" w:hAnsi="Arial"/>
              <w:bCs/>
            </w:rPr>
          </w:pPr>
          <w:r>
            <w:rPr>
              <w:rFonts w:ascii="Arial" w:eastAsia="宋体" w:hAnsi="Arial" w:hint="eastAsia"/>
              <w:b w:val="0"/>
              <w:bCs/>
            </w:rPr>
            <w:t>系统部署方案</w:t>
          </w:r>
        </w:p>
      </w:tc>
    </w:tr>
  </w:tbl>
  <w:p w14:paraId="6B333F60" w14:textId="77777777" w:rsidR="006B1EF1" w:rsidRDefault="006B1EF1">
    <w:pPr>
      <w:pStyle w:val="af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D59F4"/>
    <w:multiLevelType w:val="singleLevel"/>
    <w:tmpl w:val="F7ED59F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400"/>
        </w:tabs>
        <w:ind w:left="400" w:hanging="400"/>
      </w:pPr>
      <w:rPr>
        <w:rFonts w:hint="eastAsia"/>
      </w:rPr>
    </w:lvl>
  </w:abstractNum>
  <w:abstractNum w:abstractNumId="2" w15:restartNumberingAfterBreak="0">
    <w:nsid w:val="089B58F7"/>
    <w:multiLevelType w:val="multilevel"/>
    <w:tmpl w:val="089B58F7"/>
    <w:lvl w:ilvl="0">
      <w:start w:val="1"/>
      <w:numFmt w:val="decimal"/>
      <w:pStyle w:val="a0"/>
      <w:lvlText w:val="步骤%1"/>
      <w:lvlJc w:val="left"/>
      <w:pPr>
        <w:ind w:left="840" w:hanging="840"/>
      </w:pPr>
      <w:rPr>
        <w:rFonts w:ascii="Arial" w:eastAsia="华文细黑" w:hAnsi="Arial" w:cs="Microsoft YaHei" w:hint="default"/>
      </w:rPr>
    </w:lvl>
    <w:lvl w:ilvl="1">
      <w:start w:val="1"/>
      <w:numFmt w:val="decimal"/>
      <w:pStyle w:val="a1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lowerLetter"/>
      <w:pStyle w:val="2"/>
      <w:lvlText w:val="%3."/>
      <w:lvlJc w:val="lef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14CB7483"/>
    <w:multiLevelType w:val="multilevel"/>
    <w:tmpl w:val="14CB7483"/>
    <w:lvl w:ilvl="0">
      <w:numFmt w:val="bullet"/>
      <w:pStyle w:val="20"/>
      <w:lvlText w:val="ￚ"/>
      <w:lvlJc w:val="left"/>
      <w:pPr>
        <w:ind w:left="1680" w:hanging="420"/>
      </w:pPr>
      <w:rPr>
        <w:rFonts w:ascii="Arial Unicode MS" w:eastAsia="Arial Unicode MS" w:hAnsi="Arial Unicode MS" w:hint="eastAsia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7F016B9"/>
    <w:multiLevelType w:val="multilevel"/>
    <w:tmpl w:val="17F016B9"/>
    <w:lvl w:ilvl="0">
      <w:start w:val="1"/>
      <w:numFmt w:val="bullet"/>
      <w:pStyle w:val="a2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5" w15:restartNumberingAfterBreak="0">
    <w:nsid w:val="22E56D39"/>
    <w:multiLevelType w:val="multilevel"/>
    <w:tmpl w:val="22E56D39"/>
    <w:lvl w:ilvl="0">
      <w:start w:val="1"/>
      <w:numFmt w:val="bullet"/>
      <w:pStyle w:val="1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3AA6494"/>
    <w:multiLevelType w:val="multilevel"/>
    <w:tmpl w:val="23AA649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319D0076"/>
    <w:multiLevelType w:val="multilevel"/>
    <w:tmpl w:val="319D0076"/>
    <w:lvl w:ilvl="0">
      <w:start w:val="1"/>
      <w:numFmt w:val="decimal"/>
      <w:pStyle w:val="111"/>
      <w:lvlText w:val="（%1）"/>
      <w:lvlJc w:val="left"/>
      <w:pPr>
        <w:ind w:left="2060" w:hanging="1080"/>
      </w:pPr>
      <w:rPr>
        <w:rFonts w:ascii="华文仿宋" w:eastAsia="华文仿宋" w:hAnsi="华文仿宋" w:hint="default"/>
      </w:rPr>
    </w:lvl>
    <w:lvl w:ilvl="1">
      <w:start w:val="1"/>
      <w:numFmt w:val="lowerLetter"/>
      <w:lvlText w:val="%2)"/>
      <w:lvlJc w:val="left"/>
      <w:pPr>
        <w:ind w:left="1820" w:hanging="420"/>
      </w:pPr>
    </w:lvl>
    <w:lvl w:ilvl="2">
      <w:start w:val="1"/>
      <w:numFmt w:val="lowerRoman"/>
      <w:lvlText w:val="%3."/>
      <w:lvlJc w:val="right"/>
      <w:pPr>
        <w:ind w:left="2240" w:hanging="420"/>
      </w:pPr>
    </w:lvl>
    <w:lvl w:ilvl="3">
      <w:start w:val="1"/>
      <w:numFmt w:val="decimal"/>
      <w:lvlText w:val="%4."/>
      <w:lvlJc w:val="left"/>
      <w:pPr>
        <w:ind w:left="2660" w:hanging="420"/>
      </w:pPr>
    </w:lvl>
    <w:lvl w:ilvl="4">
      <w:start w:val="1"/>
      <w:numFmt w:val="lowerLetter"/>
      <w:lvlText w:val="%5)"/>
      <w:lvlJc w:val="left"/>
      <w:pPr>
        <w:ind w:left="3080" w:hanging="420"/>
      </w:pPr>
    </w:lvl>
    <w:lvl w:ilvl="5">
      <w:start w:val="1"/>
      <w:numFmt w:val="lowerRoman"/>
      <w:lvlText w:val="%6."/>
      <w:lvlJc w:val="right"/>
      <w:pPr>
        <w:ind w:left="3500" w:hanging="420"/>
      </w:pPr>
    </w:lvl>
    <w:lvl w:ilvl="6">
      <w:start w:val="1"/>
      <w:numFmt w:val="decimal"/>
      <w:lvlText w:val="%7."/>
      <w:lvlJc w:val="left"/>
      <w:pPr>
        <w:ind w:left="3920" w:hanging="420"/>
      </w:pPr>
    </w:lvl>
    <w:lvl w:ilvl="7">
      <w:start w:val="1"/>
      <w:numFmt w:val="lowerLetter"/>
      <w:lvlText w:val="%8)"/>
      <w:lvlJc w:val="left"/>
      <w:pPr>
        <w:ind w:left="4340" w:hanging="420"/>
      </w:pPr>
    </w:lvl>
    <w:lvl w:ilvl="8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397C12A1"/>
    <w:multiLevelType w:val="multilevel"/>
    <w:tmpl w:val="397C12A1"/>
    <w:lvl w:ilvl="0">
      <w:start w:val="1"/>
      <w:numFmt w:val="bullet"/>
      <w:pStyle w:val="a3"/>
      <w:lvlText w:val=""/>
      <w:lvlJc w:val="left"/>
      <w:pPr>
        <w:ind w:left="111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3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5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7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9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1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3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5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70" w:hanging="420"/>
      </w:pPr>
      <w:rPr>
        <w:rFonts w:ascii="Wingdings" w:hAnsi="Wingdings" w:hint="default"/>
      </w:rPr>
    </w:lvl>
  </w:abstractNum>
  <w:abstractNum w:abstractNumId="9" w15:restartNumberingAfterBreak="0">
    <w:nsid w:val="52DF05FC"/>
    <w:multiLevelType w:val="multilevel"/>
    <w:tmpl w:val="52DF05FC"/>
    <w:lvl w:ilvl="0">
      <w:start w:val="1"/>
      <w:numFmt w:val="decimal"/>
      <w:pStyle w:val="11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0155A3"/>
    <w:multiLevelType w:val="singleLevel"/>
    <w:tmpl w:val="600155A3"/>
    <w:lvl w:ilvl="0">
      <w:start w:val="1"/>
      <w:numFmt w:val="bullet"/>
      <w:pStyle w:val="a4"/>
      <w:lvlText w:val=""/>
      <w:lvlJc w:val="left"/>
      <w:pPr>
        <w:tabs>
          <w:tab w:val="left" w:pos="2619"/>
        </w:tabs>
        <w:ind w:left="2619" w:hanging="210"/>
      </w:pPr>
      <w:rPr>
        <w:rFonts w:ascii="Wingdings" w:hAnsi="Wingdings" w:hint="default"/>
        <w:sz w:val="13"/>
        <w:szCs w:val="13"/>
      </w:rPr>
    </w:lvl>
  </w:abstractNum>
  <w:num w:numId="1" w16cid:durableId="60059941">
    <w:abstractNumId w:val="6"/>
  </w:num>
  <w:num w:numId="2" w16cid:durableId="746343679">
    <w:abstractNumId w:val="1"/>
  </w:num>
  <w:num w:numId="3" w16cid:durableId="124813012">
    <w:abstractNumId w:val="3"/>
  </w:num>
  <w:num w:numId="4" w16cid:durableId="1997109312">
    <w:abstractNumId w:val="4"/>
  </w:num>
  <w:num w:numId="5" w16cid:durableId="2120026291">
    <w:abstractNumId w:val="2"/>
  </w:num>
  <w:num w:numId="6" w16cid:durableId="2175351">
    <w:abstractNumId w:val="10"/>
  </w:num>
  <w:num w:numId="7" w16cid:durableId="103422996">
    <w:abstractNumId w:val="5"/>
  </w:num>
  <w:num w:numId="8" w16cid:durableId="1645547573">
    <w:abstractNumId w:val="8"/>
  </w:num>
  <w:num w:numId="9" w16cid:durableId="1693149797">
    <w:abstractNumId w:val="9"/>
  </w:num>
  <w:num w:numId="10" w16cid:durableId="691227587">
    <w:abstractNumId w:val="7"/>
  </w:num>
  <w:num w:numId="11" w16cid:durableId="1266888845">
    <w:abstractNumId w:val="0"/>
  </w:num>
  <w:num w:numId="12" w16cid:durableId="1269775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MxNTE1NTdmNGE4M2M0ZTQ1ZTE3Yzk1YzkzYzg3MWYifQ=="/>
  </w:docVars>
  <w:rsids>
    <w:rsidRoot w:val="00B25C6D"/>
    <w:rsid w:val="BFF6539E"/>
    <w:rsid w:val="CDDF535C"/>
    <w:rsid w:val="D65D602B"/>
    <w:rsid w:val="D9EDEFED"/>
    <w:rsid w:val="E87A6FA1"/>
    <w:rsid w:val="F2EDD96A"/>
    <w:rsid w:val="F3D5FB37"/>
    <w:rsid w:val="F7F116F8"/>
    <w:rsid w:val="F957C1F9"/>
    <w:rsid w:val="F9D79743"/>
    <w:rsid w:val="FA9FC4FC"/>
    <w:rsid w:val="FADB031B"/>
    <w:rsid w:val="FBCDB851"/>
    <w:rsid w:val="FE47AA88"/>
    <w:rsid w:val="FEAF4507"/>
    <w:rsid w:val="FFBFFF7E"/>
    <w:rsid w:val="FFDB03C9"/>
    <w:rsid w:val="FFEF4A40"/>
    <w:rsid w:val="FFFFE902"/>
    <w:rsid w:val="00005465"/>
    <w:rsid w:val="00005DDE"/>
    <w:rsid w:val="00005E41"/>
    <w:rsid w:val="00006B26"/>
    <w:rsid w:val="00007337"/>
    <w:rsid w:val="0001300D"/>
    <w:rsid w:val="00015982"/>
    <w:rsid w:val="00016A1D"/>
    <w:rsid w:val="000266FF"/>
    <w:rsid w:val="000276DE"/>
    <w:rsid w:val="00036E72"/>
    <w:rsid w:val="000425E2"/>
    <w:rsid w:val="00045273"/>
    <w:rsid w:val="0004645E"/>
    <w:rsid w:val="00053D9A"/>
    <w:rsid w:val="0005494D"/>
    <w:rsid w:val="00056EDA"/>
    <w:rsid w:val="00061D3E"/>
    <w:rsid w:val="00062C36"/>
    <w:rsid w:val="0007271A"/>
    <w:rsid w:val="00073568"/>
    <w:rsid w:val="00073BC3"/>
    <w:rsid w:val="00074A93"/>
    <w:rsid w:val="0007700F"/>
    <w:rsid w:val="00077D85"/>
    <w:rsid w:val="0008074E"/>
    <w:rsid w:val="000807C0"/>
    <w:rsid w:val="00082352"/>
    <w:rsid w:val="0009150B"/>
    <w:rsid w:val="00095949"/>
    <w:rsid w:val="0009650D"/>
    <w:rsid w:val="000C0F93"/>
    <w:rsid w:val="000C3D8B"/>
    <w:rsid w:val="000C4942"/>
    <w:rsid w:val="000C7D76"/>
    <w:rsid w:val="000C7F1F"/>
    <w:rsid w:val="000D02BA"/>
    <w:rsid w:val="000D1169"/>
    <w:rsid w:val="000D48ED"/>
    <w:rsid w:val="000E1A78"/>
    <w:rsid w:val="000E62CC"/>
    <w:rsid w:val="000F0232"/>
    <w:rsid w:val="000F2A77"/>
    <w:rsid w:val="000F476C"/>
    <w:rsid w:val="000F515C"/>
    <w:rsid w:val="000F59D8"/>
    <w:rsid w:val="00100CEA"/>
    <w:rsid w:val="00102928"/>
    <w:rsid w:val="00105FD0"/>
    <w:rsid w:val="0010764B"/>
    <w:rsid w:val="00110CB8"/>
    <w:rsid w:val="00117EAA"/>
    <w:rsid w:val="00124A7F"/>
    <w:rsid w:val="001253D6"/>
    <w:rsid w:val="00127409"/>
    <w:rsid w:val="001326FD"/>
    <w:rsid w:val="00134ED5"/>
    <w:rsid w:val="001505D3"/>
    <w:rsid w:val="0016286A"/>
    <w:rsid w:val="00162F86"/>
    <w:rsid w:val="00166DCE"/>
    <w:rsid w:val="00167007"/>
    <w:rsid w:val="001706D2"/>
    <w:rsid w:val="001708B3"/>
    <w:rsid w:val="00172124"/>
    <w:rsid w:val="0017793C"/>
    <w:rsid w:val="00186BFD"/>
    <w:rsid w:val="00186CEC"/>
    <w:rsid w:val="00187F55"/>
    <w:rsid w:val="00192E5B"/>
    <w:rsid w:val="001944E5"/>
    <w:rsid w:val="00197B46"/>
    <w:rsid w:val="001A0E16"/>
    <w:rsid w:val="001A23C6"/>
    <w:rsid w:val="001A7CB1"/>
    <w:rsid w:val="001B6633"/>
    <w:rsid w:val="001C0075"/>
    <w:rsid w:val="001C13D9"/>
    <w:rsid w:val="001D19B9"/>
    <w:rsid w:val="001D24D3"/>
    <w:rsid w:val="001D46BC"/>
    <w:rsid w:val="001D5977"/>
    <w:rsid w:val="001D5C83"/>
    <w:rsid w:val="001E0687"/>
    <w:rsid w:val="001E1183"/>
    <w:rsid w:val="001E2484"/>
    <w:rsid w:val="001E4061"/>
    <w:rsid w:val="001E7AB0"/>
    <w:rsid w:val="001F0B78"/>
    <w:rsid w:val="001F2A18"/>
    <w:rsid w:val="001F442E"/>
    <w:rsid w:val="001F5951"/>
    <w:rsid w:val="001F5B32"/>
    <w:rsid w:val="001F6D0B"/>
    <w:rsid w:val="00201456"/>
    <w:rsid w:val="00211578"/>
    <w:rsid w:val="00215884"/>
    <w:rsid w:val="00222249"/>
    <w:rsid w:val="00222462"/>
    <w:rsid w:val="0022339C"/>
    <w:rsid w:val="00226D54"/>
    <w:rsid w:val="00227241"/>
    <w:rsid w:val="002315C9"/>
    <w:rsid w:val="00251158"/>
    <w:rsid w:val="0025472D"/>
    <w:rsid w:val="00254D74"/>
    <w:rsid w:val="0025580A"/>
    <w:rsid w:val="002569CA"/>
    <w:rsid w:val="002610F2"/>
    <w:rsid w:val="0026459C"/>
    <w:rsid w:val="00264F49"/>
    <w:rsid w:val="0026659D"/>
    <w:rsid w:val="00266A94"/>
    <w:rsid w:val="00267C34"/>
    <w:rsid w:val="00270582"/>
    <w:rsid w:val="00272A87"/>
    <w:rsid w:val="00276827"/>
    <w:rsid w:val="00285F80"/>
    <w:rsid w:val="002860E5"/>
    <w:rsid w:val="002870F8"/>
    <w:rsid w:val="00293B68"/>
    <w:rsid w:val="00295C5B"/>
    <w:rsid w:val="002977F7"/>
    <w:rsid w:val="002A2953"/>
    <w:rsid w:val="002A4BD4"/>
    <w:rsid w:val="002A5BBC"/>
    <w:rsid w:val="002A7DB8"/>
    <w:rsid w:val="002A7F64"/>
    <w:rsid w:val="002B0607"/>
    <w:rsid w:val="002B2856"/>
    <w:rsid w:val="002B296B"/>
    <w:rsid w:val="002C04A3"/>
    <w:rsid w:val="002C401D"/>
    <w:rsid w:val="002C580B"/>
    <w:rsid w:val="002C5DBA"/>
    <w:rsid w:val="002D04CB"/>
    <w:rsid w:val="002D08DB"/>
    <w:rsid w:val="002D30D7"/>
    <w:rsid w:val="002D6CD4"/>
    <w:rsid w:val="002E2F64"/>
    <w:rsid w:val="002E55FD"/>
    <w:rsid w:val="002F3663"/>
    <w:rsid w:val="002F44FA"/>
    <w:rsid w:val="00301683"/>
    <w:rsid w:val="003050D0"/>
    <w:rsid w:val="0030653E"/>
    <w:rsid w:val="003102C7"/>
    <w:rsid w:val="0031416D"/>
    <w:rsid w:val="00315AE5"/>
    <w:rsid w:val="00316633"/>
    <w:rsid w:val="00327598"/>
    <w:rsid w:val="003310E8"/>
    <w:rsid w:val="00331495"/>
    <w:rsid w:val="00334465"/>
    <w:rsid w:val="00334480"/>
    <w:rsid w:val="00334812"/>
    <w:rsid w:val="003400DA"/>
    <w:rsid w:val="00346ADE"/>
    <w:rsid w:val="003476AD"/>
    <w:rsid w:val="0035196E"/>
    <w:rsid w:val="00360222"/>
    <w:rsid w:val="003622DF"/>
    <w:rsid w:val="003675F1"/>
    <w:rsid w:val="00371558"/>
    <w:rsid w:val="00371A45"/>
    <w:rsid w:val="003745C5"/>
    <w:rsid w:val="00375C0B"/>
    <w:rsid w:val="0037774B"/>
    <w:rsid w:val="00380D73"/>
    <w:rsid w:val="003874AE"/>
    <w:rsid w:val="003901D3"/>
    <w:rsid w:val="003908DF"/>
    <w:rsid w:val="003B2A14"/>
    <w:rsid w:val="003B7297"/>
    <w:rsid w:val="003B7625"/>
    <w:rsid w:val="003B7CB2"/>
    <w:rsid w:val="003C35D2"/>
    <w:rsid w:val="003D1B7E"/>
    <w:rsid w:val="003D6476"/>
    <w:rsid w:val="003E1413"/>
    <w:rsid w:val="003E65BF"/>
    <w:rsid w:val="003F37F9"/>
    <w:rsid w:val="003F53EE"/>
    <w:rsid w:val="004000DE"/>
    <w:rsid w:val="00402EA9"/>
    <w:rsid w:val="0040641A"/>
    <w:rsid w:val="00406904"/>
    <w:rsid w:val="00407D29"/>
    <w:rsid w:val="004106D3"/>
    <w:rsid w:val="0041249C"/>
    <w:rsid w:val="00416E07"/>
    <w:rsid w:val="00422CC3"/>
    <w:rsid w:val="0042485B"/>
    <w:rsid w:val="004274BD"/>
    <w:rsid w:val="00427AF0"/>
    <w:rsid w:val="00427BE7"/>
    <w:rsid w:val="00433F16"/>
    <w:rsid w:val="004343AA"/>
    <w:rsid w:val="00435AB0"/>
    <w:rsid w:val="00436EF8"/>
    <w:rsid w:val="00441579"/>
    <w:rsid w:val="004457B3"/>
    <w:rsid w:val="00445DFA"/>
    <w:rsid w:val="004463F9"/>
    <w:rsid w:val="00447E6D"/>
    <w:rsid w:val="00450F8E"/>
    <w:rsid w:val="0045257A"/>
    <w:rsid w:val="004547E5"/>
    <w:rsid w:val="0046235E"/>
    <w:rsid w:val="00462910"/>
    <w:rsid w:val="00462F90"/>
    <w:rsid w:val="0046321F"/>
    <w:rsid w:val="00463386"/>
    <w:rsid w:val="00463D10"/>
    <w:rsid w:val="00464485"/>
    <w:rsid w:val="00470251"/>
    <w:rsid w:val="00470C2F"/>
    <w:rsid w:val="00471CCF"/>
    <w:rsid w:val="004726C6"/>
    <w:rsid w:val="00473C34"/>
    <w:rsid w:val="00474913"/>
    <w:rsid w:val="00475060"/>
    <w:rsid w:val="004763FA"/>
    <w:rsid w:val="00487227"/>
    <w:rsid w:val="00487483"/>
    <w:rsid w:val="004900A6"/>
    <w:rsid w:val="004A2045"/>
    <w:rsid w:val="004A4C98"/>
    <w:rsid w:val="004A6563"/>
    <w:rsid w:val="004B3BBE"/>
    <w:rsid w:val="004D20B8"/>
    <w:rsid w:val="004D2450"/>
    <w:rsid w:val="004D7E66"/>
    <w:rsid w:val="004E1B27"/>
    <w:rsid w:val="004E407E"/>
    <w:rsid w:val="004E4CC6"/>
    <w:rsid w:val="004E7E48"/>
    <w:rsid w:val="004F20E8"/>
    <w:rsid w:val="004F508D"/>
    <w:rsid w:val="004F7461"/>
    <w:rsid w:val="004F7CE2"/>
    <w:rsid w:val="005024AF"/>
    <w:rsid w:val="005031A6"/>
    <w:rsid w:val="00503479"/>
    <w:rsid w:val="00504FBB"/>
    <w:rsid w:val="00512615"/>
    <w:rsid w:val="005176CA"/>
    <w:rsid w:val="00523344"/>
    <w:rsid w:val="005315A4"/>
    <w:rsid w:val="00532BA8"/>
    <w:rsid w:val="00534987"/>
    <w:rsid w:val="0054458A"/>
    <w:rsid w:val="00547FEB"/>
    <w:rsid w:val="00554770"/>
    <w:rsid w:val="00562801"/>
    <w:rsid w:val="00564BA7"/>
    <w:rsid w:val="00565DF6"/>
    <w:rsid w:val="00566B16"/>
    <w:rsid w:val="0056700A"/>
    <w:rsid w:val="00572987"/>
    <w:rsid w:val="0057366B"/>
    <w:rsid w:val="005810D2"/>
    <w:rsid w:val="005823A3"/>
    <w:rsid w:val="00586D0B"/>
    <w:rsid w:val="00590F13"/>
    <w:rsid w:val="00590FD4"/>
    <w:rsid w:val="00591187"/>
    <w:rsid w:val="005916F2"/>
    <w:rsid w:val="00596F86"/>
    <w:rsid w:val="005A1AA7"/>
    <w:rsid w:val="005A279B"/>
    <w:rsid w:val="005A35B0"/>
    <w:rsid w:val="005A5E72"/>
    <w:rsid w:val="005A6FCE"/>
    <w:rsid w:val="005B2862"/>
    <w:rsid w:val="005B341D"/>
    <w:rsid w:val="005B589B"/>
    <w:rsid w:val="005B7A33"/>
    <w:rsid w:val="005C0EAD"/>
    <w:rsid w:val="005C4257"/>
    <w:rsid w:val="005C60AE"/>
    <w:rsid w:val="005C7E44"/>
    <w:rsid w:val="005D03A1"/>
    <w:rsid w:val="005D0C15"/>
    <w:rsid w:val="005D2DA5"/>
    <w:rsid w:val="005D3BE1"/>
    <w:rsid w:val="005E4728"/>
    <w:rsid w:val="005E62D8"/>
    <w:rsid w:val="005F09DD"/>
    <w:rsid w:val="005F0B4E"/>
    <w:rsid w:val="005F0D12"/>
    <w:rsid w:val="005F34F7"/>
    <w:rsid w:val="005F6690"/>
    <w:rsid w:val="005F7F9F"/>
    <w:rsid w:val="0060132C"/>
    <w:rsid w:val="00602E6C"/>
    <w:rsid w:val="006048DD"/>
    <w:rsid w:val="00606F8F"/>
    <w:rsid w:val="0060741B"/>
    <w:rsid w:val="00612D85"/>
    <w:rsid w:val="0062099A"/>
    <w:rsid w:val="0062135E"/>
    <w:rsid w:val="0062358F"/>
    <w:rsid w:val="006278E4"/>
    <w:rsid w:val="006372F0"/>
    <w:rsid w:val="00641683"/>
    <w:rsid w:val="00645869"/>
    <w:rsid w:val="00646B07"/>
    <w:rsid w:val="0065098E"/>
    <w:rsid w:val="00651A6B"/>
    <w:rsid w:val="00652166"/>
    <w:rsid w:val="00653A87"/>
    <w:rsid w:val="00653E7F"/>
    <w:rsid w:val="0065455D"/>
    <w:rsid w:val="00655CA1"/>
    <w:rsid w:val="00660DAF"/>
    <w:rsid w:val="00661462"/>
    <w:rsid w:val="00672B1A"/>
    <w:rsid w:val="00676339"/>
    <w:rsid w:val="006807A8"/>
    <w:rsid w:val="00680834"/>
    <w:rsid w:val="0068303F"/>
    <w:rsid w:val="006832ED"/>
    <w:rsid w:val="0068474E"/>
    <w:rsid w:val="00686953"/>
    <w:rsid w:val="00686A9C"/>
    <w:rsid w:val="006925C0"/>
    <w:rsid w:val="0069728E"/>
    <w:rsid w:val="00697A9D"/>
    <w:rsid w:val="00697DE7"/>
    <w:rsid w:val="006A1105"/>
    <w:rsid w:val="006A1D20"/>
    <w:rsid w:val="006A2A26"/>
    <w:rsid w:val="006B1EF1"/>
    <w:rsid w:val="006B50EB"/>
    <w:rsid w:val="006B6228"/>
    <w:rsid w:val="006B6A4C"/>
    <w:rsid w:val="006B7C49"/>
    <w:rsid w:val="006C0809"/>
    <w:rsid w:val="006C5086"/>
    <w:rsid w:val="006C5CC3"/>
    <w:rsid w:val="006C7701"/>
    <w:rsid w:val="006D0310"/>
    <w:rsid w:val="006D35E6"/>
    <w:rsid w:val="006D5F2A"/>
    <w:rsid w:val="006E46F8"/>
    <w:rsid w:val="006F04F6"/>
    <w:rsid w:val="006F06F2"/>
    <w:rsid w:val="006F57F2"/>
    <w:rsid w:val="007044E3"/>
    <w:rsid w:val="007060C8"/>
    <w:rsid w:val="0071022C"/>
    <w:rsid w:val="00710BAD"/>
    <w:rsid w:val="00711DC1"/>
    <w:rsid w:val="007127A4"/>
    <w:rsid w:val="007227FA"/>
    <w:rsid w:val="00722E8C"/>
    <w:rsid w:val="00730372"/>
    <w:rsid w:val="007324A7"/>
    <w:rsid w:val="00735435"/>
    <w:rsid w:val="00735FDB"/>
    <w:rsid w:val="00740826"/>
    <w:rsid w:val="007456C4"/>
    <w:rsid w:val="007519C5"/>
    <w:rsid w:val="00752294"/>
    <w:rsid w:val="007526A4"/>
    <w:rsid w:val="00754566"/>
    <w:rsid w:val="00754895"/>
    <w:rsid w:val="00755368"/>
    <w:rsid w:val="00762256"/>
    <w:rsid w:val="00762BCE"/>
    <w:rsid w:val="00764C26"/>
    <w:rsid w:val="007828E8"/>
    <w:rsid w:val="007836EE"/>
    <w:rsid w:val="00795AFB"/>
    <w:rsid w:val="007A1115"/>
    <w:rsid w:val="007A3E9F"/>
    <w:rsid w:val="007B1DB0"/>
    <w:rsid w:val="007B4FE4"/>
    <w:rsid w:val="007B523A"/>
    <w:rsid w:val="007B676A"/>
    <w:rsid w:val="007C0D08"/>
    <w:rsid w:val="007C3042"/>
    <w:rsid w:val="007C342F"/>
    <w:rsid w:val="007D0FFD"/>
    <w:rsid w:val="007E1B57"/>
    <w:rsid w:val="007F2C3B"/>
    <w:rsid w:val="007F4E69"/>
    <w:rsid w:val="007F68EB"/>
    <w:rsid w:val="008001D2"/>
    <w:rsid w:val="00800B81"/>
    <w:rsid w:val="0080388B"/>
    <w:rsid w:val="00805731"/>
    <w:rsid w:val="00806E5E"/>
    <w:rsid w:val="00810B55"/>
    <w:rsid w:val="008122C8"/>
    <w:rsid w:val="00817E60"/>
    <w:rsid w:val="008225C0"/>
    <w:rsid w:val="00824468"/>
    <w:rsid w:val="00826296"/>
    <w:rsid w:val="00826416"/>
    <w:rsid w:val="008268F3"/>
    <w:rsid w:val="00834157"/>
    <w:rsid w:val="0083563E"/>
    <w:rsid w:val="00835765"/>
    <w:rsid w:val="00850EE2"/>
    <w:rsid w:val="00854DC6"/>
    <w:rsid w:val="0085523A"/>
    <w:rsid w:val="0085627F"/>
    <w:rsid w:val="008562AF"/>
    <w:rsid w:val="0085634E"/>
    <w:rsid w:val="0086335F"/>
    <w:rsid w:val="00864F9B"/>
    <w:rsid w:val="0086739A"/>
    <w:rsid w:val="00871759"/>
    <w:rsid w:val="0087194D"/>
    <w:rsid w:val="00874931"/>
    <w:rsid w:val="0087743D"/>
    <w:rsid w:val="00882C2E"/>
    <w:rsid w:val="00887D22"/>
    <w:rsid w:val="00890F5D"/>
    <w:rsid w:val="0089263D"/>
    <w:rsid w:val="00892FB2"/>
    <w:rsid w:val="00895C33"/>
    <w:rsid w:val="008A314E"/>
    <w:rsid w:val="008B0FB1"/>
    <w:rsid w:val="008B2CA2"/>
    <w:rsid w:val="008B2E6D"/>
    <w:rsid w:val="008B35D5"/>
    <w:rsid w:val="008B474B"/>
    <w:rsid w:val="008B6BEC"/>
    <w:rsid w:val="008C1846"/>
    <w:rsid w:val="008C2C34"/>
    <w:rsid w:val="008C37AD"/>
    <w:rsid w:val="008C6432"/>
    <w:rsid w:val="008D6532"/>
    <w:rsid w:val="008D73DF"/>
    <w:rsid w:val="008E252F"/>
    <w:rsid w:val="008E321D"/>
    <w:rsid w:val="008E332F"/>
    <w:rsid w:val="008E44A6"/>
    <w:rsid w:val="008E677A"/>
    <w:rsid w:val="008E6E71"/>
    <w:rsid w:val="008F0D43"/>
    <w:rsid w:val="008F2556"/>
    <w:rsid w:val="008F5E87"/>
    <w:rsid w:val="008F610C"/>
    <w:rsid w:val="00901520"/>
    <w:rsid w:val="009115B1"/>
    <w:rsid w:val="009143C8"/>
    <w:rsid w:val="00916238"/>
    <w:rsid w:val="00921F40"/>
    <w:rsid w:val="00922789"/>
    <w:rsid w:val="009266AD"/>
    <w:rsid w:val="00926DED"/>
    <w:rsid w:val="00934B88"/>
    <w:rsid w:val="00936D6D"/>
    <w:rsid w:val="00950D06"/>
    <w:rsid w:val="00954F41"/>
    <w:rsid w:val="009569B3"/>
    <w:rsid w:val="00962DCA"/>
    <w:rsid w:val="00970BEC"/>
    <w:rsid w:val="00971245"/>
    <w:rsid w:val="00971910"/>
    <w:rsid w:val="00975892"/>
    <w:rsid w:val="0097612F"/>
    <w:rsid w:val="009772EF"/>
    <w:rsid w:val="009773BC"/>
    <w:rsid w:val="00977505"/>
    <w:rsid w:val="00985092"/>
    <w:rsid w:val="00985F05"/>
    <w:rsid w:val="00986C16"/>
    <w:rsid w:val="0098751D"/>
    <w:rsid w:val="0099360C"/>
    <w:rsid w:val="0099614D"/>
    <w:rsid w:val="009A26D5"/>
    <w:rsid w:val="009A6575"/>
    <w:rsid w:val="009B2CD1"/>
    <w:rsid w:val="009B7412"/>
    <w:rsid w:val="009B79E7"/>
    <w:rsid w:val="009C10FB"/>
    <w:rsid w:val="009C350F"/>
    <w:rsid w:val="009C4109"/>
    <w:rsid w:val="009C72BD"/>
    <w:rsid w:val="009D3A7D"/>
    <w:rsid w:val="009D5C5E"/>
    <w:rsid w:val="009D7464"/>
    <w:rsid w:val="009D7F8A"/>
    <w:rsid w:val="009E161C"/>
    <w:rsid w:val="009E18C2"/>
    <w:rsid w:val="009E2EFE"/>
    <w:rsid w:val="009E5037"/>
    <w:rsid w:val="009E5A17"/>
    <w:rsid w:val="009E6839"/>
    <w:rsid w:val="009E767D"/>
    <w:rsid w:val="009F0A66"/>
    <w:rsid w:val="009F14DD"/>
    <w:rsid w:val="009F21E8"/>
    <w:rsid w:val="009F2871"/>
    <w:rsid w:val="009F47C0"/>
    <w:rsid w:val="009F481B"/>
    <w:rsid w:val="009F6F12"/>
    <w:rsid w:val="009F7E26"/>
    <w:rsid w:val="00A00E91"/>
    <w:rsid w:val="00A01BD6"/>
    <w:rsid w:val="00A01FE9"/>
    <w:rsid w:val="00A10AD5"/>
    <w:rsid w:val="00A15431"/>
    <w:rsid w:val="00A15724"/>
    <w:rsid w:val="00A17B8B"/>
    <w:rsid w:val="00A20EC7"/>
    <w:rsid w:val="00A24440"/>
    <w:rsid w:val="00A30454"/>
    <w:rsid w:val="00A31A37"/>
    <w:rsid w:val="00A339F7"/>
    <w:rsid w:val="00A4356F"/>
    <w:rsid w:val="00A45AFB"/>
    <w:rsid w:val="00A473EB"/>
    <w:rsid w:val="00A477F9"/>
    <w:rsid w:val="00A51945"/>
    <w:rsid w:val="00A5333F"/>
    <w:rsid w:val="00A73833"/>
    <w:rsid w:val="00A76B64"/>
    <w:rsid w:val="00A809E7"/>
    <w:rsid w:val="00A83CEF"/>
    <w:rsid w:val="00A94D8A"/>
    <w:rsid w:val="00A95A6A"/>
    <w:rsid w:val="00A978A6"/>
    <w:rsid w:val="00A97ECE"/>
    <w:rsid w:val="00AA76C8"/>
    <w:rsid w:val="00AB08FC"/>
    <w:rsid w:val="00AB4FE5"/>
    <w:rsid w:val="00AB6807"/>
    <w:rsid w:val="00AC0450"/>
    <w:rsid w:val="00AC0A0D"/>
    <w:rsid w:val="00AC2DC4"/>
    <w:rsid w:val="00AC5F2A"/>
    <w:rsid w:val="00AD4567"/>
    <w:rsid w:val="00AE0447"/>
    <w:rsid w:val="00AE0EE7"/>
    <w:rsid w:val="00AE248E"/>
    <w:rsid w:val="00AE3BF2"/>
    <w:rsid w:val="00AE6ECE"/>
    <w:rsid w:val="00AF2AD5"/>
    <w:rsid w:val="00AF30AE"/>
    <w:rsid w:val="00B0304F"/>
    <w:rsid w:val="00B13A0C"/>
    <w:rsid w:val="00B13EDA"/>
    <w:rsid w:val="00B20E94"/>
    <w:rsid w:val="00B23E30"/>
    <w:rsid w:val="00B252BC"/>
    <w:rsid w:val="00B25C6D"/>
    <w:rsid w:val="00B308BE"/>
    <w:rsid w:val="00B32883"/>
    <w:rsid w:val="00B40320"/>
    <w:rsid w:val="00B45278"/>
    <w:rsid w:val="00B5079B"/>
    <w:rsid w:val="00B63E24"/>
    <w:rsid w:val="00B67828"/>
    <w:rsid w:val="00B759EB"/>
    <w:rsid w:val="00B864C1"/>
    <w:rsid w:val="00B86694"/>
    <w:rsid w:val="00B86AB5"/>
    <w:rsid w:val="00B87D94"/>
    <w:rsid w:val="00B905B4"/>
    <w:rsid w:val="00B92E4D"/>
    <w:rsid w:val="00BC210B"/>
    <w:rsid w:val="00BC4C2B"/>
    <w:rsid w:val="00BC5A19"/>
    <w:rsid w:val="00BD0787"/>
    <w:rsid w:val="00BD0E1C"/>
    <w:rsid w:val="00BD0E9C"/>
    <w:rsid w:val="00BD1ABA"/>
    <w:rsid w:val="00BD2D48"/>
    <w:rsid w:val="00BD4D15"/>
    <w:rsid w:val="00BD6A45"/>
    <w:rsid w:val="00BE071F"/>
    <w:rsid w:val="00BE0F37"/>
    <w:rsid w:val="00BE3CCD"/>
    <w:rsid w:val="00BE67E4"/>
    <w:rsid w:val="00BE73BD"/>
    <w:rsid w:val="00BF1097"/>
    <w:rsid w:val="00BF1B66"/>
    <w:rsid w:val="00BF2770"/>
    <w:rsid w:val="00BF391A"/>
    <w:rsid w:val="00BF4CAF"/>
    <w:rsid w:val="00BF523F"/>
    <w:rsid w:val="00BF5B6A"/>
    <w:rsid w:val="00BF7287"/>
    <w:rsid w:val="00BF760F"/>
    <w:rsid w:val="00C00803"/>
    <w:rsid w:val="00C036B4"/>
    <w:rsid w:val="00C04BEE"/>
    <w:rsid w:val="00C238C4"/>
    <w:rsid w:val="00C2790D"/>
    <w:rsid w:val="00C31036"/>
    <w:rsid w:val="00C36973"/>
    <w:rsid w:val="00C40119"/>
    <w:rsid w:val="00C45FCC"/>
    <w:rsid w:val="00C51327"/>
    <w:rsid w:val="00C52475"/>
    <w:rsid w:val="00C62156"/>
    <w:rsid w:val="00C622E1"/>
    <w:rsid w:val="00C735D4"/>
    <w:rsid w:val="00C758FE"/>
    <w:rsid w:val="00C75BA5"/>
    <w:rsid w:val="00C75C24"/>
    <w:rsid w:val="00C82F0B"/>
    <w:rsid w:val="00C87C1E"/>
    <w:rsid w:val="00CA3043"/>
    <w:rsid w:val="00CC0033"/>
    <w:rsid w:val="00CC702B"/>
    <w:rsid w:val="00CD4AB7"/>
    <w:rsid w:val="00CD5851"/>
    <w:rsid w:val="00CE17FF"/>
    <w:rsid w:val="00CE1B08"/>
    <w:rsid w:val="00CE675B"/>
    <w:rsid w:val="00CF0A51"/>
    <w:rsid w:val="00CF20EA"/>
    <w:rsid w:val="00CF365D"/>
    <w:rsid w:val="00CF693D"/>
    <w:rsid w:val="00D07269"/>
    <w:rsid w:val="00D07E4D"/>
    <w:rsid w:val="00D167F2"/>
    <w:rsid w:val="00D16ECF"/>
    <w:rsid w:val="00D21816"/>
    <w:rsid w:val="00D21FD3"/>
    <w:rsid w:val="00D24085"/>
    <w:rsid w:val="00D248BF"/>
    <w:rsid w:val="00D24F80"/>
    <w:rsid w:val="00D27662"/>
    <w:rsid w:val="00D30A34"/>
    <w:rsid w:val="00D35167"/>
    <w:rsid w:val="00D358D4"/>
    <w:rsid w:val="00D35D70"/>
    <w:rsid w:val="00D400AC"/>
    <w:rsid w:val="00D44DA3"/>
    <w:rsid w:val="00D44FC6"/>
    <w:rsid w:val="00D44FFF"/>
    <w:rsid w:val="00D452CD"/>
    <w:rsid w:val="00D526E9"/>
    <w:rsid w:val="00D53F54"/>
    <w:rsid w:val="00D54165"/>
    <w:rsid w:val="00D62034"/>
    <w:rsid w:val="00D62B3D"/>
    <w:rsid w:val="00D63F84"/>
    <w:rsid w:val="00D70BAA"/>
    <w:rsid w:val="00D70CCA"/>
    <w:rsid w:val="00D76ADC"/>
    <w:rsid w:val="00D8604F"/>
    <w:rsid w:val="00D86BFB"/>
    <w:rsid w:val="00D872BA"/>
    <w:rsid w:val="00D907A9"/>
    <w:rsid w:val="00DA2109"/>
    <w:rsid w:val="00DA538C"/>
    <w:rsid w:val="00DA581E"/>
    <w:rsid w:val="00DB1586"/>
    <w:rsid w:val="00DB1912"/>
    <w:rsid w:val="00DB6267"/>
    <w:rsid w:val="00DB6DD6"/>
    <w:rsid w:val="00DB7386"/>
    <w:rsid w:val="00DB7651"/>
    <w:rsid w:val="00DC13BD"/>
    <w:rsid w:val="00DC1674"/>
    <w:rsid w:val="00DD2B6B"/>
    <w:rsid w:val="00DD2F47"/>
    <w:rsid w:val="00DD33A6"/>
    <w:rsid w:val="00DD7F42"/>
    <w:rsid w:val="00DE16BA"/>
    <w:rsid w:val="00DE701C"/>
    <w:rsid w:val="00DE74C2"/>
    <w:rsid w:val="00DE74DE"/>
    <w:rsid w:val="00DE763E"/>
    <w:rsid w:val="00DF0721"/>
    <w:rsid w:val="00DF1878"/>
    <w:rsid w:val="00DF51A4"/>
    <w:rsid w:val="00DF707C"/>
    <w:rsid w:val="00E053DC"/>
    <w:rsid w:val="00E05794"/>
    <w:rsid w:val="00E10783"/>
    <w:rsid w:val="00E132A7"/>
    <w:rsid w:val="00E17121"/>
    <w:rsid w:val="00E2165F"/>
    <w:rsid w:val="00E21D8C"/>
    <w:rsid w:val="00E23B07"/>
    <w:rsid w:val="00E23E37"/>
    <w:rsid w:val="00E30CA7"/>
    <w:rsid w:val="00E41B4B"/>
    <w:rsid w:val="00E42255"/>
    <w:rsid w:val="00E42B12"/>
    <w:rsid w:val="00E42FC8"/>
    <w:rsid w:val="00E4539C"/>
    <w:rsid w:val="00E51F41"/>
    <w:rsid w:val="00E525B6"/>
    <w:rsid w:val="00E57047"/>
    <w:rsid w:val="00E61338"/>
    <w:rsid w:val="00E64EF5"/>
    <w:rsid w:val="00E6799C"/>
    <w:rsid w:val="00E714A6"/>
    <w:rsid w:val="00E71DFA"/>
    <w:rsid w:val="00E75616"/>
    <w:rsid w:val="00E82769"/>
    <w:rsid w:val="00E8744F"/>
    <w:rsid w:val="00E87688"/>
    <w:rsid w:val="00E9232C"/>
    <w:rsid w:val="00E93ADB"/>
    <w:rsid w:val="00E96464"/>
    <w:rsid w:val="00E977F9"/>
    <w:rsid w:val="00E97FBF"/>
    <w:rsid w:val="00EA31E3"/>
    <w:rsid w:val="00EA4EA1"/>
    <w:rsid w:val="00EA56B0"/>
    <w:rsid w:val="00EB0ECE"/>
    <w:rsid w:val="00EB40D0"/>
    <w:rsid w:val="00EB5A12"/>
    <w:rsid w:val="00EC7445"/>
    <w:rsid w:val="00ED312C"/>
    <w:rsid w:val="00ED3DAC"/>
    <w:rsid w:val="00ED42C3"/>
    <w:rsid w:val="00ED67E0"/>
    <w:rsid w:val="00ED79FD"/>
    <w:rsid w:val="00EE68A2"/>
    <w:rsid w:val="00EE68EB"/>
    <w:rsid w:val="00EF178E"/>
    <w:rsid w:val="00EF451B"/>
    <w:rsid w:val="00EF745B"/>
    <w:rsid w:val="00F0614E"/>
    <w:rsid w:val="00F06949"/>
    <w:rsid w:val="00F10D26"/>
    <w:rsid w:val="00F11AA8"/>
    <w:rsid w:val="00F125B5"/>
    <w:rsid w:val="00F1540A"/>
    <w:rsid w:val="00F17E7F"/>
    <w:rsid w:val="00F21C60"/>
    <w:rsid w:val="00F279B0"/>
    <w:rsid w:val="00F27C75"/>
    <w:rsid w:val="00F358B2"/>
    <w:rsid w:val="00F40C32"/>
    <w:rsid w:val="00F40DB8"/>
    <w:rsid w:val="00F50369"/>
    <w:rsid w:val="00F544E8"/>
    <w:rsid w:val="00F613AE"/>
    <w:rsid w:val="00F619A5"/>
    <w:rsid w:val="00F66EDE"/>
    <w:rsid w:val="00F67AC9"/>
    <w:rsid w:val="00F703FC"/>
    <w:rsid w:val="00F83A6E"/>
    <w:rsid w:val="00F858B4"/>
    <w:rsid w:val="00F927FB"/>
    <w:rsid w:val="00F93DB8"/>
    <w:rsid w:val="00F95295"/>
    <w:rsid w:val="00F9703D"/>
    <w:rsid w:val="00FA0292"/>
    <w:rsid w:val="00FA3B57"/>
    <w:rsid w:val="00FA4024"/>
    <w:rsid w:val="00FA4CB4"/>
    <w:rsid w:val="00FA53CA"/>
    <w:rsid w:val="00FA53D1"/>
    <w:rsid w:val="00FA691E"/>
    <w:rsid w:val="00FB5F63"/>
    <w:rsid w:val="00FB797C"/>
    <w:rsid w:val="00FB7A72"/>
    <w:rsid w:val="00FB7BD0"/>
    <w:rsid w:val="00FB7FF4"/>
    <w:rsid w:val="00FC10B7"/>
    <w:rsid w:val="00FC3EBC"/>
    <w:rsid w:val="00FD3D43"/>
    <w:rsid w:val="00FD3FB4"/>
    <w:rsid w:val="00FD4CB9"/>
    <w:rsid w:val="00FE3C43"/>
    <w:rsid w:val="00FF2453"/>
    <w:rsid w:val="00FF411E"/>
    <w:rsid w:val="00FF67B1"/>
    <w:rsid w:val="00FF68E7"/>
    <w:rsid w:val="016D3155"/>
    <w:rsid w:val="02B32C00"/>
    <w:rsid w:val="052D6C99"/>
    <w:rsid w:val="09D43B87"/>
    <w:rsid w:val="0DF90060"/>
    <w:rsid w:val="0F3A26DF"/>
    <w:rsid w:val="0F900551"/>
    <w:rsid w:val="17D52505"/>
    <w:rsid w:val="1A7242B8"/>
    <w:rsid w:val="1BD3A312"/>
    <w:rsid w:val="20BA549C"/>
    <w:rsid w:val="26262055"/>
    <w:rsid w:val="29AB625B"/>
    <w:rsid w:val="3019733F"/>
    <w:rsid w:val="30322F26"/>
    <w:rsid w:val="36010FB1"/>
    <w:rsid w:val="375F0685"/>
    <w:rsid w:val="37EA7671"/>
    <w:rsid w:val="38213B8C"/>
    <w:rsid w:val="3861237E"/>
    <w:rsid w:val="3951224F"/>
    <w:rsid w:val="3BB96ED9"/>
    <w:rsid w:val="3CDB69FF"/>
    <w:rsid w:val="3D9F6CE1"/>
    <w:rsid w:val="3EF3B71E"/>
    <w:rsid w:val="4B714A5B"/>
    <w:rsid w:val="4CC94AAC"/>
    <w:rsid w:val="511F3AC5"/>
    <w:rsid w:val="5181731F"/>
    <w:rsid w:val="55BF9C31"/>
    <w:rsid w:val="576DE1C5"/>
    <w:rsid w:val="5BFF95E5"/>
    <w:rsid w:val="5DAF73C1"/>
    <w:rsid w:val="5FFAF850"/>
    <w:rsid w:val="61A806CA"/>
    <w:rsid w:val="66C57C55"/>
    <w:rsid w:val="677E3350"/>
    <w:rsid w:val="68C857DA"/>
    <w:rsid w:val="6B964DBF"/>
    <w:rsid w:val="6E1A6AD8"/>
    <w:rsid w:val="6EA044B3"/>
    <w:rsid w:val="75BF7F65"/>
    <w:rsid w:val="77AC0788"/>
    <w:rsid w:val="77B84C6C"/>
    <w:rsid w:val="7BEFBA65"/>
    <w:rsid w:val="7ED79BC7"/>
    <w:rsid w:val="7FA7FE17"/>
    <w:rsid w:val="7FEC5389"/>
    <w:rsid w:val="7FEEE83A"/>
    <w:rsid w:val="7FFD198F"/>
    <w:rsid w:val="7FFECD62"/>
    <w:rsid w:val="7FFFD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75E48"/>
  <w15:docId w15:val="{085E3D47-3965-0344-B6B7-800F7852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 w:qFormat="1"/>
    <w:lsdException w:name="List Bullet" w:semiHidden="1" w:unhideWhenUsed="1"/>
    <w:lsdException w:name="List Number" w:unhideWhenUsed="1" w:qFormat="1"/>
    <w:lsdException w:name="List 2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unhideWhenUsed="1" w:qFormat="1"/>
    <w:lsdException w:name="Body Text Indent 3" w:unhideWhenUsed="1" w:qFormat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0">
    <w:name w:val="heading 1"/>
    <w:basedOn w:val="a5"/>
    <w:next w:val="a5"/>
    <w:link w:val="12"/>
    <w:uiPriority w:val="9"/>
    <w:qFormat/>
    <w:pPr>
      <w:keepNext/>
      <w:pageBreakBefore/>
      <w:numPr>
        <w:numId w:val="1"/>
      </w:numPr>
      <w:pBdr>
        <w:bottom w:val="thickThinSmallGap" w:sz="24" w:space="1" w:color="auto"/>
      </w:pBdr>
      <w:spacing w:before="240" w:after="60" w:line="800" w:lineRule="exact"/>
      <w:outlineLvl w:val="0"/>
    </w:pPr>
    <w:rPr>
      <w:rFonts w:ascii="Arial" w:eastAsia="华文细黑" w:hAnsi="Arial"/>
      <w:b/>
      <w:bCs/>
      <w:color w:val="00A2CA"/>
      <w:kern w:val="44"/>
      <w:sz w:val="40"/>
      <w:szCs w:val="44"/>
    </w:rPr>
  </w:style>
  <w:style w:type="paragraph" w:styleId="21">
    <w:name w:val="heading 2"/>
    <w:basedOn w:val="a5"/>
    <w:next w:val="a5"/>
    <w:link w:val="22"/>
    <w:uiPriority w:val="9"/>
    <w:unhideWhenUsed/>
    <w:qFormat/>
    <w:pPr>
      <w:keepNext/>
      <w:numPr>
        <w:ilvl w:val="1"/>
        <w:numId w:val="1"/>
      </w:numPr>
      <w:spacing w:before="240" w:after="240" w:line="400" w:lineRule="exact"/>
      <w:outlineLvl w:val="1"/>
    </w:pPr>
    <w:rPr>
      <w:rFonts w:ascii="Arial" w:eastAsia="华文细黑" w:hAnsi="Arial" w:cstheme="majorBidi"/>
      <w:b/>
      <w:bCs/>
      <w:sz w:val="32"/>
      <w:szCs w:val="32"/>
    </w:rPr>
  </w:style>
  <w:style w:type="paragraph" w:styleId="3">
    <w:name w:val="heading 3"/>
    <w:basedOn w:val="21"/>
    <w:next w:val="a5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uiPriority w:val="9"/>
    <w:unhideWhenUsed/>
    <w:qFormat/>
    <w:pPr>
      <w:numPr>
        <w:ilvl w:val="3"/>
      </w:numPr>
      <w:outlineLvl w:val="3"/>
    </w:pPr>
  </w:style>
  <w:style w:type="paragraph" w:styleId="5">
    <w:name w:val="heading 5"/>
    <w:basedOn w:val="a5"/>
    <w:next w:val="a5"/>
    <w:link w:val="50"/>
    <w:uiPriority w:val="9"/>
    <w:unhideWhenUsed/>
    <w:qFormat/>
    <w:pPr>
      <w:keepNext/>
      <w:keepLines/>
      <w:spacing w:before="280" w:after="280" w:line="360" w:lineRule="auto"/>
      <w:ind w:left="1411" w:hanging="991"/>
      <w:outlineLvl w:val="4"/>
    </w:pPr>
    <w:rPr>
      <w:b/>
      <w:bCs/>
      <w:sz w:val="24"/>
      <w:szCs w:val="28"/>
    </w:rPr>
  </w:style>
  <w:style w:type="paragraph" w:styleId="6">
    <w:name w:val="heading 6"/>
    <w:basedOn w:val="a5"/>
    <w:next w:val="a5"/>
    <w:link w:val="60"/>
    <w:uiPriority w:val="9"/>
    <w:unhideWhenUsed/>
    <w:qFormat/>
    <w:pPr>
      <w:keepNext/>
      <w:keepLines/>
      <w:spacing w:beforeLines="50" w:before="156" w:afterLines="50" w:after="156" w:line="400" w:lineRule="exact"/>
      <w:outlineLvl w:val="5"/>
    </w:pPr>
    <w:rPr>
      <w:rFonts w:ascii="Arial" w:eastAsia="宋体" w:hAnsi="Arial" w:cstheme="majorBidi"/>
      <w:b/>
      <w:bCs/>
      <w:sz w:val="24"/>
      <w:szCs w:val="24"/>
    </w:rPr>
  </w:style>
  <w:style w:type="paragraph" w:styleId="7">
    <w:name w:val="heading 7"/>
    <w:basedOn w:val="a5"/>
    <w:next w:val="a5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5"/>
    <w:next w:val="a5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5"/>
    <w:next w:val="a5"/>
    <w:link w:val="90"/>
    <w:uiPriority w:val="9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TOC7">
    <w:name w:val="toc 7"/>
    <w:basedOn w:val="a5"/>
    <w:next w:val="a5"/>
    <w:uiPriority w:val="39"/>
    <w:unhideWhenUsed/>
    <w:qFormat/>
    <w:pPr>
      <w:ind w:leftChars="1200" w:left="2520"/>
    </w:pPr>
    <w:rPr>
      <w:szCs w:val="22"/>
    </w:rPr>
  </w:style>
  <w:style w:type="paragraph" w:styleId="a">
    <w:name w:val="List Number"/>
    <w:basedOn w:val="a5"/>
    <w:uiPriority w:val="99"/>
    <w:unhideWhenUsed/>
    <w:qFormat/>
    <w:pPr>
      <w:numPr>
        <w:numId w:val="2"/>
      </w:numPr>
      <w:tabs>
        <w:tab w:val="clear" w:pos="400"/>
        <w:tab w:val="left" w:pos="420"/>
      </w:tabs>
      <w:spacing w:beforeLines="50" w:before="156" w:afterLines="50" w:after="156" w:line="400" w:lineRule="exact"/>
      <w:ind w:left="403" w:hanging="403"/>
      <w:contextualSpacing/>
    </w:pPr>
    <w:rPr>
      <w:rFonts w:ascii="Arial" w:eastAsia="宋体" w:hAnsi="Arial"/>
      <w:sz w:val="24"/>
    </w:rPr>
  </w:style>
  <w:style w:type="paragraph" w:styleId="a9">
    <w:name w:val="Normal Indent"/>
    <w:basedOn w:val="a5"/>
    <w:link w:val="aa"/>
    <w:unhideWhenUsed/>
    <w:qFormat/>
    <w:pPr>
      <w:ind w:firstLineChars="200" w:firstLine="420"/>
    </w:pPr>
  </w:style>
  <w:style w:type="paragraph" w:styleId="ab">
    <w:name w:val="caption"/>
    <w:basedOn w:val="a5"/>
    <w:next w:val="a5"/>
    <w:link w:val="ac"/>
    <w:unhideWhenUsed/>
    <w:qFormat/>
    <w:pPr>
      <w:ind w:leftChars="405" w:left="850"/>
    </w:pPr>
    <w:rPr>
      <w:rFonts w:ascii="Arial" w:eastAsia="华文细黑" w:hAnsi="Arial"/>
    </w:rPr>
  </w:style>
  <w:style w:type="paragraph" w:styleId="ad">
    <w:name w:val="annotation text"/>
    <w:basedOn w:val="a5"/>
    <w:link w:val="ae"/>
    <w:uiPriority w:val="99"/>
    <w:semiHidden/>
    <w:unhideWhenUsed/>
    <w:qFormat/>
    <w:pPr>
      <w:jc w:val="left"/>
    </w:pPr>
  </w:style>
  <w:style w:type="paragraph" w:styleId="31">
    <w:name w:val="Body Text 3"/>
    <w:basedOn w:val="32"/>
    <w:link w:val="33"/>
    <w:uiPriority w:val="99"/>
    <w:unhideWhenUsed/>
    <w:qFormat/>
    <w:rPr>
      <w:rFonts w:eastAsia="华文细黑"/>
    </w:rPr>
  </w:style>
  <w:style w:type="paragraph" w:styleId="32">
    <w:name w:val="Body Text Indent 3"/>
    <w:basedOn w:val="23"/>
    <w:link w:val="34"/>
    <w:uiPriority w:val="99"/>
    <w:unhideWhenUsed/>
    <w:qFormat/>
    <w:pPr>
      <w:ind w:leftChars="800" w:left="1680"/>
    </w:pPr>
  </w:style>
  <w:style w:type="paragraph" w:styleId="23">
    <w:name w:val="Body Text Indent 2"/>
    <w:basedOn w:val="a5"/>
    <w:link w:val="24"/>
    <w:uiPriority w:val="99"/>
    <w:unhideWhenUsed/>
    <w:qFormat/>
    <w:pPr>
      <w:spacing w:beforeLines="50" w:before="156" w:afterLines="50" w:after="156" w:line="400" w:lineRule="exact"/>
      <w:ind w:leftChars="600" w:left="1260"/>
    </w:pPr>
    <w:rPr>
      <w:rFonts w:ascii="Arial" w:eastAsia="宋体" w:hAnsi="Arial"/>
      <w:sz w:val="24"/>
    </w:rPr>
  </w:style>
  <w:style w:type="paragraph" w:styleId="af">
    <w:name w:val="Body Text"/>
    <w:basedOn w:val="a5"/>
    <w:link w:val="af0"/>
    <w:uiPriority w:val="99"/>
    <w:unhideWhenUsed/>
    <w:qFormat/>
    <w:pPr>
      <w:spacing w:beforeLines="50" w:before="156" w:afterLines="50" w:after="156" w:line="400" w:lineRule="exact"/>
      <w:ind w:leftChars="400" w:left="840"/>
    </w:pPr>
    <w:rPr>
      <w:rFonts w:ascii="Arial" w:eastAsia="华文细黑" w:hAnsi="Arial"/>
      <w:sz w:val="24"/>
    </w:rPr>
  </w:style>
  <w:style w:type="paragraph" w:styleId="af1">
    <w:name w:val="Body Text Indent"/>
    <w:basedOn w:val="a5"/>
    <w:link w:val="af2"/>
    <w:uiPriority w:val="99"/>
    <w:semiHidden/>
    <w:unhideWhenUsed/>
    <w:qFormat/>
    <w:pPr>
      <w:spacing w:after="120"/>
      <w:ind w:leftChars="200" w:left="420"/>
    </w:pPr>
  </w:style>
  <w:style w:type="paragraph" w:styleId="25">
    <w:name w:val="List 2"/>
    <w:basedOn w:val="20"/>
    <w:uiPriority w:val="99"/>
    <w:unhideWhenUsed/>
    <w:qFormat/>
    <w:rPr>
      <w:rFonts w:eastAsia="华文细黑"/>
    </w:rPr>
  </w:style>
  <w:style w:type="paragraph" w:styleId="20">
    <w:name w:val="List Bullet 2"/>
    <w:basedOn w:val="a5"/>
    <w:uiPriority w:val="99"/>
    <w:unhideWhenUsed/>
    <w:qFormat/>
    <w:pPr>
      <w:numPr>
        <w:numId w:val="3"/>
      </w:numPr>
      <w:tabs>
        <w:tab w:val="left" w:pos="210"/>
      </w:tabs>
      <w:spacing w:beforeLines="50" w:before="156" w:afterLines="50" w:after="156" w:line="400" w:lineRule="exact"/>
      <w:contextualSpacing/>
    </w:pPr>
    <w:rPr>
      <w:rFonts w:ascii="Arial" w:eastAsia="宋体" w:hAnsi="Arial"/>
      <w:sz w:val="24"/>
    </w:rPr>
  </w:style>
  <w:style w:type="paragraph" w:styleId="TOC5">
    <w:name w:val="toc 5"/>
    <w:basedOn w:val="a5"/>
    <w:next w:val="a5"/>
    <w:uiPriority w:val="39"/>
    <w:unhideWhenUsed/>
    <w:qFormat/>
    <w:pPr>
      <w:ind w:leftChars="800" w:left="1680"/>
    </w:pPr>
  </w:style>
  <w:style w:type="paragraph" w:styleId="TOC3">
    <w:name w:val="toc 3"/>
    <w:basedOn w:val="a5"/>
    <w:next w:val="a5"/>
    <w:uiPriority w:val="39"/>
    <w:unhideWhenUsed/>
    <w:qFormat/>
    <w:pPr>
      <w:ind w:leftChars="400" w:left="840"/>
    </w:pPr>
  </w:style>
  <w:style w:type="paragraph" w:styleId="af3">
    <w:name w:val="Plain Text"/>
    <w:basedOn w:val="a5"/>
    <w:link w:val="af4"/>
    <w:qFormat/>
    <w:rPr>
      <w:rFonts w:eastAsia="仿宋_GB2312" w:hAnsi="Courier New" w:cs="Courier New"/>
      <w:szCs w:val="28"/>
    </w:rPr>
  </w:style>
  <w:style w:type="paragraph" w:styleId="TOC8">
    <w:name w:val="toc 8"/>
    <w:basedOn w:val="a5"/>
    <w:next w:val="a5"/>
    <w:uiPriority w:val="39"/>
    <w:unhideWhenUsed/>
    <w:qFormat/>
    <w:pPr>
      <w:ind w:leftChars="1400" w:left="2940"/>
    </w:pPr>
    <w:rPr>
      <w:szCs w:val="22"/>
    </w:rPr>
  </w:style>
  <w:style w:type="paragraph" w:styleId="af5">
    <w:name w:val="Balloon Text"/>
    <w:basedOn w:val="a5"/>
    <w:link w:val="af6"/>
    <w:uiPriority w:val="99"/>
    <w:semiHidden/>
    <w:unhideWhenUsed/>
    <w:qFormat/>
    <w:rPr>
      <w:sz w:val="18"/>
      <w:szCs w:val="18"/>
    </w:rPr>
  </w:style>
  <w:style w:type="paragraph" w:styleId="af7">
    <w:name w:val="footer"/>
    <w:basedOn w:val="a5"/>
    <w:link w:val="af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9">
    <w:name w:val="header"/>
    <w:basedOn w:val="a5"/>
    <w:link w:val="af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5"/>
    <w:next w:val="a5"/>
    <w:uiPriority w:val="39"/>
    <w:unhideWhenUsed/>
    <w:qFormat/>
  </w:style>
  <w:style w:type="paragraph" w:styleId="TOC4">
    <w:name w:val="toc 4"/>
    <w:basedOn w:val="a5"/>
    <w:next w:val="a5"/>
    <w:uiPriority w:val="39"/>
    <w:unhideWhenUsed/>
    <w:qFormat/>
    <w:pPr>
      <w:ind w:leftChars="600" w:left="1260"/>
    </w:pPr>
  </w:style>
  <w:style w:type="paragraph" w:styleId="afb">
    <w:name w:val="Subtitle"/>
    <w:basedOn w:val="6"/>
    <w:next w:val="a5"/>
    <w:link w:val="afc"/>
    <w:uiPriority w:val="11"/>
    <w:qFormat/>
    <w:pPr>
      <w:outlineLvl w:val="9"/>
    </w:pPr>
    <w:rPr>
      <w:rFonts w:eastAsia="华文细黑"/>
    </w:rPr>
  </w:style>
  <w:style w:type="paragraph" w:styleId="a2">
    <w:name w:val="List"/>
    <w:basedOn w:val="af"/>
    <w:uiPriority w:val="99"/>
    <w:unhideWhenUsed/>
    <w:qFormat/>
    <w:pPr>
      <w:numPr>
        <w:numId w:val="4"/>
      </w:numPr>
      <w:ind w:leftChars="407" w:left="1275"/>
    </w:pPr>
  </w:style>
  <w:style w:type="paragraph" w:styleId="TOC6">
    <w:name w:val="toc 6"/>
    <w:basedOn w:val="a5"/>
    <w:next w:val="a5"/>
    <w:uiPriority w:val="39"/>
    <w:unhideWhenUsed/>
    <w:qFormat/>
    <w:pPr>
      <w:ind w:leftChars="1000" w:left="2100"/>
    </w:pPr>
    <w:rPr>
      <w:szCs w:val="22"/>
    </w:rPr>
  </w:style>
  <w:style w:type="paragraph" w:styleId="afd">
    <w:name w:val="table of figures"/>
    <w:basedOn w:val="a5"/>
    <w:next w:val="a5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5"/>
    <w:next w:val="a5"/>
    <w:uiPriority w:val="39"/>
    <w:unhideWhenUsed/>
    <w:qFormat/>
    <w:pPr>
      <w:ind w:leftChars="200" w:left="420"/>
    </w:pPr>
  </w:style>
  <w:style w:type="paragraph" w:styleId="TOC9">
    <w:name w:val="toc 9"/>
    <w:basedOn w:val="a5"/>
    <w:next w:val="a5"/>
    <w:uiPriority w:val="39"/>
    <w:unhideWhenUsed/>
    <w:qFormat/>
    <w:pPr>
      <w:ind w:leftChars="1600" w:left="3360"/>
    </w:pPr>
    <w:rPr>
      <w:szCs w:val="22"/>
    </w:rPr>
  </w:style>
  <w:style w:type="paragraph" w:styleId="26">
    <w:name w:val="Body Text 2"/>
    <w:basedOn w:val="23"/>
    <w:link w:val="27"/>
    <w:uiPriority w:val="99"/>
    <w:unhideWhenUsed/>
    <w:qFormat/>
    <w:rPr>
      <w:rFonts w:eastAsia="华文细黑"/>
    </w:rPr>
  </w:style>
  <w:style w:type="paragraph" w:styleId="HTML">
    <w:name w:val="HTML Preformatted"/>
    <w:basedOn w:val="a5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fe">
    <w:name w:val="Normal (Web)"/>
    <w:basedOn w:val="a5"/>
    <w:link w:val="aff"/>
    <w:uiPriority w:val="99"/>
    <w:qFormat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ff0">
    <w:name w:val="Title"/>
    <w:basedOn w:val="a5"/>
    <w:next w:val="a5"/>
    <w:link w:val="aff1"/>
    <w:uiPriority w:val="10"/>
    <w:qFormat/>
    <w:pPr>
      <w:keepNext/>
      <w:pageBreakBefore/>
      <w:pBdr>
        <w:bottom w:val="thickThinSmallGap" w:sz="24" w:space="1" w:color="auto"/>
      </w:pBdr>
      <w:spacing w:before="240" w:after="60" w:line="800" w:lineRule="exact"/>
      <w:jc w:val="left"/>
      <w:outlineLvl w:val="0"/>
    </w:pPr>
    <w:rPr>
      <w:rFonts w:ascii="Arial" w:eastAsia="华文细黑" w:hAnsi="Arial" w:cstheme="majorBidi"/>
      <w:b/>
      <w:bCs/>
      <w:color w:val="00A2CA"/>
      <w:sz w:val="40"/>
      <w:szCs w:val="32"/>
    </w:rPr>
  </w:style>
  <w:style w:type="paragraph" w:styleId="aff2">
    <w:name w:val="annotation subject"/>
    <w:basedOn w:val="ad"/>
    <w:next w:val="ad"/>
    <w:link w:val="aff3"/>
    <w:uiPriority w:val="99"/>
    <w:semiHidden/>
    <w:unhideWhenUsed/>
    <w:qFormat/>
    <w:rPr>
      <w:b/>
      <w:bCs/>
    </w:rPr>
  </w:style>
  <w:style w:type="table" w:styleId="aff4">
    <w:name w:val="Table Grid"/>
    <w:basedOn w:val="a7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FollowedHyperlink"/>
    <w:basedOn w:val="a6"/>
    <w:uiPriority w:val="99"/>
    <w:semiHidden/>
    <w:unhideWhenUsed/>
    <w:qFormat/>
    <w:rPr>
      <w:color w:val="954F72" w:themeColor="followedHyperlink"/>
      <w:u w:val="single"/>
    </w:rPr>
  </w:style>
  <w:style w:type="character" w:styleId="aff6">
    <w:name w:val="Hyperlink"/>
    <w:basedOn w:val="a6"/>
    <w:uiPriority w:val="99"/>
    <w:unhideWhenUsed/>
    <w:qFormat/>
    <w:rPr>
      <w:color w:val="0563C1" w:themeColor="hyperlink"/>
      <w:u w:val="single"/>
    </w:rPr>
  </w:style>
  <w:style w:type="character" w:styleId="aff7">
    <w:name w:val="annotation reference"/>
    <w:basedOn w:val="a6"/>
    <w:uiPriority w:val="99"/>
    <w:semiHidden/>
    <w:unhideWhenUsed/>
    <w:qFormat/>
    <w:rPr>
      <w:sz w:val="21"/>
      <w:szCs w:val="21"/>
    </w:rPr>
  </w:style>
  <w:style w:type="character" w:customStyle="1" w:styleId="afa">
    <w:name w:val="页眉 字符"/>
    <w:basedOn w:val="a6"/>
    <w:link w:val="af9"/>
    <w:uiPriority w:val="99"/>
    <w:qFormat/>
    <w:rPr>
      <w:sz w:val="18"/>
      <w:szCs w:val="18"/>
    </w:rPr>
  </w:style>
  <w:style w:type="character" w:customStyle="1" w:styleId="af8">
    <w:name w:val="页脚 字符"/>
    <w:basedOn w:val="a6"/>
    <w:link w:val="af7"/>
    <w:uiPriority w:val="99"/>
    <w:qFormat/>
    <w:rPr>
      <w:sz w:val="18"/>
      <w:szCs w:val="18"/>
    </w:rPr>
  </w:style>
  <w:style w:type="character" w:customStyle="1" w:styleId="13">
    <w:name w:val="明显参考1"/>
    <w:basedOn w:val="a6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aff1">
    <w:name w:val="标题 字符"/>
    <w:basedOn w:val="a6"/>
    <w:link w:val="aff0"/>
    <w:uiPriority w:val="10"/>
    <w:qFormat/>
    <w:rPr>
      <w:rFonts w:ascii="Arial" w:eastAsia="华文细黑" w:hAnsi="Arial" w:cstheme="majorBidi"/>
      <w:b/>
      <w:bCs/>
      <w:color w:val="00A2CA"/>
      <w:sz w:val="40"/>
      <w:szCs w:val="32"/>
    </w:rPr>
  </w:style>
  <w:style w:type="character" w:customStyle="1" w:styleId="af0">
    <w:name w:val="正文文本 字符"/>
    <w:basedOn w:val="a6"/>
    <w:link w:val="af"/>
    <w:uiPriority w:val="99"/>
    <w:qFormat/>
    <w:rPr>
      <w:rFonts w:ascii="Arial" w:eastAsia="华文细黑" w:hAnsi="Arial"/>
      <w:sz w:val="24"/>
    </w:rPr>
  </w:style>
  <w:style w:type="character" w:customStyle="1" w:styleId="12">
    <w:name w:val="标题 1 字符"/>
    <w:basedOn w:val="a6"/>
    <w:link w:val="10"/>
    <w:uiPriority w:val="9"/>
    <w:qFormat/>
    <w:rPr>
      <w:rFonts w:ascii="Arial" w:eastAsia="华文细黑" w:hAnsi="Arial"/>
      <w:b/>
      <w:bCs/>
      <w:color w:val="00A2CA"/>
      <w:kern w:val="44"/>
      <w:sz w:val="40"/>
      <w:szCs w:val="44"/>
    </w:rPr>
  </w:style>
  <w:style w:type="character" w:customStyle="1" w:styleId="22">
    <w:name w:val="标题 2 字符"/>
    <w:basedOn w:val="a6"/>
    <w:link w:val="21"/>
    <w:uiPriority w:val="9"/>
    <w:qFormat/>
    <w:rPr>
      <w:rFonts w:ascii="Arial" w:eastAsia="华文细黑" w:hAnsi="Arial" w:cstheme="majorBidi"/>
      <w:b/>
      <w:bCs/>
      <w:sz w:val="32"/>
      <w:szCs w:val="32"/>
    </w:rPr>
  </w:style>
  <w:style w:type="character" w:customStyle="1" w:styleId="60">
    <w:name w:val="标题 6 字符"/>
    <w:basedOn w:val="a6"/>
    <w:link w:val="6"/>
    <w:uiPriority w:val="9"/>
    <w:qFormat/>
    <w:rPr>
      <w:rFonts w:ascii="Arial" w:eastAsia="宋体" w:hAnsi="Arial" w:cstheme="majorBidi"/>
      <w:b/>
      <w:bCs/>
      <w:sz w:val="24"/>
      <w:szCs w:val="24"/>
    </w:rPr>
  </w:style>
  <w:style w:type="character" w:customStyle="1" w:styleId="afc">
    <w:name w:val="副标题 字符"/>
    <w:basedOn w:val="a6"/>
    <w:link w:val="afb"/>
    <w:uiPriority w:val="11"/>
    <w:qFormat/>
    <w:rPr>
      <w:rFonts w:ascii="Arial" w:eastAsia="华文细黑" w:hAnsi="Arial" w:cstheme="majorBidi"/>
      <w:b/>
      <w:bCs/>
      <w:sz w:val="24"/>
      <w:szCs w:val="24"/>
    </w:rPr>
  </w:style>
  <w:style w:type="character" w:customStyle="1" w:styleId="40">
    <w:name w:val="标题 4 字符"/>
    <w:basedOn w:val="a6"/>
    <w:link w:val="4"/>
    <w:uiPriority w:val="9"/>
    <w:qFormat/>
    <w:rPr>
      <w:rFonts w:ascii="Arial" w:eastAsia="华文细黑" w:hAnsi="Arial" w:cstheme="majorBidi"/>
      <w:b/>
      <w:bCs/>
      <w:sz w:val="32"/>
      <w:szCs w:val="32"/>
    </w:rPr>
  </w:style>
  <w:style w:type="paragraph" w:styleId="aff8">
    <w:name w:val="List Paragraph"/>
    <w:basedOn w:val="a5"/>
    <w:link w:val="aff9"/>
    <w:uiPriority w:val="34"/>
    <w:qFormat/>
    <w:pPr>
      <w:ind w:firstLineChars="200" w:firstLine="420"/>
    </w:pPr>
  </w:style>
  <w:style w:type="character" w:customStyle="1" w:styleId="33">
    <w:name w:val="正文文本 3 字符"/>
    <w:basedOn w:val="a6"/>
    <w:link w:val="31"/>
    <w:uiPriority w:val="99"/>
    <w:qFormat/>
    <w:rPr>
      <w:rFonts w:ascii="Arial" w:eastAsia="华文细黑" w:hAnsi="Arial"/>
      <w:sz w:val="24"/>
    </w:rPr>
  </w:style>
  <w:style w:type="character" w:customStyle="1" w:styleId="24">
    <w:name w:val="正文文本缩进 2 字符"/>
    <w:basedOn w:val="a6"/>
    <w:link w:val="23"/>
    <w:uiPriority w:val="99"/>
    <w:qFormat/>
    <w:rPr>
      <w:rFonts w:ascii="Arial" w:eastAsia="宋体" w:hAnsi="Arial"/>
      <w:sz w:val="24"/>
    </w:rPr>
  </w:style>
  <w:style w:type="character" w:customStyle="1" w:styleId="27">
    <w:name w:val="正文文本 2 字符"/>
    <w:basedOn w:val="a6"/>
    <w:link w:val="26"/>
    <w:uiPriority w:val="99"/>
    <w:qFormat/>
    <w:rPr>
      <w:rFonts w:ascii="Arial" w:eastAsia="华文细黑" w:hAnsi="Arial"/>
      <w:sz w:val="24"/>
    </w:rPr>
  </w:style>
  <w:style w:type="character" w:customStyle="1" w:styleId="af6">
    <w:name w:val="批注框文本 字符"/>
    <w:basedOn w:val="a6"/>
    <w:link w:val="af5"/>
    <w:uiPriority w:val="99"/>
    <w:semiHidden/>
    <w:qFormat/>
    <w:rPr>
      <w:sz w:val="18"/>
      <w:szCs w:val="18"/>
    </w:rPr>
  </w:style>
  <w:style w:type="table" w:customStyle="1" w:styleId="affa">
    <w:name w:val="表格"/>
    <w:basedOn w:val="a7"/>
    <w:uiPriority w:val="99"/>
    <w:qFormat/>
    <w:pPr>
      <w:spacing w:line="400" w:lineRule="exact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eastAsia="宋体"/>
        <w:b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a1">
    <w:name w:val="有序列表"/>
    <w:basedOn w:val="a5"/>
    <w:qFormat/>
    <w:pPr>
      <w:numPr>
        <w:ilvl w:val="1"/>
        <w:numId w:val="5"/>
      </w:numPr>
      <w:spacing w:beforeLines="50" w:before="156" w:afterLines="50" w:after="156" w:line="400" w:lineRule="exact"/>
    </w:pPr>
    <w:rPr>
      <w:rFonts w:ascii="Arial" w:eastAsia="华文细黑" w:hAnsi="Arial"/>
      <w:sz w:val="24"/>
    </w:rPr>
  </w:style>
  <w:style w:type="character" w:customStyle="1" w:styleId="34">
    <w:name w:val="正文文本缩进 3 字符"/>
    <w:basedOn w:val="a6"/>
    <w:link w:val="32"/>
    <w:uiPriority w:val="99"/>
    <w:qFormat/>
    <w:rPr>
      <w:rFonts w:ascii="Arial" w:eastAsia="宋体" w:hAnsi="Arial"/>
      <w:sz w:val="24"/>
    </w:rPr>
  </w:style>
  <w:style w:type="character" w:customStyle="1" w:styleId="30">
    <w:name w:val="标题 3 字符"/>
    <w:basedOn w:val="a6"/>
    <w:link w:val="3"/>
    <w:uiPriority w:val="9"/>
    <w:qFormat/>
    <w:rPr>
      <w:rFonts w:ascii="Arial" w:eastAsia="华文细黑" w:hAnsi="Arial" w:cstheme="majorBidi"/>
      <w:b/>
      <w:bCs/>
      <w:sz w:val="32"/>
      <w:szCs w:val="32"/>
    </w:rPr>
  </w:style>
  <w:style w:type="character" w:styleId="affb">
    <w:name w:val="Placeholder Text"/>
    <w:basedOn w:val="a6"/>
    <w:uiPriority w:val="99"/>
    <w:semiHidden/>
    <w:qFormat/>
    <w:rPr>
      <w:color w:val="808080"/>
    </w:rPr>
  </w:style>
  <w:style w:type="paragraph" w:customStyle="1" w:styleId="2">
    <w:name w:val="有序列表2"/>
    <w:basedOn w:val="a1"/>
    <w:qFormat/>
    <w:pPr>
      <w:numPr>
        <w:ilvl w:val="2"/>
      </w:numPr>
    </w:pPr>
  </w:style>
  <w:style w:type="paragraph" w:customStyle="1" w:styleId="affc">
    <w:name w:val="图"/>
    <w:basedOn w:val="a5"/>
    <w:qFormat/>
    <w:pPr>
      <w:ind w:leftChars="400" w:left="840"/>
    </w:pPr>
  </w:style>
  <w:style w:type="paragraph" w:customStyle="1" w:styleId="28">
    <w:name w:val="图2"/>
    <w:basedOn w:val="a5"/>
    <w:qFormat/>
    <w:pPr>
      <w:ind w:leftChars="600" w:left="1260"/>
    </w:pPr>
    <w:rPr>
      <w:rFonts w:ascii="Arial" w:eastAsia="华文细黑" w:hAnsi="Arial"/>
    </w:rPr>
  </w:style>
  <w:style w:type="paragraph" w:customStyle="1" w:styleId="29">
    <w:name w:val="题注2"/>
    <w:basedOn w:val="ab"/>
    <w:qFormat/>
    <w:pPr>
      <w:ind w:leftChars="607" w:left="1275"/>
    </w:pPr>
  </w:style>
  <w:style w:type="table" w:customStyle="1" w:styleId="affd">
    <w:name w:val="表"/>
    <w:basedOn w:val="a7"/>
    <w:uiPriority w:val="99"/>
    <w:qFormat/>
    <w:tblPr/>
  </w:style>
  <w:style w:type="paragraph" w:customStyle="1" w:styleId="affe">
    <w:name w:val="命令行"/>
    <w:basedOn w:val="a5"/>
    <w:qFormat/>
    <w:pPr>
      <w:spacing w:line="240" w:lineRule="atLeast"/>
      <w:ind w:leftChars="400" w:left="840"/>
    </w:pPr>
    <w:rPr>
      <w:rFonts w:ascii="Arial" w:eastAsia="华文细黑" w:hAnsi="Arial"/>
      <w:i/>
      <w:shd w:val="pct10" w:color="auto" w:fill="FFFFFF"/>
    </w:rPr>
  </w:style>
  <w:style w:type="paragraph" w:customStyle="1" w:styleId="2a">
    <w:name w:val="命令行2"/>
    <w:basedOn w:val="affe"/>
    <w:qFormat/>
    <w:pPr>
      <w:ind w:leftChars="600" w:left="1260"/>
    </w:pPr>
  </w:style>
  <w:style w:type="paragraph" w:customStyle="1" w:styleId="35">
    <w:name w:val="命令行3"/>
    <w:basedOn w:val="affe"/>
    <w:qFormat/>
    <w:pPr>
      <w:ind w:leftChars="800" w:left="1680"/>
    </w:pPr>
  </w:style>
  <w:style w:type="paragraph" w:customStyle="1" w:styleId="a0">
    <w:name w:val="操作步骤"/>
    <w:basedOn w:val="a1"/>
    <w:qFormat/>
    <w:pPr>
      <w:numPr>
        <w:ilvl w:val="0"/>
      </w:numPr>
    </w:pPr>
  </w:style>
  <w:style w:type="paragraph" w:customStyle="1" w:styleId="afff">
    <w:name w:val="表头"/>
    <w:basedOn w:val="a5"/>
    <w:qFormat/>
    <w:pPr>
      <w:spacing w:line="400" w:lineRule="exact"/>
    </w:pPr>
    <w:rPr>
      <w:rFonts w:ascii="Arial" w:eastAsia="华文细黑" w:hAnsi="Arial"/>
      <w:sz w:val="24"/>
    </w:rPr>
  </w:style>
  <w:style w:type="paragraph" w:customStyle="1" w:styleId="afff0">
    <w:name w:val="表内容"/>
    <w:basedOn w:val="a5"/>
    <w:qFormat/>
    <w:pPr>
      <w:spacing w:line="400" w:lineRule="exact"/>
    </w:pPr>
    <w:rPr>
      <w:rFonts w:ascii="Arial" w:eastAsia="华文细黑" w:hAnsi="Arial"/>
      <w:sz w:val="24"/>
    </w:rPr>
  </w:style>
  <w:style w:type="paragraph" w:customStyle="1" w:styleId="TOC10">
    <w:name w:val="TOC 标题1"/>
    <w:basedOn w:val="10"/>
    <w:next w:val="a5"/>
    <w:uiPriority w:val="39"/>
    <w:unhideWhenUsed/>
    <w:qFormat/>
    <w:pPr>
      <w:keepLines/>
      <w:pageBreakBefore w:val="0"/>
      <w:widowControl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4">
    <w:name w:val="正文1"/>
    <w:basedOn w:val="a5"/>
    <w:link w:val="15"/>
    <w:qFormat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character" w:customStyle="1" w:styleId="15">
    <w:name w:val="正文1 字符"/>
    <w:basedOn w:val="a6"/>
    <w:link w:val="14"/>
    <w:qFormat/>
    <w:rPr>
      <w:rFonts w:ascii="Times New Roman" w:hAnsi="Times New Roman"/>
      <w:kern w:val="2"/>
      <w:sz w:val="24"/>
      <w:szCs w:val="21"/>
    </w:rPr>
  </w:style>
  <w:style w:type="paragraph" w:customStyle="1" w:styleId="a4">
    <w:name w:val="代码块"/>
    <w:basedOn w:val="a5"/>
    <w:next w:val="a5"/>
    <w:link w:val="Char"/>
    <w:qFormat/>
    <w:pPr>
      <w:numPr>
        <w:numId w:val="6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tabs>
        <w:tab w:val="clear" w:pos="2619"/>
        <w:tab w:val="left" w:pos="210"/>
      </w:tabs>
      <w:wordWrap w:val="0"/>
      <w:ind w:leftChars="200" w:left="420" w:rightChars="200" w:right="420"/>
    </w:pPr>
    <w:rPr>
      <w:rFonts w:ascii="Courier New" w:hAnsi="Courier New"/>
      <w:szCs w:val="24"/>
    </w:rPr>
  </w:style>
  <w:style w:type="character" w:customStyle="1" w:styleId="Char">
    <w:name w:val="代码 Char"/>
    <w:link w:val="a4"/>
    <w:qFormat/>
    <w:rPr>
      <w:rFonts w:ascii="Courier New" w:hAnsi="Courier New"/>
      <w:kern w:val="2"/>
      <w:sz w:val="21"/>
      <w:szCs w:val="24"/>
    </w:rPr>
  </w:style>
  <w:style w:type="character" w:customStyle="1" w:styleId="afff1">
    <w:name w:val="代码"/>
    <w:basedOn w:val="a6"/>
    <w:qFormat/>
    <w:rPr>
      <w:rFonts w:ascii="Courier New" w:eastAsia="宋体" w:hAnsi="Courier New"/>
      <w:b/>
      <w:sz w:val="21"/>
    </w:rPr>
  </w:style>
  <w:style w:type="character" w:customStyle="1" w:styleId="aff">
    <w:name w:val="普通(网站) 字符"/>
    <w:link w:val="afe"/>
    <w:qFormat/>
    <w:rPr>
      <w:rFonts w:cs="Times New Roman"/>
      <w:sz w:val="24"/>
      <w:szCs w:val="24"/>
    </w:rPr>
  </w:style>
  <w:style w:type="character" w:customStyle="1" w:styleId="16">
    <w:name w:val="未处理的提及1"/>
    <w:basedOn w:val="a6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50">
    <w:name w:val="标题 5 字符"/>
    <w:basedOn w:val="a6"/>
    <w:link w:val="5"/>
    <w:uiPriority w:val="9"/>
    <w:qFormat/>
    <w:rPr>
      <w:b/>
      <w:bCs/>
      <w:kern w:val="2"/>
      <w:sz w:val="24"/>
      <w:szCs w:val="28"/>
    </w:rPr>
  </w:style>
  <w:style w:type="character" w:customStyle="1" w:styleId="70">
    <w:name w:val="标题 7 字符"/>
    <w:basedOn w:val="a6"/>
    <w:link w:val="7"/>
    <w:uiPriority w:val="9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6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6"/>
    <w:link w:val="9"/>
    <w:uiPriority w:val="9"/>
    <w:qFormat/>
    <w:rPr>
      <w:rFonts w:ascii="Arial" w:eastAsia="黑体" w:hAnsi="Arial" w:cs="Times New Roman"/>
      <w:kern w:val="2"/>
      <w:sz w:val="21"/>
      <w:szCs w:val="21"/>
    </w:rPr>
  </w:style>
  <w:style w:type="character" w:customStyle="1" w:styleId="ae">
    <w:name w:val="批注文字 字符"/>
    <w:basedOn w:val="a6"/>
    <w:link w:val="ad"/>
    <w:uiPriority w:val="99"/>
    <w:semiHidden/>
    <w:qFormat/>
    <w:rPr>
      <w:kern w:val="2"/>
      <w:sz w:val="21"/>
      <w:szCs w:val="21"/>
    </w:rPr>
  </w:style>
  <w:style w:type="character" w:customStyle="1" w:styleId="af2">
    <w:name w:val="正文文本缩进 字符"/>
    <w:basedOn w:val="a6"/>
    <w:link w:val="af1"/>
    <w:uiPriority w:val="99"/>
    <w:semiHidden/>
    <w:qFormat/>
    <w:rPr>
      <w:kern w:val="2"/>
      <w:sz w:val="21"/>
      <w:szCs w:val="21"/>
    </w:rPr>
  </w:style>
  <w:style w:type="character" w:customStyle="1" w:styleId="af4">
    <w:name w:val="纯文本 字符"/>
    <w:basedOn w:val="a6"/>
    <w:link w:val="af3"/>
    <w:qFormat/>
    <w:rPr>
      <w:rFonts w:eastAsia="仿宋_GB2312" w:hAnsi="Courier New" w:cs="Courier New"/>
      <w:kern w:val="2"/>
      <w:sz w:val="21"/>
      <w:szCs w:val="28"/>
    </w:rPr>
  </w:style>
  <w:style w:type="character" w:customStyle="1" w:styleId="aff3">
    <w:name w:val="批注主题 字符"/>
    <w:basedOn w:val="ae"/>
    <w:link w:val="aff2"/>
    <w:uiPriority w:val="99"/>
    <w:semiHidden/>
    <w:qFormat/>
    <w:rPr>
      <w:b/>
      <w:bCs/>
      <w:kern w:val="2"/>
      <w:sz w:val="21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customStyle="1" w:styleId="Normal2">
    <w:name w:val="Normal2"/>
    <w:basedOn w:val="a5"/>
    <w:qFormat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InfoBlue">
    <w:name w:val="InfoBlue"/>
    <w:basedOn w:val="a5"/>
    <w:next w:val="af"/>
    <w:qFormat/>
    <w:pPr>
      <w:tabs>
        <w:tab w:val="left" w:pos="540"/>
        <w:tab w:val="left" w:pos="1260"/>
      </w:tabs>
      <w:spacing w:after="120" w:line="240" w:lineRule="atLeast"/>
      <w:ind w:firstLineChars="150" w:firstLine="420"/>
      <w:jc w:val="left"/>
    </w:pPr>
    <w:rPr>
      <w:rFonts w:ascii="宋体" w:eastAsia="宋体" w:hAnsi="宋体" w:cs="Times New Roman"/>
      <w:iCs/>
      <w:snapToGrid w:val="0"/>
      <w:kern w:val="0"/>
      <w:sz w:val="28"/>
      <w:szCs w:val="28"/>
    </w:rPr>
  </w:style>
  <w:style w:type="character" w:customStyle="1" w:styleId="aa">
    <w:name w:val="正文缩进 字符"/>
    <w:link w:val="a9"/>
    <w:qFormat/>
    <w:rPr>
      <w:kern w:val="2"/>
      <w:sz w:val="21"/>
      <w:szCs w:val="21"/>
    </w:rPr>
  </w:style>
  <w:style w:type="paragraph" w:customStyle="1" w:styleId="afff2">
    <w:name w:val="段"/>
    <w:qFormat/>
    <w:pPr>
      <w:autoSpaceDE w:val="0"/>
      <w:autoSpaceDN w:val="0"/>
      <w:ind w:firstLine="200"/>
      <w:jc w:val="both"/>
    </w:pPr>
    <w:rPr>
      <w:rFonts w:ascii="宋体"/>
      <w:sz w:val="21"/>
      <w:lang w:eastAsia="en-US"/>
    </w:rPr>
  </w:style>
  <w:style w:type="table" w:customStyle="1" w:styleId="110">
    <w:name w:val="清单表 1 浅色1"/>
    <w:basedOn w:val="a7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7">
    <w:name w:val="列表段落1"/>
    <w:basedOn w:val="a5"/>
    <w:uiPriority w:val="34"/>
    <w:qFormat/>
    <w:pPr>
      <w:spacing w:line="360" w:lineRule="auto"/>
      <w:ind w:firstLineChars="200" w:firstLine="420"/>
    </w:pPr>
    <w:rPr>
      <w:rFonts w:ascii="Times New Roman" w:eastAsia="宋体" w:hAnsi="Times New Roman" w:cs="Times New Roman (正文 CS 字体)"/>
      <w:sz w:val="24"/>
      <w:szCs w:val="22"/>
    </w:rPr>
  </w:style>
  <w:style w:type="paragraph" w:customStyle="1" w:styleId="afff3">
    <w:name w:val="图表标题"/>
    <w:basedOn w:val="a5"/>
    <w:next w:val="a5"/>
    <w:link w:val="Char0"/>
    <w:qFormat/>
    <w:pPr>
      <w:adjustRightInd w:val="0"/>
      <w:spacing w:line="360" w:lineRule="auto"/>
      <w:jc w:val="center"/>
    </w:pPr>
    <w:rPr>
      <w:rFonts w:ascii="华文细黑" w:eastAsia="华文细黑" w:hAnsi="华文细黑" w:cs="宋体"/>
      <w:b/>
      <w:sz w:val="24"/>
      <w:szCs w:val="24"/>
    </w:rPr>
  </w:style>
  <w:style w:type="character" w:customStyle="1" w:styleId="Char1">
    <w:name w:val="正文 Char"/>
    <w:basedOn w:val="af0"/>
    <w:qFormat/>
    <w:rPr>
      <w:rFonts w:asciiTheme="minorEastAsia" w:eastAsiaTheme="minorEastAsia" w:hAnsiTheme="minorEastAsia" w:cstheme="minorBidi"/>
      <w:kern w:val="2"/>
      <w:sz w:val="24"/>
      <w:szCs w:val="21"/>
    </w:rPr>
  </w:style>
  <w:style w:type="character" w:customStyle="1" w:styleId="Char0">
    <w:name w:val="图表标题 Char"/>
    <w:link w:val="afff3"/>
    <w:qFormat/>
    <w:rPr>
      <w:rFonts w:ascii="华文细黑" w:eastAsia="华文细黑" w:hAnsi="华文细黑" w:cs="宋体"/>
      <w:b/>
      <w:kern w:val="2"/>
      <w:sz w:val="24"/>
      <w:szCs w:val="24"/>
    </w:rPr>
  </w:style>
  <w:style w:type="paragraph" w:customStyle="1" w:styleId="afff4">
    <w:name w:val="图表"/>
    <w:basedOn w:val="a5"/>
    <w:link w:val="Char2"/>
    <w:qFormat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4"/>
      <w:szCs w:val="20"/>
      <w:lang w:val="en-GB"/>
    </w:rPr>
  </w:style>
  <w:style w:type="character" w:customStyle="1" w:styleId="Char2">
    <w:name w:val="图表 Char"/>
    <w:link w:val="afff4"/>
    <w:qFormat/>
    <w:rPr>
      <w:rFonts w:ascii="宋体" w:eastAsia="宋体" w:hAnsi="宋体" w:cs="Times New Roman"/>
      <w:sz w:val="24"/>
      <w:lang w:val="en-GB"/>
    </w:rPr>
  </w:style>
  <w:style w:type="paragraph" w:customStyle="1" w:styleId="0KL">
    <w:name w:val="0KL正文"/>
    <w:basedOn w:val="a5"/>
    <w:qFormat/>
    <w:pPr>
      <w:topLinePunct/>
      <w:spacing w:line="360" w:lineRule="auto"/>
      <w:ind w:firstLineChars="200" w:firstLine="200"/>
      <w:jc w:val="left"/>
      <w:textAlignment w:val="center"/>
    </w:pPr>
    <w:rPr>
      <w:rFonts w:ascii="Times New Roman" w:eastAsia="宋体" w:hAnsi="Times New Roman" w:cs="Times New Roman"/>
      <w:color w:val="000000"/>
      <w:sz w:val="24"/>
      <w:szCs w:val="32"/>
      <w:lang w:eastAsia="en-US"/>
    </w:rPr>
  </w:style>
  <w:style w:type="paragraph" w:customStyle="1" w:styleId="18">
    <w:name w:val="样式1"/>
    <w:basedOn w:val="a5"/>
    <w:link w:val="19"/>
    <w:qFormat/>
    <w:pPr>
      <w:widowControl/>
      <w:jc w:val="center"/>
    </w:pPr>
    <w:rPr>
      <w:rFonts w:ascii="华文细黑" w:eastAsia="华文细黑" w:hAnsi="华文细黑" w:cs="宋体"/>
      <w:color w:val="000000"/>
      <w:kern w:val="0"/>
      <w:sz w:val="24"/>
      <w:szCs w:val="24"/>
    </w:rPr>
  </w:style>
  <w:style w:type="character" w:customStyle="1" w:styleId="19">
    <w:name w:val="样式1 字符"/>
    <w:basedOn w:val="a6"/>
    <w:link w:val="18"/>
    <w:qFormat/>
    <w:rPr>
      <w:rFonts w:ascii="华文细黑" w:eastAsia="华文细黑" w:hAnsi="华文细黑" w:cs="宋体"/>
      <w:color w:val="000000"/>
      <w:sz w:val="24"/>
      <w:szCs w:val="24"/>
    </w:rPr>
  </w:style>
  <w:style w:type="paragraph" w:customStyle="1" w:styleId="02">
    <w:name w:val="题注 02"/>
    <w:basedOn w:val="a5"/>
    <w:link w:val="020"/>
    <w:qFormat/>
    <w:pPr>
      <w:ind w:left="561"/>
      <w:jc w:val="center"/>
    </w:pPr>
    <w:rPr>
      <w:rFonts w:ascii="Times New Roman" w:eastAsia="华文细黑" w:hAnsi="Times New Roman"/>
    </w:rPr>
  </w:style>
  <w:style w:type="character" w:customStyle="1" w:styleId="020">
    <w:name w:val="题注 02 字符"/>
    <w:basedOn w:val="a6"/>
    <w:link w:val="02"/>
    <w:qFormat/>
    <w:rPr>
      <w:rFonts w:ascii="Times New Roman" w:eastAsia="华文细黑" w:hAnsi="Times New Roman"/>
      <w:kern w:val="2"/>
      <w:sz w:val="21"/>
      <w:szCs w:val="21"/>
    </w:rPr>
  </w:style>
  <w:style w:type="paragraph" w:customStyle="1" w:styleId="1">
    <w:name w:val="分类1一级"/>
    <w:basedOn w:val="14"/>
    <w:link w:val="1a"/>
    <w:qFormat/>
    <w:pPr>
      <w:numPr>
        <w:numId w:val="7"/>
      </w:numPr>
      <w:spacing w:beforeLines="50" w:before="50" w:afterLines="50" w:after="50"/>
      <w:ind w:left="902" w:firstLineChars="0" w:firstLine="0"/>
    </w:pPr>
    <w:rPr>
      <w:rFonts w:asciiTheme="minorEastAsia" w:hAnsiTheme="minorEastAsia"/>
    </w:rPr>
  </w:style>
  <w:style w:type="paragraph" w:customStyle="1" w:styleId="a3">
    <w:name w:val="分类二级"/>
    <w:basedOn w:val="14"/>
    <w:link w:val="afff5"/>
    <w:qFormat/>
    <w:pPr>
      <w:numPr>
        <w:numId w:val="8"/>
      </w:numPr>
      <w:spacing w:beforeLines="50" w:before="50" w:afterLines="50" w:after="50"/>
      <w:ind w:firstLineChars="0" w:firstLine="0"/>
    </w:pPr>
    <w:rPr>
      <w:rFonts w:asciiTheme="minorEastAsia" w:hAnsiTheme="minorEastAsia"/>
    </w:rPr>
  </w:style>
  <w:style w:type="character" w:customStyle="1" w:styleId="1a">
    <w:name w:val="分类1一级 字符"/>
    <w:basedOn w:val="Char1"/>
    <w:link w:val="1"/>
    <w:qFormat/>
    <w:rPr>
      <w:rFonts w:asciiTheme="minorEastAsia" w:eastAsiaTheme="minorEastAsia" w:hAnsiTheme="minorEastAsia" w:cstheme="minorBidi"/>
      <w:kern w:val="2"/>
      <w:sz w:val="24"/>
      <w:szCs w:val="21"/>
    </w:rPr>
  </w:style>
  <w:style w:type="character" w:customStyle="1" w:styleId="afff5">
    <w:name w:val="分类二级 字符"/>
    <w:basedOn w:val="Char1"/>
    <w:link w:val="a3"/>
    <w:qFormat/>
    <w:rPr>
      <w:rFonts w:asciiTheme="minorEastAsia" w:eastAsiaTheme="minorEastAsia" w:hAnsiTheme="minorEastAsia" w:cstheme="minorBidi"/>
      <w:kern w:val="2"/>
      <w:sz w:val="24"/>
      <w:szCs w:val="21"/>
    </w:rPr>
  </w:style>
  <w:style w:type="paragraph" w:customStyle="1" w:styleId="11">
    <w:name w:val="数字分类1"/>
    <w:basedOn w:val="aff8"/>
    <w:link w:val="1b"/>
    <w:qFormat/>
    <w:pPr>
      <w:numPr>
        <w:numId w:val="9"/>
      </w:numPr>
      <w:spacing w:line="360" w:lineRule="auto"/>
      <w:ind w:left="851" w:firstLineChars="0" w:firstLine="0"/>
    </w:pPr>
    <w:rPr>
      <w:sz w:val="24"/>
      <w:szCs w:val="24"/>
    </w:rPr>
  </w:style>
  <w:style w:type="character" w:customStyle="1" w:styleId="aff9">
    <w:name w:val="列表段落 字符"/>
    <w:basedOn w:val="a6"/>
    <w:link w:val="aff8"/>
    <w:uiPriority w:val="34"/>
    <w:qFormat/>
    <w:rPr>
      <w:kern w:val="2"/>
      <w:sz w:val="21"/>
      <w:szCs w:val="21"/>
    </w:rPr>
  </w:style>
  <w:style w:type="character" w:customStyle="1" w:styleId="1b">
    <w:name w:val="数字分类1 字符"/>
    <w:basedOn w:val="aff9"/>
    <w:link w:val="11"/>
    <w:qFormat/>
    <w:rPr>
      <w:kern w:val="2"/>
      <w:sz w:val="24"/>
      <w:szCs w:val="24"/>
    </w:rPr>
  </w:style>
  <w:style w:type="paragraph" w:customStyle="1" w:styleId="afff6">
    <w:name w:val="二级列表正文"/>
    <w:basedOn w:val="14"/>
    <w:link w:val="afff7"/>
    <w:qFormat/>
    <w:pPr>
      <w:spacing w:beforeLines="50" w:before="50" w:afterLines="50" w:after="50"/>
      <w:ind w:leftChars="600" w:left="1260" w:firstLineChars="0" w:firstLine="0"/>
    </w:pPr>
    <w:rPr>
      <w:rFonts w:asciiTheme="minorEastAsia" w:hAnsiTheme="minorEastAsia"/>
    </w:rPr>
  </w:style>
  <w:style w:type="character" w:customStyle="1" w:styleId="afff7">
    <w:name w:val="二级列表正文 字符"/>
    <w:basedOn w:val="Char1"/>
    <w:link w:val="afff6"/>
    <w:qFormat/>
    <w:rPr>
      <w:rFonts w:asciiTheme="minorEastAsia" w:eastAsiaTheme="minorEastAsia" w:hAnsiTheme="minorEastAsia" w:cstheme="minorBidi"/>
      <w:kern w:val="2"/>
      <w:sz w:val="24"/>
      <w:szCs w:val="21"/>
    </w:rPr>
  </w:style>
  <w:style w:type="paragraph" w:customStyle="1" w:styleId="cxn">
    <w:name w:val="cxn正文"/>
    <w:basedOn w:val="a5"/>
    <w:link w:val="cxnCharChar"/>
    <w:qFormat/>
    <w:pPr>
      <w:spacing w:afterLines="100" w:line="360" w:lineRule="auto"/>
      <w:ind w:firstLineChars="200" w:firstLine="480"/>
    </w:pPr>
  </w:style>
  <w:style w:type="character" w:customStyle="1" w:styleId="cxnCharChar">
    <w:name w:val="cxn正文 Char Char"/>
    <w:basedOn w:val="a6"/>
    <w:link w:val="cxn"/>
    <w:qFormat/>
    <w:rPr>
      <w:kern w:val="2"/>
      <w:sz w:val="21"/>
      <w:szCs w:val="21"/>
    </w:rPr>
  </w:style>
  <w:style w:type="paragraph" w:customStyle="1" w:styleId="2b">
    <w:name w:val="2"/>
    <w:basedOn w:val="a5"/>
    <w:next w:val="af3"/>
    <w:qFormat/>
    <w:rPr>
      <w:rFonts w:hAnsi="Courier New" w:cs="Courier New"/>
    </w:rPr>
  </w:style>
  <w:style w:type="paragraph" w:customStyle="1" w:styleId="afff8">
    <w:name w:val="一级列表"/>
    <w:basedOn w:val="af"/>
    <w:link w:val="afff9"/>
    <w:qFormat/>
    <w:pPr>
      <w:ind w:leftChars="0" w:left="902" w:hanging="420"/>
    </w:pPr>
    <w:rPr>
      <w:lang w:eastAsia="zh-Hans"/>
    </w:rPr>
  </w:style>
  <w:style w:type="paragraph" w:customStyle="1" w:styleId="afffa">
    <w:name w:val="二级列表"/>
    <w:basedOn w:val="afff8"/>
    <w:link w:val="afffb"/>
    <w:qFormat/>
    <w:pPr>
      <w:ind w:left="1320"/>
    </w:pPr>
  </w:style>
  <w:style w:type="character" w:customStyle="1" w:styleId="afff9">
    <w:name w:val="一级列表 字符"/>
    <w:basedOn w:val="af0"/>
    <w:link w:val="afff8"/>
    <w:qFormat/>
    <w:rPr>
      <w:rFonts w:ascii="Arial" w:eastAsia="华文细黑" w:hAnsi="Arial"/>
      <w:kern w:val="2"/>
      <w:sz w:val="24"/>
      <w:szCs w:val="21"/>
      <w:lang w:eastAsia="zh-Hans"/>
    </w:rPr>
  </w:style>
  <w:style w:type="character" w:customStyle="1" w:styleId="afffb">
    <w:name w:val="二级列表 字符"/>
    <w:basedOn w:val="afff9"/>
    <w:link w:val="afffa"/>
    <w:qFormat/>
    <w:rPr>
      <w:rFonts w:ascii="Arial" w:eastAsia="华文细黑" w:hAnsi="Arial"/>
      <w:kern w:val="2"/>
      <w:sz w:val="24"/>
      <w:szCs w:val="21"/>
      <w:lang w:eastAsia="zh-Hans"/>
    </w:rPr>
  </w:style>
  <w:style w:type="paragraph" w:customStyle="1" w:styleId="OK">
    <w:name w:val="正文OK"/>
    <w:basedOn w:val="a5"/>
    <w:link w:val="OKChar"/>
    <w:qFormat/>
    <w:pPr>
      <w:spacing w:line="360" w:lineRule="auto"/>
      <w:ind w:firstLineChars="200" w:firstLine="200"/>
    </w:pPr>
    <w:rPr>
      <w:rFonts w:ascii="宋体" w:eastAsia="宋体" w:hAnsi="宋体" w:cs="Times New Roman"/>
      <w:sz w:val="28"/>
      <w:szCs w:val="28"/>
    </w:rPr>
  </w:style>
  <w:style w:type="character" w:customStyle="1" w:styleId="OKChar">
    <w:name w:val="正文OK Char"/>
    <w:link w:val="OK"/>
    <w:qFormat/>
    <w:rPr>
      <w:rFonts w:ascii="宋体" w:eastAsia="宋体" w:hAnsi="宋体" w:cs="Times New Roman"/>
      <w:kern w:val="2"/>
      <w:sz w:val="28"/>
      <w:szCs w:val="28"/>
    </w:rPr>
  </w:style>
  <w:style w:type="character" w:customStyle="1" w:styleId="ac">
    <w:name w:val="题注 字符"/>
    <w:link w:val="ab"/>
    <w:qFormat/>
    <w:rPr>
      <w:rFonts w:ascii="Arial" w:eastAsia="华文细黑" w:hAnsi="Arial"/>
      <w:kern w:val="2"/>
      <w:sz w:val="21"/>
      <w:szCs w:val="21"/>
    </w:rPr>
  </w:style>
  <w:style w:type="character" w:customStyle="1" w:styleId="HTML0">
    <w:name w:val="HTML 预设格式 字符"/>
    <w:basedOn w:val="a6"/>
    <w:link w:val="HTML"/>
    <w:uiPriority w:val="99"/>
    <w:qFormat/>
    <w:rPr>
      <w:rFonts w:ascii="宋体" w:eastAsia="宋体" w:hAnsi="宋体" w:cs="Times New Roman"/>
      <w:sz w:val="24"/>
      <w:szCs w:val="24"/>
    </w:rPr>
  </w:style>
  <w:style w:type="paragraph" w:customStyle="1" w:styleId="111">
    <w:name w:val="111数字"/>
    <w:basedOn w:val="OK"/>
    <w:link w:val="1110"/>
    <w:qFormat/>
    <w:pPr>
      <w:numPr>
        <w:numId w:val="10"/>
      </w:numPr>
      <w:spacing w:line="480" w:lineRule="auto"/>
      <w:ind w:firstLineChars="0" w:firstLine="0"/>
    </w:pPr>
    <w:rPr>
      <w:rFonts w:cs="宋体"/>
      <w:sz w:val="24"/>
      <w:szCs w:val="24"/>
    </w:rPr>
  </w:style>
  <w:style w:type="character" w:customStyle="1" w:styleId="1110">
    <w:name w:val="111数字 字符"/>
    <w:basedOn w:val="OKChar"/>
    <w:link w:val="111"/>
    <w:qFormat/>
    <w:rPr>
      <w:rFonts w:ascii="宋体" w:eastAsia="宋体" w:hAnsi="宋体" w:cs="宋体"/>
      <w:kern w:val="2"/>
      <w:sz w:val="24"/>
      <w:szCs w:val="24"/>
    </w:rPr>
  </w:style>
  <w:style w:type="character" w:customStyle="1" w:styleId="1c">
    <w:name w:val="明显强调1"/>
    <w:basedOn w:val="a6"/>
    <w:uiPriority w:val="21"/>
    <w:qFormat/>
    <w:rPr>
      <w:i/>
      <w:iCs/>
      <w:color w:val="5B9BD5" w:themeColor="accent1"/>
    </w:rPr>
  </w:style>
  <w:style w:type="character" w:customStyle="1" w:styleId="1d">
    <w:name w:val="不明显参考1"/>
    <w:basedOn w:val="a6"/>
    <w:uiPriority w:val="31"/>
    <w:qFormat/>
    <w:rPr>
      <w:smallCaps/>
      <w:color w:val="595959" w:themeColor="text1" w:themeTint="A6"/>
    </w:rPr>
  </w:style>
  <w:style w:type="paragraph" w:customStyle="1" w:styleId="1e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1"/>
    </w:rPr>
  </w:style>
  <w:style w:type="paragraph" w:customStyle="1" w:styleId="p1">
    <w:name w:val="p1"/>
    <w:basedOn w:val="a5"/>
    <w:qFormat/>
    <w:pPr>
      <w:jc w:val="left"/>
    </w:pPr>
    <w:rPr>
      <w:rFonts w:ascii="Helvetica Neue" w:eastAsia="Helvetica Neue" w:hAnsi="Helvetica Neue" w:cs="Times New Roman"/>
      <w:kern w:val="0"/>
      <w:sz w:val="26"/>
      <w:szCs w:val="26"/>
    </w:rPr>
  </w:style>
  <w:style w:type="paragraph" w:customStyle="1" w:styleId="2c">
    <w:name w:val="修订2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2d">
    <w:name w:val="未处理的提及2"/>
    <w:basedOn w:val="a6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1">
    <w:name w:val="s1"/>
    <w:basedOn w:val="a6"/>
    <w:qFormat/>
  </w:style>
  <w:style w:type="character" w:styleId="afffc">
    <w:name w:val="Unresolved Mention"/>
    <w:basedOn w:val="a6"/>
    <w:uiPriority w:val="99"/>
    <w:semiHidden/>
    <w:unhideWhenUsed/>
    <w:rsid w:val="004A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ilvus-io/milvus/releases/download/v2.0.2/milvus-2.0.2-.el7.x86_64.rp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milvus.io/docs/v2.0.x/install_standalone-aptyum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python.org/download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shaojie\Library\Containers\com.kingsoft.wpsoffice.mac\Data\C:\Users\yuanhuihui\Library\Containers\com.kingsoft.wpsoffice.mac\Data\D:\&#25991;&#26723;&#36755;&#20986;\16%20&#28023;&#21475;&#22823;&#33041;&#39033;&#30446;&#25991;&#26723;&#31649;&#29702;\&#25991;&#26723;&#27169;&#26495;-&#21021;&#31295;\00%20&#27169;&#26495;_&#28023;&#21475;&#22478;&#24066;&#22823;&#33041;2018&#24180;&#31034;&#33539;&#39033;&#30446;_&#36890;&#29992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C:\Users\zhengshaojie\Library\Containers\com.kingsoft.wpsoffice.mac\Data\C:\Users\yuanhuihui\Library\Containers\com.kingsoft.wpsoffice.mac\Data\D:\文档输出\16 海口大脑项目文档管理\文档模板-初稿\00 模板_海口城市大脑2018年示范项目_通用模板.dotx</Template>
  <TotalTime>20</TotalTime>
  <Pages>21</Pages>
  <Words>3318</Words>
  <Characters>18917</Characters>
  <Application>Microsoft Office Word</Application>
  <DocSecurity>0</DocSecurity>
  <Lines>157</Lines>
  <Paragraphs>44</Paragraphs>
  <ScaleCrop>false</ScaleCrop>
  <Company>ALIBABA</Company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三帖</dc:creator>
  <cp:lastModifiedBy>happy more</cp:lastModifiedBy>
  <cp:revision>57</cp:revision>
  <dcterms:created xsi:type="dcterms:W3CDTF">2023-03-10T05:22:00Z</dcterms:created>
  <dcterms:modified xsi:type="dcterms:W3CDTF">2023-03-10T05:48:00Z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商标">
    <vt:lpwstr>海口城市大脑2018年示范项目</vt:lpwstr>
  </property>
  <property fmtid="{D5CDD505-2E9C-101B-9397-08002B2CF9AE}" pid="3" name="产品名称">
    <vt:lpwstr>子项目名称</vt:lpwstr>
  </property>
  <property fmtid="{D5CDD505-2E9C-101B-9397-08002B2CF9AE}" pid="4" name="文档名称">
    <vt:lpwstr>文档模板（手册名称）</vt:lpwstr>
  </property>
  <property fmtid="{D5CDD505-2E9C-101B-9397-08002B2CF9AE}" pid="5" name="产品版本">
    <vt:lpwstr>V1.0.0（软件版本）</vt:lpwstr>
  </property>
  <property fmtid="{D5CDD505-2E9C-101B-9397-08002B2CF9AE}" pid="6" name="文档版本">
    <vt:lpwstr>2018-09-25</vt:lpwstr>
  </property>
  <property fmtid="{D5CDD505-2E9C-101B-9397-08002B2CF9AE}" pid="7" name="KSOProductBuildVer">
    <vt:lpwstr>2052-11.1.0.13703</vt:lpwstr>
  </property>
  <property fmtid="{D5CDD505-2E9C-101B-9397-08002B2CF9AE}" pid="8" name="ICV">
    <vt:lpwstr>C3D99032BE7147E3EA7077632585101A</vt:lpwstr>
  </property>
</Properties>
</file>